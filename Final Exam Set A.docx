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636"/>
        <w:gridCol w:w="7395"/>
        <w:gridCol w:w="1769"/>
      </w:tblGrid>
      <w:tr w:rsidR="001E59E4" w:rsidRPr="001577BE" w14:paraId="71347BAA" w14:textId="77777777" w:rsidTr="00F60028">
        <w:tc>
          <w:tcPr>
            <w:tcW w:w="1636" w:type="dxa"/>
            <w:vAlign w:val="center"/>
          </w:tcPr>
          <w:p w14:paraId="470131E3" w14:textId="77777777" w:rsidR="001E59E4" w:rsidRPr="001577BE" w:rsidRDefault="00240349" w:rsidP="00A1530F">
            <w:pPr>
              <w:jc w:val="center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noProof/>
                <w:sz w:val="28"/>
                <w:szCs w:val="28"/>
              </w:rPr>
              <w:drawing>
                <wp:inline distT="0" distB="0" distL="0" distR="0" wp14:anchorId="63F2F68D" wp14:editId="7AE96E57">
                  <wp:extent cx="857250" cy="685800"/>
                  <wp:effectExtent l="19050" t="0" r="0" b="0"/>
                  <wp:docPr id="7" name="Picture 7" descr="nctlogosm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ctlogosm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5" w:type="dxa"/>
          </w:tcPr>
          <w:p w14:paraId="13E3B5B9" w14:textId="77777777" w:rsidR="001E59E4" w:rsidRPr="001577BE" w:rsidRDefault="001E59E4" w:rsidP="00A1530F">
            <w:pPr>
              <w:jc w:val="center"/>
              <w:rPr>
                <w:rFonts w:cs="Calibri"/>
                <w:b/>
                <w:sz w:val="32"/>
                <w:szCs w:val="28"/>
              </w:rPr>
            </w:pPr>
            <w:r w:rsidRPr="001577BE">
              <w:rPr>
                <w:rFonts w:cs="Calibri"/>
                <w:b/>
                <w:sz w:val="32"/>
                <w:szCs w:val="28"/>
              </w:rPr>
              <w:t>NIZWA COLLEGE OF TECHNOLOGY</w:t>
            </w:r>
          </w:p>
          <w:p w14:paraId="21BF2F09" w14:textId="730F6DBA" w:rsidR="001E59E4" w:rsidRPr="001577BE" w:rsidRDefault="00BE78D4" w:rsidP="00A1530F">
            <w:pPr>
              <w:jc w:val="center"/>
              <w:rPr>
                <w:rFonts w:cs="Calibri"/>
                <w:b/>
                <w:sz w:val="32"/>
                <w:szCs w:val="28"/>
              </w:rPr>
            </w:pPr>
            <w:r>
              <w:rPr>
                <w:rFonts w:cs="Calibri"/>
                <w:b/>
                <w:sz w:val="32"/>
                <w:szCs w:val="28"/>
              </w:rPr>
              <w:t>INFORMATION TEC</w:t>
            </w:r>
            <w:r w:rsidR="00BA7FAD">
              <w:rPr>
                <w:rFonts w:cs="Calibri"/>
                <w:b/>
                <w:sz w:val="32"/>
                <w:szCs w:val="28"/>
              </w:rPr>
              <w:t>H</w:t>
            </w:r>
            <w:r>
              <w:rPr>
                <w:rFonts w:cs="Calibri"/>
                <w:b/>
                <w:sz w:val="32"/>
                <w:szCs w:val="28"/>
              </w:rPr>
              <w:t>NOLOGY DE</w:t>
            </w:r>
            <w:r w:rsidR="001E59E4" w:rsidRPr="001577BE">
              <w:rPr>
                <w:rFonts w:cs="Calibri"/>
                <w:b/>
                <w:sz w:val="32"/>
                <w:szCs w:val="28"/>
              </w:rPr>
              <w:t xml:space="preserve">PARTMENT </w:t>
            </w:r>
          </w:p>
          <w:p w14:paraId="3E7C21EB" w14:textId="77777777" w:rsidR="001E59E4" w:rsidRPr="001577BE" w:rsidRDefault="001E59E4" w:rsidP="001E59E4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1769" w:type="dxa"/>
          </w:tcPr>
          <w:p w14:paraId="3B2E104F" w14:textId="77777777" w:rsidR="001E59E4" w:rsidRPr="001577BE" w:rsidRDefault="003745CF" w:rsidP="004F25CC">
            <w:pPr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SET</w:t>
            </w:r>
            <w:r w:rsidR="00CA3597">
              <w:rPr>
                <w:rFonts w:cs="Calibri"/>
                <w:b/>
                <w:sz w:val="28"/>
                <w:szCs w:val="28"/>
              </w:rPr>
              <w:t xml:space="preserve"> </w:t>
            </w:r>
            <w:r w:rsidR="004F25CC">
              <w:rPr>
                <w:rFonts w:cs="Calibri"/>
                <w:b/>
                <w:sz w:val="28"/>
                <w:szCs w:val="28"/>
              </w:rPr>
              <w:t>A</w:t>
            </w:r>
          </w:p>
        </w:tc>
      </w:tr>
      <w:tr w:rsidR="001E59E4" w:rsidRPr="001577BE" w14:paraId="6871C30D" w14:textId="77777777" w:rsidTr="00F6002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0790" w:type="dxa"/>
            <w:gridSpan w:val="3"/>
          </w:tcPr>
          <w:p w14:paraId="05792837" w14:textId="77777777" w:rsidR="001E59E4" w:rsidRPr="003745CF" w:rsidRDefault="00A705EA" w:rsidP="003745CF">
            <w:pPr>
              <w:pStyle w:val="NoSpacing"/>
              <w:jc w:val="center"/>
              <w:rPr>
                <w:b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745CF">
              <w:rPr>
                <w:b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Final</w:t>
            </w:r>
            <w:r w:rsidR="005E1F6D" w:rsidRPr="003745CF">
              <w:rPr>
                <w:b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1E59E4" w:rsidRPr="003745CF">
              <w:rPr>
                <w:b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Examination</w:t>
            </w:r>
          </w:p>
          <w:p w14:paraId="14087869" w14:textId="40EB771A" w:rsidR="00491AB0" w:rsidRPr="003745CF" w:rsidRDefault="00BE78D4" w:rsidP="003745CF">
            <w:pPr>
              <w:pStyle w:val="NoSpacing"/>
              <w:jc w:val="center"/>
              <w:rPr>
                <w:b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Semester </w:t>
            </w:r>
            <w:r w:rsidR="00DC72BF">
              <w:rPr>
                <w:b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</w:t>
            </w:r>
            <w:r w:rsidR="005E1F6D" w:rsidRPr="003745CF">
              <w:rPr>
                <w:b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, </w:t>
            </w:r>
            <w:r>
              <w:rPr>
                <w:b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201</w:t>
            </w:r>
            <w:r w:rsidR="00DC72BF">
              <w:rPr>
                <w:b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9</w:t>
            </w:r>
            <w:r w:rsidR="00380597">
              <w:rPr>
                <w:b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>
              <w:rPr>
                <w:b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-</w:t>
            </w:r>
            <w:r w:rsidR="00380597">
              <w:rPr>
                <w:b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DC72BF">
              <w:rPr>
                <w:b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20</w:t>
            </w:r>
          </w:p>
          <w:p w14:paraId="240010FD" w14:textId="77777777" w:rsidR="003745CF" w:rsidRDefault="00BE78D4" w:rsidP="003745CF">
            <w:pPr>
              <w:pStyle w:val="NoSpacing"/>
              <w:jc w:val="center"/>
              <w:rPr>
                <w:b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ITAD1100</w:t>
            </w:r>
            <w:r w:rsidR="00CE7D3B" w:rsidRPr="003745CF">
              <w:rPr>
                <w:b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– </w:t>
            </w:r>
            <w:r>
              <w:rPr>
                <w:b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Advance</w:t>
            </w:r>
            <w:r w:rsidR="00E312E4">
              <w:rPr>
                <w:b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</w:t>
            </w:r>
            <w:r>
              <w:rPr>
                <w:b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IT Skills</w:t>
            </w:r>
          </w:p>
          <w:p w14:paraId="31988045" w14:textId="77777777" w:rsidR="003745CF" w:rsidRPr="003745CF" w:rsidRDefault="003745CF" w:rsidP="003745CF">
            <w:pPr>
              <w:pStyle w:val="NoSpacing"/>
              <w:jc w:val="center"/>
              <w:rPr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27DA00C" w14:textId="173C5D32" w:rsidR="001E59E4" w:rsidRPr="001577BE" w:rsidRDefault="001E59E4" w:rsidP="0089362F">
            <w:pPr>
              <w:rPr>
                <w:rFonts w:cs="Calibri"/>
                <w:sz w:val="28"/>
                <w:szCs w:val="28"/>
              </w:rPr>
            </w:pPr>
            <w:r w:rsidRPr="005E1F6D">
              <w:rPr>
                <w:rFonts w:cs="Calibri"/>
                <w:b/>
                <w:sz w:val="28"/>
                <w:szCs w:val="28"/>
              </w:rPr>
              <w:t>Date:</w:t>
            </w:r>
            <w:r w:rsidRPr="001577BE">
              <w:rPr>
                <w:rFonts w:cs="Calibri"/>
                <w:sz w:val="28"/>
                <w:szCs w:val="28"/>
              </w:rPr>
              <w:t xml:space="preserve"> </w:t>
            </w:r>
            <w:r w:rsidR="0089362F" w:rsidRPr="006D13A3">
              <w:rPr>
                <w:rFonts w:cs="Calibri"/>
                <w:color w:val="000000" w:themeColor="text1"/>
                <w:sz w:val="28"/>
                <w:szCs w:val="28"/>
              </w:rPr>
              <w:t>Wedn</w:t>
            </w:r>
            <w:r w:rsidR="00B37C8F" w:rsidRPr="006D13A3">
              <w:rPr>
                <w:rFonts w:cs="Calibri"/>
                <w:color w:val="000000" w:themeColor="text1"/>
                <w:sz w:val="28"/>
                <w:szCs w:val="28"/>
              </w:rPr>
              <w:t>es</w:t>
            </w:r>
            <w:r w:rsidR="00BE78D4" w:rsidRPr="006D13A3">
              <w:rPr>
                <w:rFonts w:cs="Calibri"/>
                <w:color w:val="000000" w:themeColor="text1"/>
                <w:sz w:val="28"/>
                <w:szCs w:val="28"/>
              </w:rPr>
              <w:t>day</w:t>
            </w:r>
            <w:r w:rsidR="001150A4" w:rsidRPr="006D13A3">
              <w:rPr>
                <w:rFonts w:cs="Calibri"/>
                <w:color w:val="000000" w:themeColor="text1"/>
                <w:sz w:val="28"/>
                <w:szCs w:val="28"/>
              </w:rPr>
              <w:t>,</w:t>
            </w:r>
            <w:r w:rsidR="00BE78D4" w:rsidRPr="006D13A3">
              <w:rPr>
                <w:rFonts w:cs="Calibri"/>
                <w:color w:val="000000" w:themeColor="text1"/>
                <w:sz w:val="28"/>
                <w:szCs w:val="28"/>
              </w:rPr>
              <w:t xml:space="preserve"> </w:t>
            </w:r>
            <w:r w:rsidR="0089362F" w:rsidRPr="006D13A3">
              <w:rPr>
                <w:rFonts w:cs="Calibri"/>
                <w:color w:val="000000" w:themeColor="text1"/>
                <w:sz w:val="28"/>
                <w:szCs w:val="28"/>
              </w:rPr>
              <w:t>18</w:t>
            </w:r>
            <w:r w:rsidR="004F25CC" w:rsidRPr="006D13A3">
              <w:rPr>
                <w:rFonts w:cs="Calibri"/>
                <w:color w:val="000000" w:themeColor="text1"/>
                <w:sz w:val="28"/>
                <w:szCs w:val="28"/>
              </w:rPr>
              <w:t>-</w:t>
            </w:r>
            <w:r w:rsidR="0089362F" w:rsidRPr="006D13A3">
              <w:rPr>
                <w:rFonts w:cs="Calibri"/>
                <w:color w:val="000000" w:themeColor="text1"/>
                <w:sz w:val="28"/>
                <w:szCs w:val="28"/>
              </w:rPr>
              <w:t>December</w:t>
            </w:r>
            <w:r w:rsidR="00BE78D4" w:rsidRPr="006D13A3">
              <w:rPr>
                <w:rFonts w:cs="Calibri"/>
                <w:color w:val="000000" w:themeColor="text1"/>
                <w:sz w:val="28"/>
                <w:szCs w:val="28"/>
              </w:rPr>
              <w:t>-2019</w:t>
            </w:r>
            <w:r w:rsidR="001150A4">
              <w:rPr>
                <w:rFonts w:cs="Calibri"/>
                <w:sz w:val="28"/>
                <w:szCs w:val="28"/>
              </w:rPr>
              <w:tab/>
            </w:r>
            <w:r w:rsidR="001150A4">
              <w:rPr>
                <w:rFonts w:cs="Calibri"/>
                <w:sz w:val="28"/>
                <w:szCs w:val="28"/>
              </w:rPr>
              <w:tab/>
            </w:r>
            <w:r w:rsidR="001150A4">
              <w:rPr>
                <w:rFonts w:cs="Calibri"/>
                <w:sz w:val="28"/>
                <w:szCs w:val="28"/>
              </w:rPr>
              <w:tab/>
            </w:r>
            <w:r w:rsidR="00BE78D4">
              <w:rPr>
                <w:rFonts w:cs="Calibri"/>
                <w:sz w:val="28"/>
                <w:szCs w:val="28"/>
              </w:rPr>
              <w:t xml:space="preserve">     </w:t>
            </w:r>
            <w:r w:rsidR="0089362F">
              <w:rPr>
                <w:rFonts w:cs="Calibri"/>
                <w:sz w:val="28"/>
                <w:szCs w:val="28"/>
              </w:rPr>
              <w:t xml:space="preserve">         </w:t>
            </w:r>
            <w:r w:rsidRPr="005E1F6D">
              <w:rPr>
                <w:rFonts w:cs="Calibri"/>
                <w:b/>
                <w:sz w:val="28"/>
                <w:szCs w:val="28"/>
              </w:rPr>
              <w:t>Time:</w:t>
            </w:r>
            <w:r w:rsidRPr="001577BE">
              <w:rPr>
                <w:rFonts w:cs="Calibri"/>
                <w:sz w:val="28"/>
                <w:szCs w:val="28"/>
              </w:rPr>
              <w:t xml:space="preserve"> </w:t>
            </w:r>
            <w:r w:rsidR="0089362F" w:rsidRPr="006D13A3">
              <w:rPr>
                <w:rFonts w:cs="Calibri"/>
                <w:color w:val="000000" w:themeColor="text1"/>
                <w:sz w:val="28"/>
                <w:szCs w:val="28"/>
              </w:rPr>
              <w:t>09</w:t>
            </w:r>
            <w:r w:rsidR="00491AB0" w:rsidRPr="006D13A3">
              <w:rPr>
                <w:rFonts w:cs="Calibri"/>
                <w:color w:val="000000" w:themeColor="text1"/>
                <w:sz w:val="28"/>
                <w:szCs w:val="28"/>
              </w:rPr>
              <w:t>:</w:t>
            </w:r>
            <w:r w:rsidR="00BE78D4" w:rsidRPr="006D13A3">
              <w:rPr>
                <w:rFonts w:cs="Calibri"/>
                <w:color w:val="000000" w:themeColor="text1"/>
                <w:sz w:val="28"/>
                <w:szCs w:val="28"/>
              </w:rPr>
              <w:t>00</w:t>
            </w:r>
            <w:r w:rsidR="00500518" w:rsidRPr="006D13A3">
              <w:rPr>
                <w:rFonts w:cs="Calibri"/>
                <w:color w:val="000000" w:themeColor="text1"/>
                <w:sz w:val="28"/>
                <w:szCs w:val="28"/>
              </w:rPr>
              <w:t xml:space="preserve"> </w:t>
            </w:r>
            <w:r w:rsidR="0089362F" w:rsidRPr="006D13A3">
              <w:rPr>
                <w:rFonts w:cs="Calibri"/>
                <w:color w:val="000000" w:themeColor="text1"/>
                <w:sz w:val="28"/>
                <w:szCs w:val="28"/>
              </w:rPr>
              <w:t>A</w:t>
            </w:r>
            <w:r w:rsidR="00BE78D4" w:rsidRPr="006D13A3">
              <w:rPr>
                <w:rFonts w:cs="Calibri"/>
                <w:color w:val="000000" w:themeColor="text1"/>
                <w:sz w:val="28"/>
                <w:szCs w:val="28"/>
              </w:rPr>
              <w:t>M</w:t>
            </w:r>
            <w:r w:rsidR="009A5F41" w:rsidRPr="006D13A3">
              <w:rPr>
                <w:rFonts w:cs="Calibri"/>
                <w:color w:val="000000" w:themeColor="text1"/>
                <w:sz w:val="28"/>
                <w:szCs w:val="28"/>
              </w:rPr>
              <w:t xml:space="preserve"> –</w:t>
            </w:r>
            <w:r w:rsidR="00491AB0" w:rsidRPr="006D13A3">
              <w:rPr>
                <w:rFonts w:cs="Calibri"/>
                <w:color w:val="000000" w:themeColor="text1"/>
                <w:sz w:val="28"/>
                <w:szCs w:val="28"/>
              </w:rPr>
              <w:t xml:space="preserve"> </w:t>
            </w:r>
            <w:r w:rsidR="0089362F" w:rsidRPr="006D13A3">
              <w:rPr>
                <w:rFonts w:cs="Calibri"/>
                <w:color w:val="000000" w:themeColor="text1"/>
                <w:sz w:val="28"/>
                <w:szCs w:val="28"/>
              </w:rPr>
              <w:t>11</w:t>
            </w:r>
            <w:r w:rsidR="00491AB0" w:rsidRPr="006D13A3">
              <w:rPr>
                <w:rFonts w:cs="Calibri"/>
                <w:color w:val="000000" w:themeColor="text1"/>
                <w:sz w:val="28"/>
                <w:szCs w:val="28"/>
              </w:rPr>
              <w:t>:</w:t>
            </w:r>
            <w:r w:rsidR="00BE78D4" w:rsidRPr="006D13A3">
              <w:rPr>
                <w:rFonts w:cs="Calibri"/>
                <w:color w:val="000000" w:themeColor="text1"/>
                <w:sz w:val="28"/>
                <w:szCs w:val="28"/>
              </w:rPr>
              <w:t>00</w:t>
            </w:r>
            <w:r w:rsidR="0089362F" w:rsidRPr="006D13A3">
              <w:rPr>
                <w:rFonts w:cs="Calibri"/>
                <w:color w:val="000000" w:themeColor="text1"/>
                <w:sz w:val="28"/>
                <w:szCs w:val="28"/>
              </w:rPr>
              <w:t xml:space="preserve"> A</w:t>
            </w:r>
            <w:r w:rsidR="00491AB0" w:rsidRPr="006D13A3">
              <w:rPr>
                <w:rFonts w:cs="Calibri"/>
                <w:color w:val="000000" w:themeColor="text1"/>
                <w:sz w:val="28"/>
                <w:szCs w:val="28"/>
              </w:rPr>
              <w:t>M</w:t>
            </w:r>
          </w:p>
        </w:tc>
      </w:tr>
    </w:tbl>
    <w:p w14:paraId="6F54A9A1" w14:textId="77777777" w:rsidR="001E59E4" w:rsidRPr="00110126" w:rsidRDefault="001E59E4" w:rsidP="001E59E4">
      <w:pPr>
        <w:rPr>
          <w:rFonts w:cs="Calibri"/>
          <w:sz w:val="16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17"/>
        <w:gridCol w:w="2545"/>
        <w:gridCol w:w="2048"/>
        <w:gridCol w:w="4580"/>
      </w:tblGrid>
      <w:tr w:rsidR="001E59E4" w:rsidRPr="001577BE" w14:paraId="3E625CAF" w14:textId="77777777" w:rsidTr="001D6E84">
        <w:tc>
          <w:tcPr>
            <w:tcW w:w="1638" w:type="dxa"/>
            <w:shd w:val="clear" w:color="auto" w:fill="auto"/>
          </w:tcPr>
          <w:p w14:paraId="1DFC7283" w14:textId="77777777" w:rsidR="001E59E4" w:rsidRPr="001577BE" w:rsidRDefault="001E59E4" w:rsidP="00A1530F">
            <w:pPr>
              <w:rPr>
                <w:rFonts w:cs="Calibri"/>
                <w:sz w:val="28"/>
                <w:szCs w:val="28"/>
              </w:rPr>
            </w:pPr>
            <w:r w:rsidRPr="001577BE">
              <w:rPr>
                <w:rFonts w:cs="Calibri"/>
                <w:sz w:val="28"/>
                <w:szCs w:val="28"/>
              </w:rPr>
              <w:t>Max Marks</w:t>
            </w:r>
          </w:p>
        </w:tc>
        <w:tc>
          <w:tcPr>
            <w:tcW w:w="2610" w:type="dxa"/>
            <w:shd w:val="clear" w:color="auto" w:fill="auto"/>
          </w:tcPr>
          <w:p w14:paraId="78C1CA27" w14:textId="77777777" w:rsidR="001E59E4" w:rsidRPr="009134B1" w:rsidRDefault="00E40683" w:rsidP="00A1530F">
            <w:pPr>
              <w:rPr>
                <w:rFonts w:cs="Calibri"/>
                <w:b/>
                <w:bCs/>
                <w:sz w:val="28"/>
                <w:szCs w:val="28"/>
              </w:rPr>
            </w:pPr>
            <w:r w:rsidRPr="009134B1">
              <w:rPr>
                <w:rFonts w:cs="Calibri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2070" w:type="dxa"/>
            <w:shd w:val="clear" w:color="auto" w:fill="auto"/>
          </w:tcPr>
          <w:p w14:paraId="3D752DB5" w14:textId="77777777" w:rsidR="001E59E4" w:rsidRPr="001577BE" w:rsidRDefault="001E59E4" w:rsidP="00A1530F">
            <w:pPr>
              <w:rPr>
                <w:rFonts w:cs="Calibri"/>
                <w:sz w:val="28"/>
                <w:szCs w:val="28"/>
              </w:rPr>
            </w:pPr>
            <w:r w:rsidRPr="001577BE">
              <w:rPr>
                <w:rFonts w:cs="Calibri"/>
                <w:sz w:val="28"/>
                <w:szCs w:val="28"/>
              </w:rPr>
              <w:t>Time Allocation</w:t>
            </w:r>
          </w:p>
        </w:tc>
        <w:tc>
          <w:tcPr>
            <w:tcW w:w="4698" w:type="dxa"/>
          </w:tcPr>
          <w:p w14:paraId="53675630" w14:textId="77777777" w:rsidR="001E59E4" w:rsidRPr="001577BE" w:rsidRDefault="00E40683" w:rsidP="00A1530F">
            <w:pPr>
              <w:rPr>
                <w:rFonts w:cs="Calibri"/>
                <w:sz w:val="28"/>
                <w:szCs w:val="28"/>
              </w:rPr>
            </w:pPr>
            <w:r w:rsidRPr="009134B1">
              <w:rPr>
                <w:rFonts w:cs="Calibri"/>
                <w:b/>
                <w:bCs/>
                <w:sz w:val="28"/>
                <w:szCs w:val="28"/>
              </w:rPr>
              <w:t>2</w:t>
            </w:r>
            <w:r>
              <w:rPr>
                <w:rFonts w:cs="Calibri"/>
                <w:sz w:val="28"/>
                <w:szCs w:val="28"/>
              </w:rPr>
              <w:t xml:space="preserve"> hours</w:t>
            </w:r>
          </w:p>
        </w:tc>
      </w:tr>
    </w:tbl>
    <w:p w14:paraId="5E8A78F8" w14:textId="77777777" w:rsidR="001E59E4" w:rsidRPr="00110126" w:rsidRDefault="001E59E4" w:rsidP="001E59E4">
      <w:pPr>
        <w:rPr>
          <w:rFonts w:cs="Calibri"/>
          <w:sz w:val="16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2"/>
        <w:gridCol w:w="2537"/>
        <w:gridCol w:w="2041"/>
        <w:gridCol w:w="4590"/>
      </w:tblGrid>
      <w:tr w:rsidR="001E59E4" w:rsidRPr="001577BE" w14:paraId="4C8F1465" w14:textId="77777777" w:rsidTr="003745CF">
        <w:trPr>
          <w:trHeight w:val="466"/>
        </w:trPr>
        <w:tc>
          <w:tcPr>
            <w:tcW w:w="1622" w:type="dxa"/>
            <w:shd w:val="clear" w:color="auto" w:fill="auto"/>
            <w:vAlign w:val="center"/>
          </w:tcPr>
          <w:p w14:paraId="014FA24E" w14:textId="77777777" w:rsidR="001E59E4" w:rsidRPr="003745CF" w:rsidRDefault="001E59E4" w:rsidP="003745CF">
            <w:pPr>
              <w:pStyle w:val="NoSpacing"/>
              <w:rPr>
                <w:sz w:val="28"/>
                <w:szCs w:val="28"/>
              </w:rPr>
            </w:pPr>
            <w:r w:rsidRPr="003745CF">
              <w:rPr>
                <w:sz w:val="28"/>
                <w:szCs w:val="28"/>
              </w:rPr>
              <w:t>Student ID</w:t>
            </w:r>
          </w:p>
        </w:tc>
        <w:tc>
          <w:tcPr>
            <w:tcW w:w="2537" w:type="dxa"/>
            <w:shd w:val="clear" w:color="auto" w:fill="auto"/>
            <w:vAlign w:val="center"/>
          </w:tcPr>
          <w:p w14:paraId="67124680" w14:textId="77777777" w:rsidR="001E59E4" w:rsidRPr="003745CF" w:rsidRDefault="001E59E4" w:rsidP="003745CF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2041" w:type="dxa"/>
            <w:shd w:val="clear" w:color="auto" w:fill="auto"/>
            <w:vAlign w:val="center"/>
          </w:tcPr>
          <w:p w14:paraId="4327973C" w14:textId="77777777" w:rsidR="001E59E4" w:rsidRPr="003745CF" w:rsidRDefault="001E59E4" w:rsidP="003745CF">
            <w:pPr>
              <w:pStyle w:val="NoSpacing"/>
              <w:rPr>
                <w:sz w:val="28"/>
                <w:szCs w:val="28"/>
              </w:rPr>
            </w:pPr>
            <w:r w:rsidRPr="003745CF">
              <w:rPr>
                <w:sz w:val="28"/>
                <w:szCs w:val="28"/>
              </w:rPr>
              <w:t>Student Name</w:t>
            </w:r>
          </w:p>
        </w:tc>
        <w:tc>
          <w:tcPr>
            <w:tcW w:w="4590" w:type="dxa"/>
            <w:vAlign w:val="center"/>
          </w:tcPr>
          <w:p w14:paraId="60E1ABF7" w14:textId="77777777" w:rsidR="001E59E4" w:rsidRPr="003745CF" w:rsidRDefault="001E59E4" w:rsidP="003745CF">
            <w:pPr>
              <w:pStyle w:val="NoSpacing"/>
              <w:rPr>
                <w:sz w:val="28"/>
                <w:szCs w:val="28"/>
              </w:rPr>
            </w:pPr>
          </w:p>
        </w:tc>
      </w:tr>
      <w:tr w:rsidR="001E59E4" w:rsidRPr="001577BE" w14:paraId="6B7A1C6A" w14:textId="77777777" w:rsidTr="003745CF">
        <w:trPr>
          <w:trHeight w:val="439"/>
        </w:trPr>
        <w:tc>
          <w:tcPr>
            <w:tcW w:w="1622" w:type="dxa"/>
            <w:shd w:val="clear" w:color="auto" w:fill="auto"/>
            <w:vAlign w:val="center"/>
          </w:tcPr>
          <w:p w14:paraId="280E5596" w14:textId="77777777" w:rsidR="001E59E4" w:rsidRPr="001577BE" w:rsidRDefault="001E59E4" w:rsidP="00A1530F">
            <w:pPr>
              <w:rPr>
                <w:rFonts w:cs="Calibri"/>
                <w:sz w:val="28"/>
                <w:szCs w:val="28"/>
              </w:rPr>
            </w:pPr>
            <w:r w:rsidRPr="001577BE">
              <w:rPr>
                <w:rFonts w:cs="Calibri"/>
                <w:sz w:val="28"/>
                <w:szCs w:val="28"/>
              </w:rPr>
              <w:t>Section</w:t>
            </w:r>
          </w:p>
        </w:tc>
        <w:tc>
          <w:tcPr>
            <w:tcW w:w="2537" w:type="dxa"/>
            <w:shd w:val="clear" w:color="auto" w:fill="auto"/>
            <w:vAlign w:val="center"/>
          </w:tcPr>
          <w:p w14:paraId="48F62EBD" w14:textId="77777777" w:rsidR="001E59E4" w:rsidRPr="001577BE" w:rsidRDefault="001E59E4" w:rsidP="00A1530F">
            <w:pPr>
              <w:rPr>
                <w:rFonts w:cs="Calibri"/>
                <w:sz w:val="28"/>
                <w:szCs w:val="28"/>
              </w:rPr>
            </w:pPr>
          </w:p>
        </w:tc>
        <w:tc>
          <w:tcPr>
            <w:tcW w:w="2041" w:type="dxa"/>
            <w:shd w:val="clear" w:color="auto" w:fill="auto"/>
            <w:vAlign w:val="center"/>
          </w:tcPr>
          <w:p w14:paraId="276BDAEF" w14:textId="77777777" w:rsidR="001E59E4" w:rsidRPr="001577BE" w:rsidRDefault="001E59E4" w:rsidP="00A1530F">
            <w:pPr>
              <w:rPr>
                <w:rFonts w:cs="Calibri"/>
                <w:sz w:val="28"/>
                <w:szCs w:val="28"/>
              </w:rPr>
            </w:pPr>
            <w:r w:rsidRPr="001577BE">
              <w:rPr>
                <w:rFonts w:cs="Calibri"/>
                <w:sz w:val="28"/>
                <w:szCs w:val="28"/>
              </w:rPr>
              <w:t>Level</w:t>
            </w:r>
          </w:p>
        </w:tc>
        <w:tc>
          <w:tcPr>
            <w:tcW w:w="4590" w:type="dxa"/>
            <w:vAlign w:val="center"/>
          </w:tcPr>
          <w:p w14:paraId="6FBAC73B" w14:textId="77777777" w:rsidR="001E59E4" w:rsidRPr="001577BE" w:rsidRDefault="00E40683" w:rsidP="00491AB0">
            <w:pPr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Diploma</w:t>
            </w:r>
          </w:p>
        </w:tc>
      </w:tr>
    </w:tbl>
    <w:p w14:paraId="46A1039F" w14:textId="77777777" w:rsidR="001E59E4" w:rsidRPr="00110126" w:rsidRDefault="001E59E4" w:rsidP="001E59E4">
      <w:pPr>
        <w:rPr>
          <w:rFonts w:cs="Calibri"/>
          <w:sz w:val="16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90"/>
      </w:tblGrid>
      <w:tr w:rsidR="001E59E4" w:rsidRPr="001577BE" w14:paraId="793D1FD2" w14:textId="77777777" w:rsidTr="003745CF">
        <w:trPr>
          <w:trHeight w:val="466"/>
        </w:trPr>
        <w:tc>
          <w:tcPr>
            <w:tcW w:w="11016" w:type="dxa"/>
            <w:shd w:val="clear" w:color="auto" w:fill="auto"/>
            <w:vAlign w:val="center"/>
          </w:tcPr>
          <w:p w14:paraId="2A14C101" w14:textId="77777777" w:rsidR="001E59E4" w:rsidRPr="003745CF" w:rsidRDefault="001E59E4" w:rsidP="003745CF">
            <w:pPr>
              <w:pStyle w:val="NoSpacing"/>
              <w:rPr>
                <w:sz w:val="28"/>
                <w:szCs w:val="28"/>
              </w:rPr>
            </w:pPr>
            <w:r w:rsidRPr="003745CF">
              <w:rPr>
                <w:sz w:val="28"/>
                <w:szCs w:val="28"/>
              </w:rPr>
              <w:t>Instructions to the Students</w:t>
            </w:r>
          </w:p>
        </w:tc>
      </w:tr>
      <w:tr w:rsidR="001A00DE" w:rsidRPr="001577BE" w14:paraId="7301A412" w14:textId="77777777" w:rsidTr="00135AE4">
        <w:trPr>
          <w:trHeight w:val="1852"/>
        </w:trPr>
        <w:tc>
          <w:tcPr>
            <w:tcW w:w="11016" w:type="dxa"/>
          </w:tcPr>
          <w:p w14:paraId="38FAC109" w14:textId="77777777" w:rsidR="00DF37DF" w:rsidRPr="00DF37DF" w:rsidRDefault="00DF37DF" w:rsidP="00DF37DF">
            <w:pPr>
              <w:numPr>
                <w:ilvl w:val="0"/>
                <w:numId w:val="32"/>
              </w:numPr>
              <w:jc w:val="both"/>
              <w:rPr>
                <w:rFonts w:cs="Calibri"/>
                <w:sz w:val="26"/>
                <w:szCs w:val="28"/>
              </w:rPr>
            </w:pPr>
            <w:r w:rsidRPr="00DF37DF">
              <w:rPr>
                <w:rFonts w:cs="Calibri"/>
                <w:sz w:val="26"/>
                <w:szCs w:val="28"/>
              </w:rPr>
              <w:t>Read the question</w:t>
            </w:r>
            <w:r w:rsidR="009A6C7E">
              <w:rPr>
                <w:rFonts w:cs="Calibri"/>
                <w:sz w:val="26"/>
                <w:szCs w:val="28"/>
              </w:rPr>
              <w:t>s</w:t>
            </w:r>
            <w:r w:rsidRPr="00DF37DF">
              <w:rPr>
                <w:rFonts w:cs="Calibri"/>
                <w:sz w:val="26"/>
                <w:szCs w:val="28"/>
              </w:rPr>
              <w:t xml:space="preserve"> carefully before you answer.</w:t>
            </w:r>
          </w:p>
          <w:p w14:paraId="06CC58F4" w14:textId="4753E905" w:rsidR="00DF37DF" w:rsidRDefault="00DF37DF" w:rsidP="00DF37DF">
            <w:pPr>
              <w:numPr>
                <w:ilvl w:val="0"/>
                <w:numId w:val="32"/>
              </w:numPr>
              <w:jc w:val="both"/>
              <w:rPr>
                <w:rFonts w:cs="Calibri"/>
                <w:sz w:val="26"/>
                <w:szCs w:val="28"/>
              </w:rPr>
            </w:pPr>
            <w:r w:rsidRPr="00DF37DF">
              <w:rPr>
                <w:rFonts w:cs="Calibri"/>
                <w:sz w:val="26"/>
                <w:szCs w:val="28"/>
              </w:rPr>
              <w:t>All questions are compulsory.</w:t>
            </w:r>
          </w:p>
          <w:p w14:paraId="791F52CF" w14:textId="787E14D9" w:rsidR="00AD6A9E" w:rsidRPr="00DF37DF" w:rsidRDefault="00AD6A9E" w:rsidP="00DF37DF">
            <w:pPr>
              <w:numPr>
                <w:ilvl w:val="0"/>
                <w:numId w:val="32"/>
              </w:numPr>
              <w:jc w:val="both"/>
              <w:rPr>
                <w:rFonts w:cs="Calibri"/>
                <w:sz w:val="26"/>
                <w:szCs w:val="28"/>
              </w:rPr>
            </w:pPr>
            <w:r>
              <w:rPr>
                <w:rFonts w:cs="Calibri"/>
                <w:sz w:val="26"/>
                <w:szCs w:val="28"/>
              </w:rPr>
              <w:t xml:space="preserve">Use appropriate functions to answer the questions. </w:t>
            </w:r>
          </w:p>
          <w:p w14:paraId="687D4495" w14:textId="77777777" w:rsidR="00DF37DF" w:rsidRPr="00DF37DF" w:rsidRDefault="00DF37DF" w:rsidP="00DF37DF">
            <w:pPr>
              <w:numPr>
                <w:ilvl w:val="0"/>
                <w:numId w:val="32"/>
              </w:numPr>
              <w:jc w:val="both"/>
              <w:rPr>
                <w:rFonts w:cs="Calibri"/>
                <w:sz w:val="26"/>
                <w:szCs w:val="28"/>
              </w:rPr>
            </w:pPr>
            <w:r w:rsidRPr="00DF37DF">
              <w:rPr>
                <w:rFonts w:cs="Calibri"/>
                <w:sz w:val="26"/>
                <w:szCs w:val="28"/>
              </w:rPr>
              <w:t>Save your work after answering each activity.</w:t>
            </w:r>
          </w:p>
          <w:p w14:paraId="28BCEDF5" w14:textId="0332436F" w:rsidR="00404714" w:rsidRPr="00F6183F" w:rsidRDefault="00DF37DF" w:rsidP="00135AE4">
            <w:pPr>
              <w:numPr>
                <w:ilvl w:val="0"/>
                <w:numId w:val="32"/>
              </w:numPr>
              <w:jc w:val="both"/>
              <w:rPr>
                <w:rFonts w:cs="Calibri"/>
                <w:sz w:val="28"/>
                <w:szCs w:val="28"/>
              </w:rPr>
            </w:pPr>
            <w:r w:rsidRPr="00DF37DF">
              <w:rPr>
                <w:rFonts w:cs="Calibri"/>
                <w:sz w:val="26"/>
                <w:szCs w:val="28"/>
              </w:rPr>
              <w:t>T</w:t>
            </w:r>
            <w:r w:rsidR="006D13A3">
              <w:rPr>
                <w:rFonts w:cs="Calibri"/>
                <w:sz w:val="26"/>
                <w:szCs w:val="28"/>
              </w:rPr>
              <w:t>he t</w:t>
            </w:r>
            <w:r w:rsidRPr="00DF37DF">
              <w:rPr>
                <w:rFonts w:cs="Calibri"/>
                <w:sz w:val="26"/>
                <w:szCs w:val="28"/>
              </w:rPr>
              <w:t xml:space="preserve">otal number of pages </w:t>
            </w:r>
            <w:r w:rsidR="008E3559">
              <w:rPr>
                <w:rFonts w:cs="Calibri"/>
                <w:sz w:val="26"/>
                <w:szCs w:val="28"/>
              </w:rPr>
              <w:t xml:space="preserve">is </w:t>
            </w:r>
            <w:r w:rsidR="00BD787A" w:rsidRPr="00135AE4">
              <w:rPr>
                <w:rFonts w:cs="Calibri"/>
                <w:b/>
                <w:sz w:val="26"/>
                <w:szCs w:val="28"/>
              </w:rPr>
              <w:t>4</w:t>
            </w:r>
            <w:r w:rsidRPr="00DF37DF">
              <w:rPr>
                <w:rFonts w:cs="Calibri"/>
                <w:sz w:val="26"/>
                <w:szCs w:val="28"/>
              </w:rPr>
              <w:t xml:space="preserve"> including the cover page.</w:t>
            </w:r>
          </w:p>
        </w:tc>
      </w:tr>
    </w:tbl>
    <w:p w14:paraId="21003F1A" w14:textId="77777777" w:rsidR="00B70DE5" w:rsidRPr="00AC1080" w:rsidRDefault="00B70DE5" w:rsidP="001E59E4">
      <w:pPr>
        <w:rPr>
          <w:rFonts w:cs="Calibri"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85"/>
        <w:gridCol w:w="4590"/>
        <w:gridCol w:w="1918"/>
        <w:gridCol w:w="2397"/>
      </w:tblGrid>
      <w:tr w:rsidR="00C20936" w:rsidRPr="0092395D" w14:paraId="1F973552" w14:textId="77777777" w:rsidTr="00C20936">
        <w:trPr>
          <w:trHeight w:val="394"/>
        </w:trPr>
        <w:tc>
          <w:tcPr>
            <w:tcW w:w="1885" w:type="dxa"/>
            <w:shd w:val="clear" w:color="auto" w:fill="auto"/>
            <w:vAlign w:val="center"/>
          </w:tcPr>
          <w:p w14:paraId="218185F7" w14:textId="77777777" w:rsidR="00C20936" w:rsidRPr="00C20936" w:rsidRDefault="00C20936" w:rsidP="00C20936">
            <w:pPr>
              <w:pStyle w:val="NoSpacing"/>
              <w:rPr>
                <w:b/>
                <w:sz w:val="32"/>
                <w:szCs w:val="32"/>
              </w:rPr>
            </w:pPr>
            <w:r w:rsidRPr="00C20936">
              <w:rPr>
                <w:b/>
                <w:sz w:val="32"/>
                <w:szCs w:val="32"/>
              </w:rPr>
              <w:t>User Name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00FD0D15" w14:textId="77777777" w:rsidR="00C20936" w:rsidRPr="00C20936" w:rsidRDefault="00C20936" w:rsidP="00C20936">
            <w:pPr>
              <w:pStyle w:val="NoSpacing"/>
              <w:rPr>
                <w:b/>
                <w:sz w:val="32"/>
                <w:szCs w:val="32"/>
              </w:rPr>
            </w:pPr>
          </w:p>
        </w:tc>
        <w:tc>
          <w:tcPr>
            <w:tcW w:w="1918" w:type="dxa"/>
            <w:shd w:val="clear" w:color="auto" w:fill="auto"/>
            <w:vAlign w:val="center"/>
          </w:tcPr>
          <w:p w14:paraId="06EB8286" w14:textId="77777777" w:rsidR="00C20936" w:rsidRPr="00C20936" w:rsidRDefault="00C20936" w:rsidP="00C20936">
            <w:pPr>
              <w:pStyle w:val="NoSpacing"/>
              <w:rPr>
                <w:b/>
                <w:sz w:val="32"/>
                <w:szCs w:val="32"/>
              </w:rPr>
            </w:pPr>
            <w:r w:rsidRPr="00C20936">
              <w:rPr>
                <w:b/>
                <w:sz w:val="32"/>
                <w:szCs w:val="32"/>
              </w:rPr>
              <w:t>Password</w:t>
            </w:r>
          </w:p>
        </w:tc>
        <w:tc>
          <w:tcPr>
            <w:tcW w:w="2397" w:type="dxa"/>
            <w:shd w:val="clear" w:color="auto" w:fill="auto"/>
            <w:vAlign w:val="center"/>
          </w:tcPr>
          <w:p w14:paraId="13FB0262" w14:textId="77777777" w:rsidR="00C20936" w:rsidRPr="00C20936" w:rsidRDefault="00C20936" w:rsidP="00C20936">
            <w:pPr>
              <w:pStyle w:val="NoSpacing"/>
              <w:rPr>
                <w:b/>
                <w:sz w:val="32"/>
                <w:szCs w:val="32"/>
              </w:rPr>
            </w:pPr>
          </w:p>
        </w:tc>
      </w:tr>
    </w:tbl>
    <w:p w14:paraId="06E5401B" w14:textId="77777777" w:rsidR="00C20936" w:rsidRPr="00AC1080" w:rsidRDefault="00C20936" w:rsidP="001E59E4">
      <w:pPr>
        <w:rPr>
          <w:rFonts w:cs="Calibri"/>
          <w:sz w:val="12"/>
          <w:szCs w:val="12"/>
        </w:rPr>
      </w:pPr>
    </w:p>
    <w:tbl>
      <w:tblPr>
        <w:tblW w:w="108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6"/>
        <w:gridCol w:w="1881"/>
        <w:gridCol w:w="2417"/>
      </w:tblGrid>
      <w:tr w:rsidR="001E59E4" w:rsidRPr="001577BE" w14:paraId="6A6E1CCA" w14:textId="77777777" w:rsidTr="003745CF">
        <w:trPr>
          <w:trHeight w:val="484"/>
        </w:trPr>
        <w:tc>
          <w:tcPr>
            <w:tcW w:w="6506" w:type="dxa"/>
            <w:shd w:val="clear" w:color="auto" w:fill="auto"/>
            <w:vAlign w:val="center"/>
          </w:tcPr>
          <w:p w14:paraId="23D8F535" w14:textId="77777777" w:rsidR="001E59E4" w:rsidRPr="003745CF" w:rsidRDefault="001E59E4" w:rsidP="003745CF">
            <w:pPr>
              <w:pStyle w:val="NoSpacing"/>
              <w:rPr>
                <w:b/>
                <w:sz w:val="32"/>
                <w:szCs w:val="32"/>
              </w:rPr>
            </w:pPr>
            <w:r w:rsidRPr="003745CF">
              <w:rPr>
                <w:b/>
                <w:sz w:val="32"/>
                <w:szCs w:val="32"/>
              </w:rPr>
              <w:t>Question Type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5543C696" w14:textId="77777777" w:rsidR="001E59E4" w:rsidRPr="003745CF" w:rsidRDefault="001E59E4" w:rsidP="003745CF">
            <w:pPr>
              <w:pStyle w:val="NoSpacing"/>
              <w:rPr>
                <w:b/>
                <w:sz w:val="32"/>
                <w:szCs w:val="32"/>
              </w:rPr>
            </w:pPr>
            <w:r w:rsidRPr="003745CF">
              <w:rPr>
                <w:b/>
                <w:sz w:val="32"/>
                <w:szCs w:val="32"/>
              </w:rPr>
              <w:t>Total Marks</w:t>
            </w:r>
          </w:p>
        </w:tc>
        <w:tc>
          <w:tcPr>
            <w:tcW w:w="2417" w:type="dxa"/>
            <w:shd w:val="clear" w:color="auto" w:fill="auto"/>
            <w:vAlign w:val="center"/>
          </w:tcPr>
          <w:p w14:paraId="24263FE6" w14:textId="77777777" w:rsidR="001E59E4" w:rsidRPr="003745CF" w:rsidRDefault="001E59E4" w:rsidP="003745CF">
            <w:pPr>
              <w:pStyle w:val="NoSpacing"/>
              <w:rPr>
                <w:b/>
                <w:sz w:val="32"/>
                <w:szCs w:val="32"/>
              </w:rPr>
            </w:pPr>
            <w:r w:rsidRPr="003745CF">
              <w:rPr>
                <w:b/>
                <w:sz w:val="32"/>
                <w:szCs w:val="32"/>
              </w:rPr>
              <w:t>Marks Obtained</w:t>
            </w:r>
          </w:p>
        </w:tc>
      </w:tr>
      <w:tr w:rsidR="009D7C17" w:rsidRPr="001577BE" w14:paraId="6A98B6EB" w14:textId="77777777" w:rsidTr="00021EC7">
        <w:trPr>
          <w:trHeight w:val="507"/>
        </w:trPr>
        <w:tc>
          <w:tcPr>
            <w:tcW w:w="6506" w:type="dxa"/>
            <w:vAlign w:val="bottom"/>
          </w:tcPr>
          <w:p w14:paraId="1D53611A" w14:textId="77777777" w:rsidR="009D7C17" w:rsidRPr="00FC2BF4" w:rsidRDefault="008D618F" w:rsidP="009D7C17">
            <w:pPr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Secti</w:t>
            </w:r>
            <w:r w:rsidR="00E312E4">
              <w:rPr>
                <w:rFonts w:cs="Calibri"/>
                <w:b/>
                <w:sz w:val="28"/>
                <w:szCs w:val="28"/>
              </w:rPr>
              <w:t>on A  ( Cyber Security</w:t>
            </w:r>
            <w:r>
              <w:rPr>
                <w:rFonts w:cs="Calibri"/>
                <w:b/>
                <w:sz w:val="28"/>
                <w:szCs w:val="28"/>
              </w:rPr>
              <w:t xml:space="preserve"> ) </w:t>
            </w:r>
            <w:r w:rsidR="009A6C7E">
              <w:rPr>
                <w:rFonts w:cs="Calibri"/>
                <w:b/>
                <w:sz w:val="28"/>
                <w:szCs w:val="28"/>
              </w:rPr>
              <w:t>Online</w:t>
            </w:r>
          </w:p>
        </w:tc>
        <w:tc>
          <w:tcPr>
            <w:tcW w:w="1881" w:type="dxa"/>
            <w:vAlign w:val="bottom"/>
          </w:tcPr>
          <w:p w14:paraId="22C0F59E" w14:textId="77777777" w:rsidR="009D7C17" w:rsidRPr="00FC2BF4" w:rsidRDefault="008D618F" w:rsidP="00380597">
            <w:pPr>
              <w:jc w:val="center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20</w:t>
            </w:r>
          </w:p>
        </w:tc>
        <w:tc>
          <w:tcPr>
            <w:tcW w:w="2417" w:type="dxa"/>
          </w:tcPr>
          <w:p w14:paraId="5F9B79B3" w14:textId="77777777" w:rsidR="009D7C17" w:rsidRPr="00FC2BF4" w:rsidRDefault="009D7C17" w:rsidP="009D7C17">
            <w:pPr>
              <w:rPr>
                <w:rFonts w:cs="Calibri"/>
                <w:b/>
                <w:sz w:val="28"/>
                <w:szCs w:val="28"/>
              </w:rPr>
            </w:pPr>
          </w:p>
        </w:tc>
      </w:tr>
      <w:tr w:rsidR="009D7C17" w:rsidRPr="001577BE" w14:paraId="5162ED5E" w14:textId="77777777" w:rsidTr="00021EC7">
        <w:trPr>
          <w:trHeight w:val="507"/>
        </w:trPr>
        <w:tc>
          <w:tcPr>
            <w:tcW w:w="6506" w:type="dxa"/>
            <w:vAlign w:val="bottom"/>
          </w:tcPr>
          <w:p w14:paraId="7FAE4EFA" w14:textId="77777777" w:rsidR="009D7C17" w:rsidRPr="00FC2BF4" w:rsidRDefault="008D618F" w:rsidP="00B70DE5">
            <w:pPr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Section B  (Advance</w:t>
            </w:r>
            <w:r w:rsidR="00E312E4">
              <w:rPr>
                <w:rFonts w:cs="Calibri"/>
                <w:b/>
                <w:sz w:val="28"/>
                <w:szCs w:val="28"/>
              </w:rPr>
              <w:t>d</w:t>
            </w:r>
            <w:r>
              <w:rPr>
                <w:rFonts w:cs="Calibri"/>
                <w:b/>
                <w:sz w:val="28"/>
                <w:szCs w:val="28"/>
              </w:rPr>
              <w:t xml:space="preserve"> Spreadsheets)</w:t>
            </w:r>
          </w:p>
        </w:tc>
        <w:tc>
          <w:tcPr>
            <w:tcW w:w="1881" w:type="dxa"/>
            <w:vAlign w:val="bottom"/>
          </w:tcPr>
          <w:p w14:paraId="5D18C574" w14:textId="77777777" w:rsidR="009D7C17" w:rsidRPr="00FC2BF4" w:rsidRDefault="008D618F" w:rsidP="00380597">
            <w:pPr>
              <w:jc w:val="center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35</w:t>
            </w:r>
          </w:p>
        </w:tc>
        <w:tc>
          <w:tcPr>
            <w:tcW w:w="2417" w:type="dxa"/>
          </w:tcPr>
          <w:p w14:paraId="1A5BDE11" w14:textId="77777777" w:rsidR="009D7C17" w:rsidRPr="00FC2BF4" w:rsidRDefault="009D7C17" w:rsidP="009D7C17">
            <w:pPr>
              <w:rPr>
                <w:rFonts w:cs="Calibri"/>
                <w:b/>
                <w:sz w:val="28"/>
                <w:szCs w:val="28"/>
              </w:rPr>
            </w:pPr>
          </w:p>
        </w:tc>
      </w:tr>
      <w:tr w:rsidR="001E59E4" w:rsidRPr="003745CF" w14:paraId="378EA40C" w14:textId="77777777" w:rsidTr="003745CF">
        <w:trPr>
          <w:trHeight w:val="394"/>
        </w:trPr>
        <w:tc>
          <w:tcPr>
            <w:tcW w:w="6506" w:type="dxa"/>
            <w:vAlign w:val="center"/>
          </w:tcPr>
          <w:p w14:paraId="5B391C05" w14:textId="77777777" w:rsidR="001E59E4" w:rsidRPr="003745CF" w:rsidRDefault="001E59E4" w:rsidP="003745CF">
            <w:pPr>
              <w:pStyle w:val="NoSpacing"/>
              <w:jc w:val="right"/>
              <w:rPr>
                <w:b/>
                <w:sz w:val="32"/>
                <w:szCs w:val="32"/>
              </w:rPr>
            </w:pPr>
            <w:r w:rsidRPr="003745CF">
              <w:rPr>
                <w:b/>
                <w:sz w:val="32"/>
                <w:szCs w:val="32"/>
              </w:rPr>
              <w:t>Total Marks</w:t>
            </w:r>
          </w:p>
        </w:tc>
        <w:tc>
          <w:tcPr>
            <w:tcW w:w="1881" w:type="dxa"/>
          </w:tcPr>
          <w:p w14:paraId="38F4C2BC" w14:textId="4D64C67B" w:rsidR="001E59E4" w:rsidRPr="00D90858" w:rsidRDefault="00D90858" w:rsidP="00380597">
            <w:pPr>
              <w:pStyle w:val="NoSpacing"/>
              <w:jc w:val="center"/>
              <w:rPr>
                <w:b/>
                <w:bCs/>
                <w:sz w:val="32"/>
                <w:szCs w:val="32"/>
              </w:rPr>
            </w:pPr>
            <w:r w:rsidRPr="00D90858"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2417" w:type="dxa"/>
          </w:tcPr>
          <w:p w14:paraId="20DF74C0" w14:textId="77777777" w:rsidR="001E59E4" w:rsidRPr="003745CF" w:rsidRDefault="001E59E4" w:rsidP="003745CF">
            <w:pPr>
              <w:pStyle w:val="NoSpacing"/>
              <w:rPr>
                <w:sz w:val="32"/>
                <w:szCs w:val="32"/>
              </w:rPr>
            </w:pPr>
          </w:p>
        </w:tc>
      </w:tr>
    </w:tbl>
    <w:p w14:paraId="76381FF8" w14:textId="77777777" w:rsidR="001E59E4" w:rsidRPr="00FC2BF4" w:rsidRDefault="001E59E4" w:rsidP="003745CF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85"/>
        <w:gridCol w:w="5305"/>
      </w:tblGrid>
      <w:tr w:rsidR="001417AD" w:rsidRPr="001577BE" w14:paraId="6C718FA0" w14:textId="77777777" w:rsidTr="000F102B">
        <w:trPr>
          <w:trHeight w:val="375"/>
        </w:trPr>
        <w:tc>
          <w:tcPr>
            <w:tcW w:w="5485" w:type="dxa"/>
            <w:shd w:val="clear" w:color="auto" w:fill="D9D9D9"/>
            <w:vAlign w:val="center"/>
          </w:tcPr>
          <w:p w14:paraId="622F7576" w14:textId="77777777" w:rsidR="001417AD" w:rsidRPr="000F102B" w:rsidRDefault="001417AD" w:rsidP="000F102B">
            <w:pPr>
              <w:pStyle w:val="NoSpacing"/>
              <w:jc w:val="center"/>
              <w:rPr>
                <w:sz w:val="28"/>
                <w:szCs w:val="28"/>
              </w:rPr>
            </w:pPr>
            <w:r w:rsidRPr="000F102B">
              <w:rPr>
                <w:sz w:val="28"/>
                <w:szCs w:val="28"/>
              </w:rPr>
              <w:t>Marked By</w:t>
            </w:r>
          </w:p>
        </w:tc>
        <w:tc>
          <w:tcPr>
            <w:tcW w:w="5305" w:type="dxa"/>
            <w:shd w:val="clear" w:color="auto" w:fill="D9D9D9"/>
            <w:vAlign w:val="center"/>
          </w:tcPr>
          <w:p w14:paraId="51BA202F" w14:textId="77777777" w:rsidR="001417AD" w:rsidRPr="000F102B" w:rsidRDefault="001417AD" w:rsidP="000F102B">
            <w:pPr>
              <w:pStyle w:val="NoSpacing"/>
              <w:jc w:val="center"/>
              <w:rPr>
                <w:sz w:val="28"/>
                <w:szCs w:val="28"/>
              </w:rPr>
            </w:pPr>
            <w:r w:rsidRPr="000F102B">
              <w:rPr>
                <w:sz w:val="28"/>
                <w:szCs w:val="28"/>
              </w:rPr>
              <w:t>Checked/Re-marked by</w:t>
            </w:r>
          </w:p>
        </w:tc>
      </w:tr>
      <w:tr w:rsidR="001417AD" w:rsidRPr="001577BE" w14:paraId="00BD510A" w14:textId="77777777" w:rsidTr="001417AD">
        <w:trPr>
          <w:trHeight w:val="1474"/>
        </w:trPr>
        <w:tc>
          <w:tcPr>
            <w:tcW w:w="5485" w:type="dxa"/>
          </w:tcPr>
          <w:p w14:paraId="5B9FE42F" w14:textId="77777777" w:rsidR="001417AD" w:rsidRPr="001577BE" w:rsidRDefault="001417AD" w:rsidP="00C53CAD">
            <w:pPr>
              <w:rPr>
                <w:rFonts w:cs="Calibri"/>
                <w:sz w:val="28"/>
                <w:szCs w:val="28"/>
              </w:rPr>
            </w:pPr>
          </w:p>
        </w:tc>
        <w:tc>
          <w:tcPr>
            <w:tcW w:w="5305" w:type="dxa"/>
          </w:tcPr>
          <w:p w14:paraId="2001D10B" w14:textId="77777777" w:rsidR="001417AD" w:rsidRPr="001577BE" w:rsidRDefault="001417AD" w:rsidP="00C53CAD">
            <w:pPr>
              <w:rPr>
                <w:rFonts w:cs="Calibri"/>
                <w:sz w:val="28"/>
                <w:szCs w:val="28"/>
              </w:rPr>
            </w:pPr>
          </w:p>
        </w:tc>
      </w:tr>
    </w:tbl>
    <w:p w14:paraId="79DAAF64" w14:textId="77777777" w:rsidR="00C812B7" w:rsidRDefault="00C812B7" w:rsidP="003745CF">
      <w:pPr>
        <w:spacing w:line="240" w:lineRule="auto"/>
      </w:pPr>
    </w:p>
    <w:p w14:paraId="16D31CE8" w14:textId="77777777" w:rsidR="00135AE4" w:rsidRDefault="00135AE4">
      <w:pPr>
        <w:spacing w:line="240" w:lineRule="auto"/>
      </w:pPr>
    </w:p>
    <w:p w14:paraId="55878976" w14:textId="07D0CA7A" w:rsidR="00AF7551" w:rsidRDefault="00AF7551">
      <w:pPr>
        <w:spacing w:line="240" w:lineRule="auto"/>
      </w:pPr>
    </w:p>
    <w:p w14:paraId="4BB15C18" w14:textId="61867917" w:rsidR="00AF7551" w:rsidRDefault="001E2051">
      <w:p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3AE7C1" wp14:editId="29DB27F4">
                <wp:simplePos x="0" y="0"/>
                <wp:positionH relativeFrom="margin">
                  <wp:posOffset>-161925</wp:posOffset>
                </wp:positionH>
                <wp:positionV relativeFrom="paragraph">
                  <wp:posOffset>254635</wp:posOffset>
                </wp:positionV>
                <wp:extent cx="7125334" cy="300989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5334" cy="3009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71D5A" w14:textId="5EA017BC" w:rsidR="00AF7551" w:rsidRDefault="008E7ECD">
                            <w:r>
                              <w:t xml:space="preserve">Semester </w:t>
                            </w:r>
                            <w:r w:rsidR="005E0232">
                              <w:t>1</w:t>
                            </w:r>
                            <w:r w:rsidR="00AF7551">
                              <w:t>, AY 201</w:t>
                            </w:r>
                            <w:r w:rsidR="005E0232">
                              <w:t>9</w:t>
                            </w:r>
                            <w:r w:rsidR="00AF7551">
                              <w:t>-</w:t>
                            </w:r>
                            <w:r w:rsidR="005E0232">
                              <w:t>20</w:t>
                            </w:r>
                            <w:r w:rsidR="00AF7551">
                              <w:t xml:space="preserve">                                             ITAD1100 – Advance</w:t>
                            </w:r>
                            <w:r>
                              <w:t>d</w:t>
                            </w:r>
                            <w:r w:rsidR="00AF7551">
                              <w:t xml:space="preserve"> IT Skills                            </w:t>
                            </w:r>
                            <w:r>
                              <w:t xml:space="preserve">                             </w:t>
                            </w:r>
                            <w:r w:rsidR="00AF7551">
                              <w:t xml:space="preserve">Page 1 of </w:t>
                            </w:r>
                            <w:r w:rsidR="009134B1">
                              <w:t>4</w:t>
                            </w:r>
                          </w:p>
                          <w:p w14:paraId="275E079F" w14:textId="77777777" w:rsidR="00AF7551" w:rsidRPr="00AF7551" w:rsidRDefault="00AF7551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AE7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75pt;margin-top:20.05pt;width:561.05pt;height:23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XIZIgIAAB0EAAAOAAAAZHJzL2Uyb0RvYy54bWysU9uO2yAQfa/Uf0C8N3acpJt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" stroked="f">
                <v:textbox>
                  <w:txbxContent>
                    <w:p w14:paraId="72E71D5A" w14:textId="5EA017BC" w:rsidR="00AF7551" w:rsidRDefault="008E7ECD">
                      <w:r>
                        <w:t xml:space="preserve">Semester </w:t>
                      </w:r>
                      <w:r w:rsidR="005E0232">
                        <w:t>1</w:t>
                      </w:r>
                      <w:r w:rsidR="00AF7551">
                        <w:t>, AY 201</w:t>
                      </w:r>
                      <w:r w:rsidR="005E0232">
                        <w:t>9</w:t>
                      </w:r>
                      <w:r w:rsidR="00AF7551">
                        <w:t>-</w:t>
                      </w:r>
                      <w:r w:rsidR="005E0232">
                        <w:t>20</w:t>
                      </w:r>
                      <w:r w:rsidR="00AF7551">
                        <w:t xml:space="preserve">                                             ITAD1100 – Advance</w:t>
                      </w:r>
                      <w:r>
                        <w:t>d</w:t>
                      </w:r>
                      <w:r w:rsidR="00AF7551">
                        <w:t xml:space="preserve"> IT Skills                            </w:t>
                      </w:r>
                      <w:r>
                        <w:t xml:space="preserve">                             </w:t>
                      </w:r>
                      <w:r w:rsidR="00AF7551">
                        <w:t xml:space="preserve">Page 1 of </w:t>
                      </w:r>
                      <w:r w:rsidR="009134B1">
                        <w:t>4</w:t>
                      </w:r>
                    </w:p>
                    <w:p w14:paraId="275E079F" w14:textId="77777777" w:rsidR="00AF7551" w:rsidRPr="00AF7551" w:rsidRDefault="00AF7551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2F8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3D72AE" wp14:editId="7EE04FE0">
                <wp:simplePos x="0" y="0"/>
                <wp:positionH relativeFrom="column">
                  <wp:posOffset>-47625</wp:posOffset>
                </wp:positionH>
                <wp:positionV relativeFrom="paragraph">
                  <wp:posOffset>656590</wp:posOffset>
                </wp:positionV>
                <wp:extent cx="1885950" cy="2857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89A7CD" w14:textId="77777777" w:rsidR="00602F81" w:rsidRDefault="00602F81" w:rsidP="00602F81">
                            <w:r>
                              <w:t>Version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3D72AE" id="Text Box 8" o:spid="_x0000_s1027" type="#_x0000_t202" style="position:absolute;margin-left:-3.75pt;margin-top:51.7pt;width:148.5pt;height:2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" fillcolor="white [3201]" strokecolor="white [3212]" strokeweight=".5pt">
                <v:textbox>
                  <w:txbxContent>
                    <w:p w14:paraId="5189A7CD" w14:textId="77777777" w:rsidR="00602F81" w:rsidRDefault="00602F81" w:rsidP="00602F81">
                      <w:r>
                        <w:t>Version 1.0</w:t>
                      </w:r>
                    </w:p>
                  </w:txbxContent>
                </v:textbox>
              </v:shape>
            </w:pict>
          </mc:Fallback>
        </mc:AlternateContent>
      </w:r>
    </w:p>
    <w:p w14:paraId="6E26D198" w14:textId="77777777" w:rsidR="007A4DB5" w:rsidRPr="007A4DB5" w:rsidRDefault="0048786F" w:rsidP="007A4DB5">
      <w:pPr>
        <w:ind w:left="360"/>
        <w:jc w:val="center"/>
        <w:rPr>
          <w:b/>
          <w:color w:val="000000" w:themeColor="text1"/>
          <w:sz w:val="26"/>
        </w:rPr>
      </w:pPr>
      <w:r w:rsidRPr="007A4DB5">
        <w:rPr>
          <w:b/>
          <w:color w:val="000000" w:themeColor="text1"/>
          <w:sz w:val="26"/>
        </w:rPr>
        <w:lastRenderedPageBreak/>
        <w:t>SECTION A</w:t>
      </w:r>
      <w:r w:rsidR="003D35F8">
        <w:rPr>
          <w:b/>
          <w:color w:val="000000" w:themeColor="text1"/>
          <w:sz w:val="26"/>
        </w:rPr>
        <w:t xml:space="preserve"> (20 Marks)</w:t>
      </w:r>
    </w:p>
    <w:p w14:paraId="62439BFE" w14:textId="77777777" w:rsidR="0048786F" w:rsidRPr="007A4DB5" w:rsidRDefault="007A4DB5" w:rsidP="007A4DB5">
      <w:pPr>
        <w:ind w:left="360"/>
        <w:jc w:val="center"/>
        <w:rPr>
          <w:color w:val="000000" w:themeColor="text1"/>
          <w:sz w:val="24"/>
        </w:rPr>
      </w:pPr>
      <w:r w:rsidRPr="007A4DB5">
        <w:rPr>
          <w:color w:val="000000" w:themeColor="text1"/>
          <w:sz w:val="24"/>
        </w:rPr>
        <w:t>(</w:t>
      </w:r>
      <w:r w:rsidR="00D867DC">
        <w:rPr>
          <w:color w:val="000000" w:themeColor="text1"/>
          <w:sz w:val="24"/>
        </w:rPr>
        <w:t xml:space="preserve">Cyber Security - </w:t>
      </w:r>
      <w:r w:rsidR="0048786F" w:rsidRPr="007A4DB5">
        <w:rPr>
          <w:color w:val="000000" w:themeColor="text1"/>
          <w:sz w:val="24"/>
        </w:rPr>
        <w:t>Objective Type Questions</w:t>
      </w:r>
      <w:r w:rsidRPr="007A4DB5">
        <w:rPr>
          <w:color w:val="000000" w:themeColor="text1"/>
          <w:sz w:val="24"/>
        </w:rPr>
        <w:t>)</w:t>
      </w:r>
    </w:p>
    <w:p w14:paraId="56C44F24" w14:textId="77777777" w:rsidR="007A4DB5" w:rsidRDefault="007A4DB5" w:rsidP="007A4DB5">
      <w:pPr>
        <w:ind w:left="360"/>
        <w:jc w:val="center"/>
        <w:rPr>
          <w:color w:val="000000" w:themeColor="text1"/>
        </w:rPr>
      </w:pPr>
    </w:p>
    <w:p w14:paraId="441CF92F" w14:textId="68E7BDE7" w:rsidR="007A4DB5" w:rsidRDefault="00F467DA" w:rsidP="007A4DB5">
      <w:pPr>
        <w:ind w:left="36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Log into</w:t>
      </w:r>
      <w:r w:rsidR="001A2D1F">
        <w:rPr>
          <w:color w:val="000000" w:themeColor="text1"/>
          <w:sz w:val="24"/>
        </w:rPr>
        <w:t xml:space="preserve"> </w:t>
      </w:r>
      <w:proofErr w:type="spellStart"/>
      <w:r w:rsidR="003D35F8">
        <w:rPr>
          <w:color w:val="000000" w:themeColor="text1"/>
          <w:sz w:val="24"/>
        </w:rPr>
        <w:t>moodle</w:t>
      </w:r>
      <w:proofErr w:type="spellEnd"/>
      <w:r w:rsidR="003D35F8">
        <w:rPr>
          <w:color w:val="000000" w:themeColor="text1"/>
          <w:sz w:val="24"/>
        </w:rPr>
        <w:t>,</w:t>
      </w:r>
      <w:r w:rsidR="007A4DB5" w:rsidRPr="007A4DB5">
        <w:rPr>
          <w:color w:val="000000" w:themeColor="text1"/>
          <w:sz w:val="24"/>
        </w:rPr>
        <w:t xml:space="preserve"> click the </w:t>
      </w:r>
      <w:r w:rsidR="007A4DB5" w:rsidRPr="007A4DB5">
        <w:rPr>
          <w:b/>
          <w:color w:val="000000" w:themeColor="text1"/>
          <w:sz w:val="24"/>
        </w:rPr>
        <w:t>Final Exam</w:t>
      </w:r>
      <w:r w:rsidR="00F62005">
        <w:rPr>
          <w:b/>
          <w:color w:val="000000" w:themeColor="text1"/>
          <w:sz w:val="24"/>
        </w:rPr>
        <w:t xml:space="preserve"> (</w:t>
      </w:r>
      <w:r w:rsidR="00F62005" w:rsidRPr="007A4DB5">
        <w:rPr>
          <w:color w:val="000000" w:themeColor="text1"/>
          <w:sz w:val="24"/>
        </w:rPr>
        <w:t>Objective Type Questions)</w:t>
      </w:r>
      <w:r w:rsidR="007A4DB5" w:rsidRPr="007A4DB5">
        <w:rPr>
          <w:color w:val="000000" w:themeColor="text1"/>
          <w:sz w:val="24"/>
        </w:rPr>
        <w:t xml:space="preserve"> </w:t>
      </w:r>
      <w:r w:rsidR="00046063" w:rsidRPr="007A4DB5">
        <w:rPr>
          <w:color w:val="000000" w:themeColor="text1"/>
          <w:sz w:val="24"/>
        </w:rPr>
        <w:t xml:space="preserve">link </w:t>
      </w:r>
      <w:r w:rsidR="007A4DB5" w:rsidRPr="007A4DB5">
        <w:rPr>
          <w:color w:val="000000" w:themeColor="text1"/>
          <w:sz w:val="24"/>
        </w:rPr>
        <w:t xml:space="preserve">and answer all the questions. </w:t>
      </w:r>
      <w:r w:rsidR="007A4DB5">
        <w:rPr>
          <w:color w:val="000000" w:themeColor="text1"/>
          <w:sz w:val="24"/>
        </w:rPr>
        <w:t>Submit and Close.</w:t>
      </w:r>
    </w:p>
    <w:p w14:paraId="26906980" w14:textId="77777777" w:rsidR="007A4DB5" w:rsidRDefault="007A4DB5" w:rsidP="007A4DB5">
      <w:pPr>
        <w:ind w:left="360"/>
        <w:rPr>
          <w:color w:val="000000" w:themeColor="text1"/>
          <w:sz w:val="24"/>
        </w:rPr>
      </w:pPr>
    </w:p>
    <w:p w14:paraId="0D2C1CC9" w14:textId="77777777" w:rsidR="007A4DB5" w:rsidRPr="007A4DB5" w:rsidRDefault="007A4DB5" w:rsidP="007A4DB5">
      <w:pPr>
        <w:ind w:left="360"/>
        <w:jc w:val="center"/>
        <w:rPr>
          <w:b/>
          <w:color w:val="000000" w:themeColor="text1"/>
          <w:sz w:val="26"/>
        </w:rPr>
      </w:pPr>
      <w:r>
        <w:rPr>
          <w:b/>
          <w:color w:val="000000" w:themeColor="text1"/>
          <w:sz w:val="26"/>
        </w:rPr>
        <w:t>SECTION B</w:t>
      </w:r>
      <w:r w:rsidRPr="007A4DB5">
        <w:rPr>
          <w:b/>
          <w:color w:val="000000" w:themeColor="text1"/>
          <w:sz w:val="26"/>
        </w:rPr>
        <w:t xml:space="preserve"> </w:t>
      </w:r>
      <w:r w:rsidR="003D35F8">
        <w:rPr>
          <w:b/>
          <w:color w:val="000000" w:themeColor="text1"/>
          <w:sz w:val="26"/>
        </w:rPr>
        <w:t>(35 Marks)</w:t>
      </w:r>
    </w:p>
    <w:p w14:paraId="7058F0DB" w14:textId="77777777" w:rsidR="007A4DB5" w:rsidRPr="007A4DB5" w:rsidRDefault="007A4DB5" w:rsidP="007A4DB5">
      <w:pPr>
        <w:ind w:left="360"/>
        <w:jc w:val="center"/>
        <w:rPr>
          <w:color w:val="000000" w:themeColor="text1"/>
          <w:sz w:val="24"/>
        </w:rPr>
      </w:pPr>
      <w:r w:rsidRPr="007A4DB5">
        <w:rPr>
          <w:color w:val="000000" w:themeColor="text1"/>
          <w:sz w:val="24"/>
        </w:rPr>
        <w:t>(</w:t>
      </w:r>
      <w:r>
        <w:rPr>
          <w:color w:val="000000" w:themeColor="text1"/>
          <w:sz w:val="24"/>
        </w:rPr>
        <w:t>Advance Spreadsheet</w:t>
      </w:r>
      <w:r w:rsidRPr="007A4DB5">
        <w:rPr>
          <w:color w:val="000000" w:themeColor="text1"/>
          <w:sz w:val="24"/>
        </w:rPr>
        <w:t>)</w:t>
      </w:r>
    </w:p>
    <w:p w14:paraId="1F1CF759" w14:textId="77777777" w:rsidR="007A4DB5" w:rsidRPr="007A4DB5" w:rsidRDefault="007A4DB5" w:rsidP="007A4DB5">
      <w:pPr>
        <w:ind w:left="360"/>
        <w:rPr>
          <w:color w:val="000000" w:themeColor="text1"/>
          <w:sz w:val="24"/>
        </w:rPr>
      </w:pPr>
    </w:p>
    <w:p w14:paraId="3549D97D" w14:textId="422903FF" w:rsidR="00CA3597" w:rsidRPr="008F2ED9" w:rsidRDefault="009F61B5" w:rsidP="00CA3597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Open </w:t>
      </w:r>
      <w:r w:rsidR="001C6D60">
        <w:rPr>
          <w:b/>
          <w:color w:val="000000" w:themeColor="text1"/>
          <w:u w:val="single"/>
        </w:rPr>
        <w:t>Students</w:t>
      </w:r>
      <w:r w:rsidR="00E348EB">
        <w:rPr>
          <w:b/>
          <w:color w:val="000000" w:themeColor="text1"/>
          <w:u w:val="single"/>
        </w:rPr>
        <w:t>.xlsx</w:t>
      </w:r>
      <w:r w:rsidR="00CA3597" w:rsidRPr="008F2ED9">
        <w:rPr>
          <w:color w:val="000000" w:themeColor="text1"/>
        </w:rPr>
        <w:t xml:space="preserve"> </w:t>
      </w:r>
      <w:r w:rsidR="00CA3597">
        <w:rPr>
          <w:color w:val="000000" w:themeColor="text1"/>
        </w:rPr>
        <w:t>w</w:t>
      </w:r>
      <w:r w:rsidR="00CA3597" w:rsidRPr="008F2ED9">
        <w:rPr>
          <w:color w:val="000000" w:themeColor="text1"/>
        </w:rPr>
        <w:t>ork</w:t>
      </w:r>
      <w:r w:rsidR="0093718D">
        <w:rPr>
          <w:color w:val="000000" w:themeColor="text1"/>
        </w:rPr>
        <w:t xml:space="preserve"> </w:t>
      </w:r>
      <w:r w:rsidR="00CA3597" w:rsidRPr="008F2ED9">
        <w:rPr>
          <w:color w:val="000000" w:themeColor="text1"/>
        </w:rPr>
        <w:t>file</w:t>
      </w:r>
      <w:r w:rsidR="00CA3597">
        <w:rPr>
          <w:color w:val="000000" w:themeColor="text1"/>
        </w:rPr>
        <w:t xml:space="preserve"> from </w:t>
      </w:r>
      <w:r>
        <w:rPr>
          <w:color w:val="000000" w:themeColor="text1"/>
        </w:rPr>
        <w:t xml:space="preserve">exam login </w:t>
      </w:r>
      <w:r w:rsidR="00CA3597">
        <w:rPr>
          <w:color w:val="000000" w:themeColor="text1"/>
        </w:rPr>
        <w:t xml:space="preserve">Z: </w:t>
      </w:r>
      <w:r>
        <w:rPr>
          <w:color w:val="000000" w:themeColor="text1"/>
        </w:rPr>
        <w:t>d</w:t>
      </w:r>
      <w:r w:rsidR="00CA3597">
        <w:rPr>
          <w:color w:val="000000" w:themeColor="text1"/>
        </w:rPr>
        <w:t>rive</w:t>
      </w:r>
      <w:r w:rsidR="00CA3597" w:rsidRPr="008F2ED9">
        <w:rPr>
          <w:color w:val="000000" w:themeColor="text1"/>
        </w:rPr>
        <w:t xml:space="preserve"> and do the following</w:t>
      </w:r>
      <w:r>
        <w:rPr>
          <w:color w:val="000000" w:themeColor="text1"/>
        </w:rPr>
        <w:t>:</w:t>
      </w:r>
    </w:p>
    <w:p w14:paraId="6D29672D" w14:textId="335CC890" w:rsidR="00CA3597" w:rsidRPr="000D4150" w:rsidRDefault="00AD5B18" w:rsidP="00CA3597">
      <w:pPr>
        <w:ind w:left="36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8710B0" wp14:editId="7ED2308C">
                <wp:simplePos x="0" y="0"/>
                <wp:positionH relativeFrom="column">
                  <wp:posOffset>-142875</wp:posOffset>
                </wp:positionH>
                <wp:positionV relativeFrom="paragraph">
                  <wp:posOffset>6853555</wp:posOffset>
                </wp:positionV>
                <wp:extent cx="7134225" cy="2952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4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938CDF" w14:textId="15C24257" w:rsidR="00AD5B18" w:rsidRDefault="00AD5B18" w:rsidP="00AD5B18">
                            <w:r>
                              <w:t xml:space="preserve">Semester 1, AY 2019-20                                             ITAD1100 – Advanced IT Skills                                                         Page </w:t>
                            </w:r>
                            <w:r w:rsidR="00602F81">
                              <w:t>2</w:t>
                            </w:r>
                            <w:r>
                              <w:t xml:space="preserve"> of 4</w:t>
                            </w:r>
                          </w:p>
                          <w:p w14:paraId="67B702C5" w14:textId="77777777" w:rsidR="00AD5B18" w:rsidRDefault="00AD5B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8710B0" id="Text Box 5" o:spid="_x0000_s1028" type="#_x0000_t202" style="position:absolute;left:0;text-align:left;margin-left:-11.25pt;margin-top:539.65pt;width:561.75pt;height:23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" fillcolor="white [3201]" strokecolor="white [3212]" strokeweight=".5pt">
                <v:textbox>
                  <w:txbxContent>
                    <w:p w14:paraId="13938CDF" w14:textId="15C24257" w:rsidR="00AD5B18" w:rsidRDefault="00AD5B18" w:rsidP="00AD5B18">
                      <w:r>
                        <w:t xml:space="preserve">Semester 1, AY 2019-20                                             ITAD1100 – Advanced IT Skills                                                         Page </w:t>
                      </w:r>
                      <w:r w:rsidR="00602F81">
                        <w:t>2</w:t>
                      </w:r>
                      <w:r>
                        <w:t xml:space="preserve"> of 4</w:t>
                      </w:r>
                    </w:p>
                    <w:p w14:paraId="67B702C5" w14:textId="77777777" w:rsidR="00AD5B18" w:rsidRDefault="00AD5B18"/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1016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805"/>
        <w:gridCol w:w="23"/>
        <w:gridCol w:w="8257"/>
        <w:gridCol w:w="1080"/>
      </w:tblGrid>
      <w:tr w:rsidR="00CA3597" w:rsidRPr="000D4150" w14:paraId="2F67B8B6" w14:textId="77777777" w:rsidTr="00AA1CCF">
        <w:trPr>
          <w:trHeight w:val="414"/>
        </w:trPr>
        <w:tc>
          <w:tcPr>
            <w:tcW w:w="828" w:type="dxa"/>
            <w:gridSpan w:val="2"/>
            <w:vAlign w:val="center"/>
          </w:tcPr>
          <w:p w14:paraId="68681039" w14:textId="77777777" w:rsidR="00CA3597" w:rsidRPr="000D4150" w:rsidRDefault="00CA3597" w:rsidP="005844CF">
            <w:pPr>
              <w:jc w:val="center"/>
              <w:rPr>
                <w:b/>
                <w:sz w:val="24"/>
              </w:rPr>
            </w:pPr>
            <w:r w:rsidRPr="000D4150">
              <w:rPr>
                <w:b/>
                <w:sz w:val="24"/>
              </w:rPr>
              <w:t>S. No.</w:t>
            </w:r>
          </w:p>
        </w:tc>
        <w:tc>
          <w:tcPr>
            <w:tcW w:w="8257" w:type="dxa"/>
            <w:vAlign w:val="center"/>
          </w:tcPr>
          <w:p w14:paraId="7B4343AE" w14:textId="77777777" w:rsidR="00CA3597" w:rsidRPr="000D4150" w:rsidRDefault="00CA3597" w:rsidP="005844CF">
            <w:pPr>
              <w:jc w:val="center"/>
              <w:rPr>
                <w:b/>
                <w:sz w:val="24"/>
              </w:rPr>
            </w:pPr>
            <w:r w:rsidRPr="000D4150">
              <w:rPr>
                <w:b/>
                <w:sz w:val="24"/>
              </w:rPr>
              <w:t>Question</w:t>
            </w:r>
          </w:p>
        </w:tc>
        <w:tc>
          <w:tcPr>
            <w:tcW w:w="1080" w:type="dxa"/>
            <w:vAlign w:val="center"/>
          </w:tcPr>
          <w:p w14:paraId="5E885668" w14:textId="77777777" w:rsidR="00CA3597" w:rsidRPr="000D4150" w:rsidRDefault="00CA3597" w:rsidP="005844CF">
            <w:pPr>
              <w:jc w:val="center"/>
              <w:rPr>
                <w:b/>
                <w:sz w:val="24"/>
              </w:rPr>
            </w:pPr>
            <w:r w:rsidRPr="000D4150">
              <w:rPr>
                <w:b/>
                <w:sz w:val="24"/>
              </w:rPr>
              <w:t>Marks</w:t>
            </w:r>
          </w:p>
        </w:tc>
      </w:tr>
      <w:tr w:rsidR="00330D59" w:rsidRPr="000D4150" w14:paraId="0143422C" w14:textId="77777777" w:rsidTr="004C6F27">
        <w:trPr>
          <w:trHeight w:val="414"/>
        </w:trPr>
        <w:tc>
          <w:tcPr>
            <w:tcW w:w="10165" w:type="dxa"/>
            <w:gridSpan w:val="4"/>
            <w:vAlign w:val="center"/>
          </w:tcPr>
          <w:p w14:paraId="71B9D592" w14:textId="30F17995" w:rsidR="00330D59" w:rsidRPr="000D4150" w:rsidRDefault="00330D59" w:rsidP="0033562A">
            <w:pPr>
              <w:spacing w:before="120" w:after="120"/>
              <w:jc w:val="center"/>
              <w:rPr>
                <w:b/>
                <w:sz w:val="24"/>
              </w:rPr>
            </w:pPr>
            <w:r w:rsidRPr="00BA53A1">
              <w:rPr>
                <w:rFonts w:asciiTheme="minorHAnsi" w:hAnsiTheme="minorHAnsi"/>
                <w:sz w:val="28"/>
              </w:rPr>
              <w:t xml:space="preserve">Open </w:t>
            </w:r>
            <w:r>
              <w:rPr>
                <w:rFonts w:asciiTheme="minorHAnsi" w:hAnsiTheme="minorHAnsi"/>
                <w:sz w:val="28"/>
              </w:rPr>
              <w:t xml:space="preserve">the </w:t>
            </w:r>
            <w:r w:rsidRPr="00BA53A1">
              <w:rPr>
                <w:rFonts w:asciiTheme="minorHAnsi" w:hAnsiTheme="minorHAnsi"/>
                <w:sz w:val="28"/>
              </w:rPr>
              <w:t xml:space="preserve">worksheet </w:t>
            </w:r>
            <w:r w:rsidRPr="00BA53A1">
              <w:rPr>
                <w:rFonts w:asciiTheme="minorHAnsi" w:hAnsiTheme="minorHAnsi"/>
                <w:b/>
                <w:sz w:val="28"/>
              </w:rPr>
              <w:t>Common</w:t>
            </w:r>
          </w:p>
        </w:tc>
      </w:tr>
      <w:tr w:rsidR="00330D59" w:rsidRPr="00453BC3" w14:paraId="3E185707" w14:textId="77777777" w:rsidTr="0014278C">
        <w:trPr>
          <w:trHeight w:val="414"/>
        </w:trPr>
        <w:tc>
          <w:tcPr>
            <w:tcW w:w="828" w:type="dxa"/>
            <w:gridSpan w:val="2"/>
            <w:vAlign w:val="center"/>
          </w:tcPr>
          <w:p w14:paraId="5F6931AF" w14:textId="710463A9" w:rsidR="00330D59" w:rsidRPr="009817F2" w:rsidRDefault="007D5693" w:rsidP="0014278C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</w:t>
            </w:r>
          </w:p>
        </w:tc>
        <w:tc>
          <w:tcPr>
            <w:tcW w:w="8257" w:type="dxa"/>
          </w:tcPr>
          <w:p w14:paraId="61A3E6A1" w14:textId="77777777" w:rsidR="00330D59" w:rsidRPr="009817F2" w:rsidRDefault="00330D59" w:rsidP="0014278C">
            <w:pPr>
              <w:spacing w:before="240" w:after="240"/>
              <w:rPr>
                <w:rFonts w:asciiTheme="minorHAnsi" w:hAnsiTheme="minorHAnsi"/>
                <w:sz w:val="24"/>
              </w:rPr>
            </w:pPr>
            <w:r w:rsidRPr="009817F2">
              <w:rPr>
                <w:rFonts w:asciiTheme="minorHAnsi" w:hAnsiTheme="minorHAnsi"/>
                <w:sz w:val="24"/>
              </w:rPr>
              <w:t xml:space="preserve">In </w:t>
            </w:r>
            <w:r w:rsidRPr="009817F2">
              <w:rPr>
                <w:rFonts w:asciiTheme="minorHAnsi" w:hAnsiTheme="minorHAnsi"/>
                <w:b/>
                <w:sz w:val="24"/>
              </w:rPr>
              <w:t xml:space="preserve">cell </w:t>
            </w:r>
            <w:r>
              <w:rPr>
                <w:rFonts w:asciiTheme="minorHAnsi" w:hAnsiTheme="minorHAnsi"/>
                <w:b/>
                <w:sz w:val="24"/>
              </w:rPr>
              <w:t xml:space="preserve">E4, </w:t>
            </w:r>
            <w:r>
              <w:rPr>
                <w:rFonts w:asciiTheme="minorHAnsi" w:hAnsiTheme="minorHAnsi"/>
                <w:sz w:val="24"/>
              </w:rPr>
              <w:t xml:space="preserve">generate a </w:t>
            </w:r>
            <w:r w:rsidRPr="0089362F">
              <w:rPr>
                <w:rFonts w:asciiTheme="minorHAnsi" w:hAnsiTheme="minorHAnsi"/>
                <w:b/>
                <w:sz w:val="24"/>
              </w:rPr>
              <w:t>random</w:t>
            </w:r>
            <w:r>
              <w:rPr>
                <w:rFonts w:asciiTheme="minorHAnsi" w:hAnsiTheme="minorHAnsi"/>
                <w:sz w:val="24"/>
              </w:rPr>
              <w:t xml:space="preserve"> number between </w:t>
            </w:r>
            <w:r w:rsidRPr="0089362F">
              <w:rPr>
                <w:rFonts w:asciiTheme="minorHAnsi" w:hAnsiTheme="minorHAnsi"/>
                <w:b/>
                <w:sz w:val="24"/>
              </w:rPr>
              <w:t>30</w:t>
            </w:r>
            <w:r>
              <w:rPr>
                <w:rFonts w:asciiTheme="minorHAnsi" w:hAnsiTheme="minorHAnsi"/>
                <w:sz w:val="24"/>
              </w:rPr>
              <w:t xml:space="preserve"> and </w:t>
            </w:r>
            <w:r w:rsidRPr="0089362F">
              <w:rPr>
                <w:rFonts w:asciiTheme="minorHAnsi" w:hAnsiTheme="minorHAnsi"/>
                <w:b/>
                <w:sz w:val="24"/>
              </w:rPr>
              <w:t>50</w:t>
            </w:r>
          </w:p>
        </w:tc>
        <w:tc>
          <w:tcPr>
            <w:tcW w:w="1080" w:type="dxa"/>
            <w:vAlign w:val="center"/>
          </w:tcPr>
          <w:p w14:paraId="67D3A972" w14:textId="77777777" w:rsidR="00330D59" w:rsidRPr="00453BC3" w:rsidRDefault="00330D59" w:rsidP="0014278C">
            <w:pPr>
              <w:jc w:val="center"/>
              <w:rPr>
                <w:rFonts w:asciiTheme="minorHAnsi" w:hAnsiTheme="minorHAnsi"/>
                <w:sz w:val="24"/>
              </w:rPr>
            </w:pPr>
            <w:r w:rsidRPr="00453BC3">
              <w:rPr>
                <w:rFonts w:asciiTheme="minorHAnsi" w:hAnsiTheme="minorHAnsi"/>
                <w:sz w:val="24"/>
              </w:rPr>
              <w:t>1</w:t>
            </w:r>
          </w:p>
        </w:tc>
      </w:tr>
      <w:tr w:rsidR="00330D59" w:rsidRPr="00453BC3" w14:paraId="51F65F6B" w14:textId="77777777" w:rsidTr="0014278C">
        <w:trPr>
          <w:trHeight w:val="414"/>
        </w:trPr>
        <w:tc>
          <w:tcPr>
            <w:tcW w:w="828" w:type="dxa"/>
            <w:gridSpan w:val="2"/>
            <w:vAlign w:val="center"/>
          </w:tcPr>
          <w:p w14:paraId="46CF6E80" w14:textId="7D891128" w:rsidR="00330D59" w:rsidRPr="009817F2" w:rsidRDefault="007D5693" w:rsidP="0014278C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</w:t>
            </w:r>
          </w:p>
        </w:tc>
        <w:tc>
          <w:tcPr>
            <w:tcW w:w="8257" w:type="dxa"/>
          </w:tcPr>
          <w:p w14:paraId="1ECEFEDE" w14:textId="77777777" w:rsidR="00330D59" w:rsidRPr="009817F2" w:rsidRDefault="00330D59" w:rsidP="0014278C">
            <w:pPr>
              <w:spacing w:before="240" w:after="240"/>
              <w:rPr>
                <w:rFonts w:asciiTheme="minorHAnsi" w:hAnsiTheme="minorHAnsi"/>
                <w:color w:val="548DD4" w:themeColor="text2" w:themeTint="99"/>
                <w:sz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</w:rPr>
              <w:t>I</w:t>
            </w:r>
            <w:r w:rsidRPr="009817F2">
              <w:rPr>
                <w:rFonts w:asciiTheme="minorHAnsi" w:hAnsiTheme="minorHAnsi"/>
                <w:color w:val="000000" w:themeColor="text1"/>
                <w:sz w:val="24"/>
              </w:rPr>
              <w:t xml:space="preserve">n </w:t>
            </w:r>
            <w:r>
              <w:rPr>
                <w:rFonts w:asciiTheme="minorHAnsi" w:hAnsiTheme="minorHAnsi"/>
                <w:b/>
                <w:color w:val="000000" w:themeColor="text1"/>
                <w:sz w:val="24"/>
              </w:rPr>
              <w:t xml:space="preserve">cell E6, </w:t>
            </w:r>
            <w:proofErr w:type="gramStart"/>
            <w:r w:rsidRPr="009817F2">
              <w:rPr>
                <w:rFonts w:asciiTheme="minorHAnsi" w:hAnsiTheme="minorHAnsi"/>
                <w:b/>
                <w:color w:val="000000" w:themeColor="text1"/>
                <w:sz w:val="24"/>
              </w:rPr>
              <w:t>Round</w:t>
            </w:r>
            <w:proofErr w:type="gramEnd"/>
            <w:r w:rsidRPr="009817F2">
              <w:rPr>
                <w:rFonts w:asciiTheme="minorHAnsi" w:hAnsiTheme="minorHAnsi"/>
                <w:b/>
                <w:color w:val="000000" w:themeColor="text1"/>
                <w:sz w:val="24"/>
              </w:rPr>
              <w:t xml:space="preserve"> </w:t>
            </w:r>
            <w:r w:rsidRPr="0089362F">
              <w:rPr>
                <w:rFonts w:asciiTheme="minorHAnsi" w:hAnsiTheme="minorHAnsi"/>
                <w:color w:val="000000" w:themeColor="text1"/>
                <w:sz w:val="24"/>
              </w:rPr>
              <w:t>up</w:t>
            </w:r>
            <w:r>
              <w:rPr>
                <w:rFonts w:asciiTheme="minorHAnsi" w:hAnsiTheme="minorHAnsi"/>
                <w:b/>
                <w:color w:val="000000" w:themeColor="text1"/>
                <w:sz w:val="24"/>
              </w:rPr>
              <w:t xml:space="preserve"> </w:t>
            </w:r>
            <w:r w:rsidRPr="009817F2">
              <w:rPr>
                <w:rFonts w:asciiTheme="minorHAnsi" w:hAnsiTheme="minorHAnsi"/>
                <w:color w:val="000000" w:themeColor="text1"/>
                <w:sz w:val="24"/>
              </w:rPr>
              <w:t>the number</w:t>
            </w:r>
            <w:r>
              <w:rPr>
                <w:rFonts w:asciiTheme="minorHAnsi" w:hAnsiTheme="minorHAnsi"/>
                <w:color w:val="000000" w:themeColor="text1"/>
                <w:sz w:val="24"/>
              </w:rPr>
              <w:t xml:space="preserve"> </w:t>
            </w:r>
            <w:r w:rsidRPr="0074548E">
              <w:rPr>
                <w:rFonts w:asciiTheme="minorHAnsi" w:hAnsiTheme="minorHAnsi"/>
                <w:sz w:val="24"/>
              </w:rPr>
              <w:t>given</w:t>
            </w:r>
            <w:r w:rsidRPr="009817F2">
              <w:rPr>
                <w:rFonts w:asciiTheme="minorHAnsi" w:hAnsiTheme="minorHAnsi"/>
                <w:color w:val="000000" w:themeColor="text1"/>
                <w:sz w:val="24"/>
              </w:rPr>
              <w:t xml:space="preserve"> in </w:t>
            </w:r>
            <w:r w:rsidRPr="009817F2">
              <w:rPr>
                <w:rFonts w:asciiTheme="minorHAnsi" w:hAnsiTheme="minorHAnsi"/>
                <w:b/>
                <w:color w:val="000000" w:themeColor="text1"/>
                <w:sz w:val="24"/>
              </w:rPr>
              <w:t>cell</w:t>
            </w:r>
            <w:r w:rsidRPr="009817F2">
              <w:rPr>
                <w:rFonts w:asciiTheme="minorHAnsi" w:hAnsiTheme="minorHAnsi"/>
                <w:color w:val="000000" w:themeColor="text1"/>
                <w:sz w:val="24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4"/>
              </w:rPr>
              <w:t>G6</w:t>
            </w:r>
            <w:r w:rsidRPr="009817F2">
              <w:rPr>
                <w:rFonts w:asciiTheme="minorHAnsi" w:hAnsiTheme="minorHAnsi"/>
                <w:color w:val="000000" w:themeColor="text1"/>
                <w:sz w:val="24"/>
              </w:rPr>
              <w:t xml:space="preserve"> to </w:t>
            </w:r>
            <w:r>
              <w:rPr>
                <w:rFonts w:asciiTheme="minorHAnsi" w:hAnsiTheme="minorHAnsi"/>
                <w:color w:val="000000" w:themeColor="text1"/>
                <w:sz w:val="24"/>
              </w:rPr>
              <w:t>two</w:t>
            </w:r>
            <w:r w:rsidRPr="009817F2">
              <w:rPr>
                <w:rFonts w:asciiTheme="minorHAnsi" w:hAnsiTheme="minorHAnsi"/>
                <w:color w:val="000000" w:themeColor="text1"/>
                <w:sz w:val="24"/>
              </w:rPr>
              <w:t xml:space="preserve"> decimal place</w:t>
            </w:r>
            <w:r>
              <w:rPr>
                <w:rFonts w:asciiTheme="minorHAnsi" w:hAnsiTheme="minorHAnsi"/>
                <w:color w:val="000000" w:themeColor="text1"/>
                <w:sz w:val="24"/>
              </w:rPr>
              <w:t>s</w:t>
            </w:r>
            <w:r w:rsidRPr="009817F2">
              <w:rPr>
                <w:rFonts w:asciiTheme="minorHAnsi" w:hAnsiTheme="minorHAnsi"/>
                <w:b/>
                <w:color w:val="000000" w:themeColor="text1"/>
                <w:sz w:val="24"/>
              </w:rPr>
              <w:t>.</w:t>
            </w:r>
          </w:p>
        </w:tc>
        <w:tc>
          <w:tcPr>
            <w:tcW w:w="1080" w:type="dxa"/>
            <w:vAlign w:val="center"/>
          </w:tcPr>
          <w:p w14:paraId="06144060" w14:textId="77777777" w:rsidR="00330D59" w:rsidRPr="00453BC3" w:rsidRDefault="00330D59" w:rsidP="0014278C">
            <w:pPr>
              <w:jc w:val="center"/>
              <w:rPr>
                <w:rFonts w:asciiTheme="minorHAnsi" w:hAnsiTheme="minorHAnsi"/>
                <w:sz w:val="24"/>
              </w:rPr>
            </w:pPr>
            <w:r w:rsidRPr="00453BC3">
              <w:rPr>
                <w:rFonts w:asciiTheme="minorHAnsi" w:hAnsiTheme="minorHAnsi"/>
                <w:sz w:val="24"/>
              </w:rPr>
              <w:t>1</w:t>
            </w:r>
          </w:p>
        </w:tc>
      </w:tr>
      <w:tr w:rsidR="00330D59" w:rsidRPr="00453BC3" w14:paraId="317A8F91" w14:textId="77777777" w:rsidTr="0014278C">
        <w:trPr>
          <w:trHeight w:val="414"/>
        </w:trPr>
        <w:tc>
          <w:tcPr>
            <w:tcW w:w="828" w:type="dxa"/>
            <w:gridSpan w:val="2"/>
            <w:vAlign w:val="center"/>
          </w:tcPr>
          <w:p w14:paraId="73B75CB7" w14:textId="3516AFCD" w:rsidR="00330D59" w:rsidRPr="009817F2" w:rsidRDefault="007D5693" w:rsidP="0014278C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3</w:t>
            </w:r>
          </w:p>
        </w:tc>
        <w:tc>
          <w:tcPr>
            <w:tcW w:w="8257" w:type="dxa"/>
          </w:tcPr>
          <w:p w14:paraId="5C6CD84F" w14:textId="77777777" w:rsidR="00330D59" w:rsidRPr="002A266F" w:rsidRDefault="00330D59" w:rsidP="0014278C">
            <w:pPr>
              <w:spacing w:before="240" w:after="240"/>
              <w:rPr>
                <w:rFonts w:asciiTheme="minorHAnsi" w:hAnsiTheme="minorHAnsi"/>
                <w:color w:val="000000" w:themeColor="text1"/>
                <w:sz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</w:rPr>
              <w:t>I</w:t>
            </w:r>
            <w:r w:rsidRPr="009817F2">
              <w:rPr>
                <w:rFonts w:asciiTheme="minorHAnsi" w:hAnsiTheme="minorHAnsi"/>
                <w:color w:val="000000" w:themeColor="text1"/>
                <w:sz w:val="24"/>
              </w:rPr>
              <w:t>n</w:t>
            </w:r>
            <w:r>
              <w:rPr>
                <w:rFonts w:asciiTheme="minorHAnsi" w:hAnsiTheme="minorHAnsi"/>
                <w:b/>
                <w:color w:val="000000" w:themeColor="text1"/>
                <w:sz w:val="24"/>
              </w:rPr>
              <w:t xml:space="preserve"> cell E8, </w:t>
            </w:r>
            <w:r w:rsidRPr="009817F2">
              <w:rPr>
                <w:rFonts w:asciiTheme="minorHAnsi" w:hAnsiTheme="minorHAnsi"/>
                <w:b/>
                <w:color w:val="000000" w:themeColor="text1"/>
                <w:sz w:val="24"/>
              </w:rPr>
              <w:t xml:space="preserve">Round </w:t>
            </w:r>
            <w:r w:rsidRPr="009817F2">
              <w:rPr>
                <w:rFonts w:asciiTheme="minorHAnsi" w:hAnsiTheme="minorHAnsi"/>
                <w:color w:val="000000" w:themeColor="text1"/>
                <w:sz w:val="24"/>
              </w:rPr>
              <w:t>the number</w:t>
            </w:r>
            <w:r>
              <w:rPr>
                <w:rFonts w:asciiTheme="minorHAnsi" w:hAnsiTheme="minorHAnsi"/>
                <w:color w:val="000000" w:themeColor="text1"/>
                <w:sz w:val="24"/>
              </w:rPr>
              <w:t xml:space="preserve"> </w:t>
            </w:r>
            <w:r w:rsidRPr="0074548E">
              <w:rPr>
                <w:rFonts w:asciiTheme="minorHAnsi" w:hAnsiTheme="minorHAnsi"/>
                <w:sz w:val="24"/>
              </w:rPr>
              <w:t>given</w:t>
            </w:r>
            <w:r w:rsidRPr="009817F2">
              <w:rPr>
                <w:rFonts w:asciiTheme="minorHAnsi" w:hAnsiTheme="minorHAnsi"/>
                <w:color w:val="000000" w:themeColor="text1"/>
                <w:sz w:val="24"/>
              </w:rPr>
              <w:t xml:space="preserve"> in </w:t>
            </w:r>
            <w:r w:rsidRPr="009817F2">
              <w:rPr>
                <w:rFonts w:asciiTheme="minorHAnsi" w:hAnsiTheme="minorHAnsi"/>
                <w:b/>
                <w:color w:val="000000" w:themeColor="text1"/>
                <w:sz w:val="24"/>
              </w:rPr>
              <w:t>cell</w:t>
            </w:r>
            <w:r w:rsidRPr="009817F2">
              <w:rPr>
                <w:rFonts w:asciiTheme="minorHAnsi" w:hAnsiTheme="minorHAnsi"/>
                <w:color w:val="000000" w:themeColor="text1"/>
                <w:sz w:val="24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4"/>
              </w:rPr>
              <w:t>G8</w:t>
            </w:r>
            <w:r w:rsidRPr="009817F2">
              <w:rPr>
                <w:rFonts w:asciiTheme="minorHAnsi" w:hAnsiTheme="minorHAnsi"/>
                <w:color w:val="000000" w:themeColor="text1"/>
                <w:sz w:val="24"/>
              </w:rPr>
              <w:t xml:space="preserve"> to its</w:t>
            </w:r>
            <w:r>
              <w:rPr>
                <w:rFonts w:asciiTheme="minorHAnsi" w:hAnsiTheme="minorHAnsi"/>
                <w:color w:val="000000" w:themeColor="text1"/>
                <w:sz w:val="24"/>
              </w:rPr>
              <w:t xml:space="preserve"> nearest</w:t>
            </w:r>
            <w:r w:rsidRPr="009817F2">
              <w:rPr>
                <w:rFonts w:asciiTheme="minorHAnsi" w:hAnsiTheme="minorHAnsi"/>
                <w:color w:val="000000" w:themeColor="text1"/>
                <w:sz w:val="24"/>
              </w:rPr>
              <w:t xml:space="preserve"> multiple of </w:t>
            </w:r>
            <w:r>
              <w:rPr>
                <w:rFonts w:asciiTheme="minorHAnsi" w:hAnsiTheme="minorHAnsi"/>
                <w:b/>
                <w:color w:val="000000" w:themeColor="text1"/>
                <w:sz w:val="24"/>
              </w:rPr>
              <w:t>7</w:t>
            </w:r>
            <w:r w:rsidRPr="009817F2">
              <w:rPr>
                <w:rFonts w:asciiTheme="minorHAnsi" w:hAnsiTheme="minorHAnsi"/>
                <w:b/>
                <w:color w:val="000000" w:themeColor="text1"/>
                <w:sz w:val="24"/>
              </w:rPr>
              <w:t xml:space="preserve"> (away from zero)</w:t>
            </w:r>
            <w:r>
              <w:rPr>
                <w:rFonts w:asciiTheme="minorHAnsi" w:hAnsiTheme="minorHAnsi"/>
                <w:color w:val="000000" w:themeColor="text1"/>
                <w:sz w:val="24"/>
              </w:rPr>
              <w:t>.</w:t>
            </w:r>
            <w:r w:rsidRPr="009817F2">
              <w:rPr>
                <w:rFonts w:asciiTheme="minorHAnsi" w:hAnsiTheme="minorHAnsi"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080" w:type="dxa"/>
            <w:vAlign w:val="center"/>
          </w:tcPr>
          <w:p w14:paraId="56B3240B" w14:textId="77777777" w:rsidR="00330D59" w:rsidRPr="00453BC3" w:rsidRDefault="00330D59" w:rsidP="0014278C">
            <w:pPr>
              <w:jc w:val="center"/>
              <w:rPr>
                <w:rFonts w:asciiTheme="minorHAnsi" w:hAnsiTheme="minorHAnsi"/>
                <w:sz w:val="24"/>
              </w:rPr>
            </w:pPr>
            <w:r w:rsidRPr="00453BC3">
              <w:rPr>
                <w:rFonts w:asciiTheme="minorHAnsi" w:hAnsiTheme="minorHAnsi"/>
                <w:sz w:val="24"/>
              </w:rPr>
              <w:t>1</w:t>
            </w:r>
          </w:p>
        </w:tc>
      </w:tr>
      <w:tr w:rsidR="0033562A" w:rsidRPr="00453BC3" w14:paraId="7470E2DC" w14:textId="77777777" w:rsidTr="0014278C">
        <w:trPr>
          <w:trHeight w:val="414"/>
        </w:trPr>
        <w:tc>
          <w:tcPr>
            <w:tcW w:w="828" w:type="dxa"/>
            <w:gridSpan w:val="2"/>
            <w:vAlign w:val="center"/>
          </w:tcPr>
          <w:p w14:paraId="39EE9E01" w14:textId="6C820EF0" w:rsidR="0033562A" w:rsidRPr="009817F2" w:rsidRDefault="007D5693" w:rsidP="0014278C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4</w:t>
            </w:r>
          </w:p>
        </w:tc>
        <w:tc>
          <w:tcPr>
            <w:tcW w:w="8257" w:type="dxa"/>
          </w:tcPr>
          <w:p w14:paraId="123071BF" w14:textId="77777777" w:rsidR="0033562A" w:rsidRPr="009817F2" w:rsidRDefault="0033562A" w:rsidP="0014278C">
            <w:pPr>
              <w:spacing w:before="240" w:after="240"/>
              <w:rPr>
                <w:rFonts w:asciiTheme="minorHAnsi" w:hAnsiTheme="minorHAnsi"/>
                <w:color w:val="548DD4" w:themeColor="text2" w:themeTint="99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</w:t>
            </w:r>
            <w:r w:rsidRPr="009817F2">
              <w:rPr>
                <w:rFonts w:asciiTheme="minorHAnsi" w:hAnsiTheme="minorHAnsi"/>
                <w:sz w:val="24"/>
              </w:rPr>
              <w:t xml:space="preserve">n </w:t>
            </w:r>
            <w:r w:rsidRPr="009817F2">
              <w:rPr>
                <w:rFonts w:asciiTheme="minorHAnsi" w:hAnsiTheme="minorHAnsi"/>
                <w:b/>
                <w:sz w:val="24"/>
              </w:rPr>
              <w:t>cell</w:t>
            </w:r>
            <w:r w:rsidRPr="009817F2">
              <w:rPr>
                <w:rFonts w:asciiTheme="minorHAnsi" w:hAnsiTheme="minorHAnsi"/>
                <w:sz w:val="24"/>
              </w:rPr>
              <w:t xml:space="preserve"> </w:t>
            </w:r>
            <w:r>
              <w:rPr>
                <w:rFonts w:asciiTheme="minorHAnsi" w:hAnsiTheme="minorHAnsi"/>
                <w:b/>
                <w:sz w:val="24"/>
              </w:rPr>
              <w:t>E10</w:t>
            </w:r>
            <w:r>
              <w:rPr>
                <w:rFonts w:asciiTheme="minorHAnsi" w:hAnsiTheme="minorHAnsi"/>
                <w:sz w:val="24"/>
              </w:rPr>
              <w:t>, f</w:t>
            </w:r>
            <w:r w:rsidRPr="009817F2">
              <w:rPr>
                <w:rFonts w:asciiTheme="minorHAnsi" w:hAnsiTheme="minorHAnsi"/>
                <w:sz w:val="24"/>
              </w:rPr>
              <w:t xml:space="preserve">ind the </w:t>
            </w:r>
            <w:r w:rsidRPr="009817F2">
              <w:rPr>
                <w:rFonts w:asciiTheme="minorHAnsi" w:hAnsiTheme="minorHAnsi"/>
                <w:b/>
                <w:sz w:val="24"/>
              </w:rPr>
              <w:t>Quotient</w:t>
            </w:r>
            <w:r>
              <w:rPr>
                <w:rFonts w:asciiTheme="minorHAnsi" w:hAnsiTheme="minorHAnsi"/>
                <w:sz w:val="24"/>
              </w:rPr>
              <w:t xml:space="preserve">, when </w:t>
            </w:r>
            <w:r w:rsidRPr="009817F2">
              <w:rPr>
                <w:rFonts w:asciiTheme="minorHAnsi" w:hAnsiTheme="minorHAnsi"/>
                <w:sz w:val="24"/>
              </w:rPr>
              <w:t>the number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 w:rsidRPr="0074548E">
              <w:rPr>
                <w:rFonts w:asciiTheme="minorHAnsi" w:hAnsiTheme="minorHAnsi"/>
                <w:sz w:val="24"/>
              </w:rPr>
              <w:t>given</w:t>
            </w:r>
            <w:r w:rsidRPr="009817F2">
              <w:rPr>
                <w:rFonts w:asciiTheme="minorHAnsi" w:hAnsiTheme="minorHAnsi"/>
                <w:sz w:val="24"/>
              </w:rPr>
              <w:t xml:space="preserve"> in </w:t>
            </w:r>
            <w:r>
              <w:rPr>
                <w:rFonts w:asciiTheme="minorHAnsi" w:hAnsiTheme="minorHAnsi"/>
                <w:b/>
                <w:sz w:val="24"/>
              </w:rPr>
              <w:t>cell G10</w:t>
            </w:r>
            <w:r>
              <w:rPr>
                <w:rFonts w:asciiTheme="minorHAnsi" w:hAnsiTheme="minorHAnsi"/>
                <w:sz w:val="24"/>
              </w:rPr>
              <w:t xml:space="preserve"> is divided by </w:t>
            </w:r>
            <w:r w:rsidRPr="005D295C">
              <w:rPr>
                <w:rFonts w:asciiTheme="minorHAnsi" w:hAnsiTheme="minorHAnsi"/>
                <w:b/>
                <w:sz w:val="24"/>
              </w:rPr>
              <w:t>5</w:t>
            </w:r>
            <w:r w:rsidRPr="009817F2">
              <w:rPr>
                <w:rFonts w:asciiTheme="minorHAnsi" w:hAnsiTheme="minorHAnsi"/>
                <w:sz w:val="24"/>
              </w:rPr>
              <w:t>.</w:t>
            </w:r>
          </w:p>
        </w:tc>
        <w:tc>
          <w:tcPr>
            <w:tcW w:w="1080" w:type="dxa"/>
            <w:vAlign w:val="center"/>
          </w:tcPr>
          <w:p w14:paraId="678856A5" w14:textId="77777777" w:rsidR="0033562A" w:rsidRPr="00453BC3" w:rsidRDefault="0033562A" w:rsidP="0014278C">
            <w:pPr>
              <w:jc w:val="center"/>
              <w:rPr>
                <w:rFonts w:asciiTheme="minorHAnsi" w:hAnsiTheme="minorHAnsi"/>
                <w:sz w:val="24"/>
              </w:rPr>
            </w:pPr>
            <w:r w:rsidRPr="00453BC3">
              <w:rPr>
                <w:rFonts w:asciiTheme="minorHAnsi" w:hAnsiTheme="minorHAnsi"/>
                <w:sz w:val="24"/>
              </w:rPr>
              <w:t>1</w:t>
            </w:r>
          </w:p>
        </w:tc>
      </w:tr>
      <w:tr w:rsidR="0033562A" w:rsidRPr="00453BC3" w14:paraId="6379424F" w14:textId="77777777" w:rsidTr="0014278C">
        <w:trPr>
          <w:trHeight w:val="414"/>
        </w:trPr>
        <w:tc>
          <w:tcPr>
            <w:tcW w:w="828" w:type="dxa"/>
            <w:gridSpan w:val="2"/>
            <w:vAlign w:val="center"/>
          </w:tcPr>
          <w:p w14:paraId="29BC19D8" w14:textId="64651C27" w:rsidR="0033562A" w:rsidRPr="009817F2" w:rsidRDefault="007D5693" w:rsidP="0014278C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5</w:t>
            </w:r>
          </w:p>
        </w:tc>
        <w:tc>
          <w:tcPr>
            <w:tcW w:w="8257" w:type="dxa"/>
          </w:tcPr>
          <w:p w14:paraId="30383A21" w14:textId="004E03D4" w:rsidR="0033562A" w:rsidRPr="002A05D4" w:rsidRDefault="0033562A" w:rsidP="0014278C">
            <w:pPr>
              <w:spacing w:before="240"/>
              <w:rPr>
                <w:rFonts w:asciiTheme="minorHAnsi" w:hAnsiTheme="minorHAnsi"/>
                <w:bCs/>
                <w:sz w:val="24"/>
              </w:rPr>
            </w:pPr>
            <w:r w:rsidRPr="009817F2">
              <w:rPr>
                <w:rFonts w:asciiTheme="minorHAnsi" w:hAnsiTheme="minorHAnsi"/>
                <w:bCs/>
                <w:sz w:val="24"/>
              </w:rPr>
              <w:t xml:space="preserve">In </w:t>
            </w:r>
            <w:r>
              <w:rPr>
                <w:rFonts w:asciiTheme="minorHAnsi" w:hAnsiTheme="minorHAnsi"/>
                <w:b/>
                <w:bCs/>
                <w:sz w:val="24"/>
              </w:rPr>
              <w:t>cell E12</w:t>
            </w:r>
            <w:r w:rsidRPr="009817F2">
              <w:rPr>
                <w:rFonts w:asciiTheme="minorHAnsi" w:hAnsiTheme="minorHAnsi"/>
                <w:bCs/>
                <w:sz w:val="24"/>
              </w:rPr>
              <w:t xml:space="preserve">, find the </w:t>
            </w:r>
            <w:r>
              <w:rPr>
                <w:rFonts w:asciiTheme="minorHAnsi" w:hAnsiTheme="minorHAnsi"/>
                <w:bCs/>
                <w:sz w:val="24"/>
              </w:rPr>
              <w:t xml:space="preserve">sum of </w:t>
            </w:r>
            <w:r w:rsidRPr="006C7D24">
              <w:rPr>
                <w:rFonts w:asciiTheme="minorHAnsi" w:hAnsiTheme="minorHAnsi"/>
                <w:b/>
                <w:sz w:val="24"/>
              </w:rPr>
              <w:t>total surface area</w:t>
            </w:r>
            <w:r>
              <w:rPr>
                <w:rFonts w:asciiTheme="minorHAnsi" w:hAnsiTheme="minorHAnsi"/>
                <w:bCs/>
                <w:sz w:val="24"/>
              </w:rPr>
              <w:t xml:space="preserve"> and </w:t>
            </w:r>
            <w:r>
              <w:rPr>
                <w:rFonts w:asciiTheme="minorHAnsi" w:hAnsiTheme="minorHAnsi"/>
                <w:b/>
                <w:bCs/>
                <w:sz w:val="24"/>
              </w:rPr>
              <w:t xml:space="preserve">volume of a Cone </w:t>
            </w:r>
            <w:r>
              <w:rPr>
                <w:rFonts w:asciiTheme="minorHAnsi" w:hAnsiTheme="minorHAnsi"/>
                <w:bCs/>
                <w:sz w:val="24"/>
              </w:rPr>
              <w:t xml:space="preserve">using </w:t>
            </w:r>
            <w:proofErr w:type="gramStart"/>
            <w:r w:rsidRPr="002A05D4">
              <w:rPr>
                <w:rFonts w:asciiTheme="minorHAnsi" w:hAnsiTheme="minorHAnsi"/>
                <w:b/>
                <w:bCs/>
                <w:sz w:val="24"/>
              </w:rPr>
              <w:t>power(</w:t>
            </w:r>
            <w:proofErr w:type="gramEnd"/>
            <w:r w:rsidRPr="002A05D4">
              <w:rPr>
                <w:rFonts w:asciiTheme="minorHAnsi" w:hAnsiTheme="minorHAnsi"/>
                <w:b/>
                <w:bCs/>
                <w:sz w:val="24"/>
              </w:rPr>
              <w:t>)</w:t>
            </w:r>
            <w:r>
              <w:rPr>
                <w:rFonts w:asciiTheme="minorHAnsi" w:hAnsiTheme="minorHAnsi"/>
                <w:bCs/>
                <w:sz w:val="24"/>
              </w:rPr>
              <w:t xml:space="preserve"> and </w:t>
            </w:r>
            <w:r w:rsidRPr="002A05D4">
              <w:rPr>
                <w:rFonts w:asciiTheme="minorHAnsi" w:hAnsiTheme="minorHAnsi"/>
                <w:b/>
                <w:bCs/>
                <w:sz w:val="24"/>
              </w:rPr>
              <w:t>pi()</w:t>
            </w:r>
            <w:r>
              <w:rPr>
                <w:rFonts w:asciiTheme="minorHAnsi" w:hAnsiTheme="minorHAnsi"/>
                <w:b/>
                <w:bCs/>
                <w:sz w:val="24"/>
              </w:rPr>
              <w:t xml:space="preserve"> </w:t>
            </w:r>
            <w:r w:rsidRPr="006C7D24">
              <w:rPr>
                <w:rFonts w:asciiTheme="minorHAnsi" w:hAnsiTheme="minorHAnsi"/>
                <w:sz w:val="24"/>
              </w:rPr>
              <w:t>functions</w:t>
            </w:r>
            <w:r>
              <w:rPr>
                <w:rFonts w:asciiTheme="minorHAnsi" w:hAnsiTheme="minorHAnsi"/>
                <w:b/>
                <w:bCs/>
                <w:sz w:val="24"/>
              </w:rPr>
              <w:t>,</w:t>
            </w:r>
            <w:r w:rsidRPr="009817F2">
              <w:rPr>
                <w:rFonts w:asciiTheme="minorHAnsi" w:hAnsiTheme="minorHAnsi"/>
                <w:b/>
                <w:bCs/>
                <w:sz w:val="24"/>
              </w:rPr>
              <w:t xml:space="preserve"> </w:t>
            </w:r>
            <w:r w:rsidRPr="009817F2">
              <w:rPr>
                <w:rFonts w:asciiTheme="minorHAnsi" w:hAnsiTheme="minorHAnsi"/>
                <w:bCs/>
                <w:sz w:val="24"/>
              </w:rPr>
              <w:t xml:space="preserve">where the value of </w:t>
            </w:r>
            <w:r w:rsidRPr="009817F2">
              <w:rPr>
                <w:rFonts w:asciiTheme="minorHAnsi" w:hAnsiTheme="minorHAnsi"/>
                <w:b/>
                <w:bCs/>
                <w:sz w:val="24"/>
              </w:rPr>
              <w:t>r</w:t>
            </w:r>
            <w:r w:rsidRPr="009817F2">
              <w:rPr>
                <w:rFonts w:asciiTheme="minorHAnsi" w:hAnsiTheme="minorHAnsi"/>
                <w:bCs/>
                <w:sz w:val="24"/>
              </w:rPr>
              <w:t xml:space="preserve"> is </w:t>
            </w:r>
            <w:r>
              <w:rPr>
                <w:rFonts w:asciiTheme="minorHAnsi" w:hAnsiTheme="minorHAnsi"/>
                <w:b/>
                <w:bCs/>
                <w:sz w:val="24"/>
              </w:rPr>
              <w:t xml:space="preserve">3 cm </w:t>
            </w:r>
            <w:r w:rsidRPr="004A2441">
              <w:rPr>
                <w:rFonts w:asciiTheme="minorHAnsi" w:hAnsiTheme="minorHAnsi"/>
                <w:bCs/>
                <w:sz w:val="24"/>
              </w:rPr>
              <w:t>and</w:t>
            </w:r>
            <w:r>
              <w:rPr>
                <w:rFonts w:asciiTheme="minorHAnsi" w:hAnsiTheme="minorHAnsi"/>
                <w:b/>
                <w:bCs/>
                <w:sz w:val="24"/>
              </w:rPr>
              <w:t xml:space="preserve"> </w:t>
            </w:r>
            <w:r w:rsidRPr="004A2441">
              <w:rPr>
                <w:rFonts w:asciiTheme="minorHAnsi" w:hAnsiTheme="minorHAnsi"/>
                <w:bCs/>
                <w:sz w:val="24"/>
              </w:rPr>
              <w:t>the</w:t>
            </w:r>
            <w:r>
              <w:rPr>
                <w:rFonts w:asciiTheme="minorHAnsi" w:hAnsiTheme="minorHAnsi"/>
                <w:b/>
                <w:bCs/>
                <w:sz w:val="24"/>
              </w:rPr>
              <w:t xml:space="preserve"> </w:t>
            </w:r>
            <w:r w:rsidRPr="004A2441">
              <w:rPr>
                <w:rFonts w:asciiTheme="minorHAnsi" w:hAnsiTheme="minorHAnsi"/>
                <w:bCs/>
                <w:sz w:val="24"/>
              </w:rPr>
              <w:t>value</w:t>
            </w:r>
            <w:r>
              <w:rPr>
                <w:rFonts w:asciiTheme="minorHAnsi" w:hAnsiTheme="minorHAnsi"/>
                <w:b/>
                <w:bCs/>
                <w:sz w:val="24"/>
              </w:rPr>
              <w:t xml:space="preserve"> </w:t>
            </w:r>
            <w:r w:rsidRPr="004A2441">
              <w:rPr>
                <w:rFonts w:asciiTheme="minorHAnsi" w:hAnsiTheme="minorHAnsi"/>
                <w:bCs/>
                <w:sz w:val="24"/>
              </w:rPr>
              <w:t>of</w:t>
            </w:r>
            <w:r>
              <w:rPr>
                <w:rFonts w:asciiTheme="minorHAnsi" w:hAnsiTheme="minorHAnsi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bCs/>
                <w:sz w:val="24"/>
              </w:rPr>
              <w:t xml:space="preserve">h </w:t>
            </w:r>
            <w:r w:rsidRPr="004A2441">
              <w:rPr>
                <w:rFonts w:asciiTheme="minorHAnsi" w:hAnsiTheme="minorHAnsi"/>
                <w:bCs/>
                <w:sz w:val="24"/>
              </w:rPr>
              <w:t>is</w:t>
            </w:r>
            <w:proofErr w:type="spellEnd"/>
            <w:r>
              <w:rPr>
                <w:rFonts w:asciiTheme="minorHAnsi" w:hAnsiTheme="minorHAnsi"/>
                <w:b/>
                <w:bCs/>
                <w:sz w:val="24"/>
              </w:rPr>
              <w:t xml:space="preserve"> 9 cm</w:t>
            </w:r>
            <w:r w:rsidRPr="002A05D4">
              <w:rPr>
                <w:rFonts w:asciiTheme="minorHAnsi" w:hAnsiTheme="minorHAnsi"/>
                <w:b/>
                <w:bCs/>
                <w:sz w:val="24"/>
              </w:rPr>
              <w:t>.</w:t>
            </w:r>
          </w:p>
          <w:p w14:paraId="781AC27A" w14:textId="77777777" w:rsidR="0033562A" w:rsidRPr="00E55592" w:rsidRDefault="0033562A" w:rsidP="0014278C">
            <w:pPr>
              <w:tabs>
                <w:tab w:val="left" w:pos="2242"/>
              </w:tabs>
              <w:spacing w:after="240"/>
              <w:rPr>
                <w:rFonts w:asciiTheme="minorHAnsi" w:hAnsiTheme="minorHAnsi"/>
                <w:b/>
                <w:i/>
                <w:sz w:val="24"/>
              </w:rPr>
            </w:pPr>
            <w:proofErr w:type="gramStart"/>
            <w:r w:rsidRPr="009817F2">
              <w:rPr>
                <w:rFonts w:asciiTheme="minorHAnsi" w:hAnsiTheme="minorHAnsi"/>
                <w:b/>
                <w:i/>
                <w:sz w:val="24"/>
              </w:rPr>
              <w:t>[</w:t>
            </w:r>
            <w:r>
              <w:rPr>
                <w:rFonts w:asciiTheme="minorHAnsi" w:hAnsiTheme="minorHAnsi"/>
                <w:b/>
                <w:i/>
                <w:sz w:val="24"/>
              </w:rPr>
              <w:t xml:space="preserve">  Sum</w:t>
            </w:r>
            <w:proofErr w:type="gramEnd"/>
            <w:r>
              <w:rPr>
                <w:rFonts w:asciiTheme="minorHAnsi" w:hAnsiTheme="minorHAnsi"/>
                <w:b/>
                <w:i/>
                <w:sz w:val="24"/>
              </w:rPr>
              <w:t xml:space="preserve"> of total surface area and volume of a cone = </w:t>
            </w:r>
            <w:r w:rsidRPr="009817F2">
              <w:rPr>
                <w:rFonts w:asciiTheme="minorHAnsi" w:hAnsiTheme="minorHAnsi"/>
                <w:b/>
                <w:i/>
                <w:sz w:val="24"/>
              </w:rPr>
              <w:t>π</w:t>
            </w:r>
            <w:r>
              <w:rPr>
                <w:rFonts w:asciiTheme="minorHAnsi" w:hAnsiTheme="minorHAnsi"/>
                <w:b/>
                <w:i/>
                <w:sz w:val="24"/>
              </w:rPr>
              <w:t>r(</w:t>
            </w:r>
            <w:proofErr w:type="spellStart"/>
            <w:r>
              <w:rPr>
                <w:rFonts w:asciiTheme="minorHAnsi" w:hAnsiTheme="minorHAnsi"/>
                <w:b/>
                <w:i/>
                <w:sz w:val="24"/>
              </w:rPr>
              <w:t>r+h</w:t>
            </w:r>
            <w:proofErr w:type="spellEnd"/>
            <w:r>
              <w:rPr>
                <w:rFonts w:asciiTheme="minorHAnsi" w:hAnsiTheme="minorHAnsi"/>
                <w:b/>
                <w:i/>
                <w:sz w:val="24"/>
              </w:rPr>
              <w:t xml:space="preserve">) + </w:t>
            </w:r>
            <w:r w:rsidRPr="009817F2">
              <w:rPr>
                <w:rFonts w:asciiTheme="minorHAnsi" w:hAnsiTheme="minorHAnsi"/>
                <w:b/>
                <w:i/>
                <w:sz w:val="24"/>
              </w:rPr>
              <w:t>πr</w:t>
            </w:r>
            <w:r w:rsidRPr="009817F2">
              <w:rPr>
                <w:rFonts w:asciiTheme="minorHAnsi" w:hAnsiTheme="minorHAnsi"/>
                <w:b/>
                <w:i/>
                <w:sz w:val="24"/>
                <w:vertAlign w:val="superscript"/>
              </w:rPr>
              <w:t>2</w:t>
            </w:r>
            <w:r>
              <w:rPr>
                <w:rFonts w:asciiTheme="minorHAnsi" w:hAnsiTheme="minorHAnsi"/>
                <w:b/>
                <w:i/>
                <w:sz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sz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h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3</m:t>
                  </m:r>
                </m:den>
              </m:f>
            </m:oMath>
            <w:r>
              <w:rPr>
                <w:rFonts w:asciiTheme="minorHAnsi" w:hAnsiTheme="minorHAnsi"/>
                <w:b/>
                <w:i/>
                <w:sz w:val="32"/>
              </w:rPr>
              <w:t xml:space="preserve">   </w:t>
            </w:r>
            <w:r w:rsidRPr="009817F2">
              <w:rPr>
                <w:rFonts w:asciiTheme="minorHAnsi" w:hAnsiTheme="minorHAnsi"/>
                <w:b/>
                <w:i/>
                <w:sz w:val="24"/>
              </w:rPr>
              <w:t>]</w:t>
            </w:r>
            <w:r w:rsidRPr="009817F2">
              <w:rPr>
                <w:rFonts w:asciiTheme="minorHAnsi" w:hAnsiTheme="minorHAnsi"/>
                <w:b/>
                <w:i/>
                <w:sz w:val="24"/>
              </w:rPr>
              <w:tab/>
            </w:r>
          </w:p>
        </w:tc>
        <w:tc>
          <w:tcPr>
            <w:tcW w:w="1080" w:type="dxa"/>
            <w:vAlign w:val="center"/>
          </w:tcPr>
          <w:p w14:paraId="35A3AEE4" w14:textId="77777777" w:rsidR="0033562A" w:rsidRPr="00453BC3" w:rsidRDefault="0033562A" w:rsidP="0014278C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</w:t>
            </w:r>
          </w:p>
        </w:tc>
      </w:tr>
      <w:tr w:rsidR="0033562A" w:rsidRPr="00453BC3" w14:paraId="73DDD116" w14:textId="77777777" w:rsidTr="0014278C">
        <w:trPr>
          <w:trHeight w:val="414"/>
        </w:trPr>
        <w:tc>
          <w:tcPr>
            <w:tcW w:w="828" w:type="dxa"/>
            <w:gridSpan w:val="2"/>
            <w:vAlign w:val="center"/>
          </w:tcPr>
          <w:p w14:paraId="3DF1B69A" w14:textId="151EDB38" w:rsidR="0033562A" w:rsidRPr="009817F2" w:rsidRDefault="007D5693" w:rsidP="0014278C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6</w:t>
            </w:r>
          </w:p>
        </w:tc>
        <w:tc>
          <w:tcPr>
            <w:tcW w:w="8257" w:type="dxa"/>
          </w:tcPr>
          <w:p w14:paraId="7CF70CFB" w14:textId="77777777" w:rsidR="0033562A" w:rsidRPr="00BA53A1" w:rsidRDefault="0033562A" w:rsidP="0014278C">
            <w:pPr>
              <w:spacing w:after="24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</w:t>
            </w:r>
            <w:r w:rsidRPr="009817F2">
              <w:rPr>
                <w:rFonts w:asciiTheme="minorHAnsi" w:hAnsiTheme="minorHAnsi"/>
                <w:sz w:val="24"/>
              </w:rPr>
              <w:t xml:space="preserve">n </w:t>
            </w:r>
            <w:r w:rsidRPr="009817F2">
              <w:rPr>
                <w:rFonts w:asciiTheme="minorHAnsi" w:hAnsiTheme="minorHAnsi"/>
                <w:b/>
                <w:sz w:val="24"/>
              </w:rPr>
              <w:t>cell</w:t>
            </w:r>
            <w:r w:rsidRPr="009817F2">
              <w:rPr>
                <w:rFonts w:asciiTheme="minorHAnsi" w:hAnsiTheme="minorHAnsi"/>
                <w:sz w:val="24"/>
              </w:rPr>
              <w:t xml:space="preserve"> </w:t>
            </w:r>
            <w:r>
              <w:rPr>
                <w:rFonts w:asciiTheme="minorHAnsi" w:hAnsiTheme="minorHAnsi"/>
                <w:b/>
                <w:sz w:val="24"/>
              </w:rPr>
              <w:t xml:space="preserve">E14, </w:t>
            </w:r>
            <w:r>
              <w:rPr>
                <w:rFonts w:asciiTheme="minorHAnsi" w:hAnsiTheme="minorHAnsi"/>
                <w:sz w:val="24"/>
              </w:rPr>
              <w:t>f</w:t>
            </w:r>
            <w:r w:rsidRPr="009817F2">
              <w:rPr>
                <w:rFonts w:asciiTheme="minorHAnsi" w:hAnsiTheme="minorHAnsi"/>
                <w:sz w:val="24"/>
              </w:rPr>
              <w:t xml:space="preserve">ind the </w:t>
            </w:r>
            <w:r>
              <w:rPr>
                <w:rFonts w:asciiTheme="minorHAnsi" w:hAnsiTheme="minorHAnsi"/>
                <w:sz w:val="24"/>
              </w:rPr>
              <w:t xml:space="preserve">value of  </w:t>
            </w:r>
            <w:r>
              <w:rPr>
                <w:noProof/>
              </w:rPr>
              <w:drawing>
                <wp:inline distT="0" distB="0" distL="0" distR="0" wp14:anchorId="122C8423" wp14:editId="50D5F2C7">
                  <wp:extent cx="742950" cy="4476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308" cy="452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36"/>
                </w:rPr>
                <m:t xml:space="preserve"> </m:t>
              </m:r>
            </m:oMath>
            <w:r>
              <w:rPr>
                <w:rFonts w:asciiTheme="minorHAnsi" w:hAnsiTheme="minorHAnsi"/>
                <w:sz w:val="24"/>
              </w:rPr>
              <w:t xml:space="preserve"> where the value of </w:t>
            </w:r>
            <w:r w:rsidRPr="00A72DD4">
              <w:rPr>
                <w:rFonts w:asciiTheme="minorHAnsi" w:hAnsiTheme="minorHAnsi"/>
                <w:b/>
                <w:sz w:val="32"/>
              </w:rPr>
              <w:t>n</w:t>
            </w:r>
            <w:r w:rsidRPr="00CA1A5B">
              <w:rPr>
                <w:rFonts w:asciiTheme="minorHAnsi" w:hAnsiTheme="minorHAnsi"/>
                <w:sz w:val="24"/>
              </w:rPr>
              <w:t>=</w:t>
            </w:r>
            <w:r w:rsidRPr="00A72DD4">
              <w:rPr>
                <w:rFonts w:asciiTheme="minorHAnsi" w:hAnsiTheme="minorHAnsi"/>
                <w:b/>
                <w:sz w:val="28"/>
              </w:rPr>
              <w:t>7</w:t>
            </w:r>
            <w:r w:rsidRPr="00CA1A5B">
              <w:rPr>
                <w:rFonts w:asciiTheme="minorHAnsi" w:hAnsiTheme="minorHAnsi"/>
                <w:sz w:val="24"/>
              </w:rPr>
              <w:t xml:space="preserve"> and </w:t>
            </w:r>
            <w:r w:rsidRPr="00A72DD4">
              <w:rPr>
                <w:rFonts w:asciiTheme="minorHAnsi" w:hAnsiTheme="minorHAnsi"/>
                <w:b/>
                <w:sz w:val="32"/>
              </w:rPr>
              <w:t>r</w:t>
            </w:r>
            <w:r w:rsidRPr="00CA1A5B">
              <w:rPr>
                <w:rFonts w:asciiTheme="minorHAnsi" w:hAnsiTheme="minorHAnsi"/>
                <w:sz w:val="24"/>
              </w:rPr>
              <w:t>=</w:t>
            </w:r>
            <w:r w:rsidRPr="00A72DD4">
              <w:rPr>
                <w:rFonts w:asciiTheme="minorHAnsi" w:hAnsiTheme="minorHAnsi"/>
                <w:b/>
                <w:sz w:val="28"/>
              </w:rPr>
              <w:t>3</w:t>
            </w:r>
            <w:r w:rsidRPr="00CA1A5B">
              <w:rPr>
                <w:rFonts w:asciiTheme="minorHAnsi" w:hAnsiTheme="minorHAnsi"/>
                <w:sz w:val="16"/>
              </w:rPr>
              <w:t>.</w:t>
            </w:r>
          </w:p>
        </w:tc>
        <w:tc>
          <w:tcPr>
            <w:tcW w:w="1080" w:type="dxa"/>
            <w:vAlign w:val="center"/>
          </w:tcPr>
          <w:p w14:paraId="2CB9EDA0" w14:textId="77777777" w:rsidR="0033562A" w:rsidRPr="00453BC3" w:rsidRDefault="0033562A" w:rsidP="0014278C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</w:t>
            </w:r>
          </w:p>
        </w:tc>
      </w:tr>
      <w:tr w:rsidR="0033562A" w:rsidRPr="009817F2" w14:paraId="000E03DF" w14:textId="77777777" w:rsidTr="0014278C">
        <w:trPr>
          <w:trHeight w:val="414"/>
        </w:trPr>
        <w:tc>
          <w:tcPr>
            <w:tcW w:w="828" w:type="dxa"/>
            <w:gridSpan w:val="2"/>
            <w:vAlign w:val="center"/>
          </w:tcPr>
          <w:p w14:paraId="1FAB4184" w14:textId="573C6009" w:rsidR="0033562A" w:rsidRPr="009817F2" w:rsidRDefault="007D5693" w:rsidP="0014278C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7</w:t>
            </w:r>
          </w:p>
        </w:tc>
        <w:tc>
          <w:tcPr>
            <w:tcW w:w="8257" w:type="dxa"/>
          </w:tcPr>
          <w:p w14:paraId="07FD16A2" w14:textId="77777777" w:rsidR="0033562A" w:rsidRPr="009134B1" w:rsidRDefault="0033562A" w:rsidP="001E2051">
            <w:pPr>
              <w:spacing w:before="120" w:after="120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In </w:t>
            </w:r>
            <w:r w:rsidRPr="006F62FD">
              <w:rPr>
                <w:rFonts w:asciiTheme="minorHAnsi" w:hAnsiTheme="minorHAnsi"/>
                <w:b/>
                <w:sz w:val="24"/>
              </w:rPr>
              <w:t>cell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 w:rsidRPr="006F62FD">
              <w:rPr>
                <w:rFonts w:asciiTheme="minorHAnsi" w:hAnsiTheme="minorHAnsi"/>
                <w:b/>
                <w:sz w:val="24"/>
              </w:rPr>
              <w:t>J13</w:t>
            </w:r>
            <w:r>
              <w:rPr>
                <w:rFonts w:asciiTheme="minorHAnsi" w:hAnsiTheme="minorHAnsi"/>
                <w:sz w:val="24"/>
              </w:rPr>
              <w:t>, d</w:t>
            </w:r>
            <w:r w:rsidRPr="009817F2">
              <w:rPr>
                <w:rFonts w:asciiTheme="minorHAnsi" w:hAnsiTheme="minorHAnsi"/>
                <w:sz w:val="24"/>
              </w:rPr>
              <w:t xml:space="preserve">isplay the </w:t>
            </w:r>
            <w:r>
              <w:rPr>
                <w:rFonts w:asciiTheme="minorHAnsi" w:hAnsiTheme="minorHAnsi"/>
                <w:b/>
                <w:sz w:val="24"/>
              </w:rPr>
              <w:t>sign</w:t>
            </w:r>
            <w:r>
              <w:rPr>
                <w:rFonts w:asciiTheme="minorHAnsi" w:hAnsiTheme="minorHAnsi"/>
                <w:sz w:val="24"/>
              </w:rPr>
              <w:t xml:space="preserve"> of the number given in </w:t>
            </w:r>
            <w:r w:rsidRPr="006F62FD">
              <w:rPr>
                <w:rFonts w:asciiTheme="minorHAnsi" w:hAnsiTheme="minorHAnsi"/>
                <w:b/>
                <w:sz w:val="24"/>
              </w:rPr>
              <w:t>cell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 w:rsidRPr="006F62FD">
              <w:rPr>
                <w:rFonts w:asciiTheme="minorHAnsi" w:hAnsiTheme="minorHAnsi"/>
                <w:b/>
                <w:sz w:val="24"/>
              </w:rPr>
              <w:t>I13</w:t>
            </w:r>
            <w:r>
              <w:rPr>
                <w:rFonts w:asciiTheme="minorHAnsi" w:hAnsiTheme="minorHAnsi"/>
                <w:sz w:val="24"/>
              </w:rPr>
              <w:t>. Replicate the formula to the</w:t>
            </w:r>
            <w:r w:rsidRPr="009817F2">
              <w:rPr>
                <w:rFonts w:asciiTheme="minorHAnsi" w:hAnsiTheme="minorHAnsi"/>
                <w:b/>
                <w:sz w:val="24"/>
              </w:rPr>
              <w:t xml:space="preserve"> cell range </w:t>
            </w:r>
            <w:r>
              <w:rPr>
                <w:rFonts w:asciiTheme="minorHAnsi" w:hAnsiTheme="minorHAnsi"/>
                <w:b/>
                <w:sz w:val="24"/>
              </w:rPr>
              <w:t>J14:J16</w:t>
            </w:r>
            <w:r w:rsidRPr="009817F2">
              <w:rPr>
                <w:rFonts w:asciiTheme="minorHAnsi" w:hAnsiTheme="minorHAnsi"/>
                <w:b/>
                <w:sz w:val="24"/>
              </w:rPr>
              <w:t xml:space="preserve">. </w:t>
            </w:r>
          </w:p>
        </w:tc>
        <w:tc>
          <w:tcPr>
            <w:tcW w:w="1080" w:type="dxa"/>
            <w:vAlign w:val="center"/>
          </w:tcPr>
          <w:p w14:paraId="135A08BD" w14:textId="77777777" w:rsidR="0033562A" w:rsidRPr="009817F2" w:rsidRDefault="0033562A" w:rsidP="0014278C">
            <w:pPr>
              <w:jc w:val="center"/>
              <w:rPr>
                <w:rFonts w:asciiTheme="minorHAnsi" w:hAnsiTheme="minorHAnsi"/>
                <w:sz w:val="24"/>
              </w:rPr>
            </w:pPr>
            <w:r w:rsidRPr="009817F2">
              <w:rPr>
                <w:rFonts w:asciiTheme="minorHAnsi" w:hAnsiTheme="minorHAnsi"/>
                <w:sz w:val="24"/>
              </w:rPr>
              <w:t>1</w:t>
            </w:r>
          </w:p>
        </w:tc>
      </w:tr>
      <w:tr w:rsidR="0033562A" w:rsidRPr="009817F2" w14:paraId="609D6B5C" w14:textId="77777777" w:rsidTr="0014278C">
        <w:trPr>
          <w:trHeight w:val="414"/>
        </w:trPr>
        <w:tc>
          <w:tcPr>
            <w:tcW w:w="828" w:type="dxa"/>
            <w:gridSpan w:val="2"/>
            <w:vAlign w:val="center"/>
          </w:tcPr>
          <w:p w14:paraId="34B720E2" w14:textId="3CBC8337" w:rsidR="0033562A" w:rsidRPr="009817F2" w:rsidRDefault="007D5693" w:rsidP="0014278C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8</w:t>
            </w:r>
          </w:p>
        </w:tc>
        <w:tc>
          <w:tcPr>
            <w:tcW w:w="8257" w:type="dxa"/>
          </w:tcPr>
          <w:p w14:paraId="707551A5" w14:textId="2020537A" w:rsidR="0033562A" w:rsidRDefault="0033562A" w:rsidP="0033562A">
            <w:pPr>
              <w:spacing w:before="240" w:after="24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</w:t>
            </w:r>
            <w:r w:rsidRPr="009817F2">
              <w:rPr>
                <w:rFonts w:asciiTheme="minorHAnsi" w:hAnsiTheme="minorHAnsi"/>
                <w:sz w:val="24"/>
              </w:rPr>
              <w:t xml:space="preserve">n </w:t>
            </w:r>
            <w:r w:rsidRPr="009817F2">
              <w:rPr>
                <w:rFonts w:asciiTheme="minorHAnsi" w:hAnsiTheme="minorHAnsi"/>
                <w:b/>
                <w:sz w:val="24"/>
              </w:rPr>
              <w:t>cell</w:t>
            </w:r>
            <w:r w:rsidRPr="009817F2">
              <w:rPr>
                <w:rFonts w:asciiTheme="minorHAnsi" w:hAnsiTheme="minorHAnsi"/>
                <w:sz w:val="24"/>
              </w:rPr>
              <w:t xml:space="preserve"> </w:t>
            </w:r>
            <w:r>
              <w:rPr>
                <w:rFonts w:asciiTheme="minorHAnsi" w:hAnsiTheme="minorHAnsi"/>
                <w:b/>
                <w:sz w:val="24"/>
              </w:rPr>
              <w:t xml:space="preserve">E16, </w:t>
            </w:r>
            <w:r>
              <w:rPr>
                <w:rFonts w:asciiTheme="minorHAnsi" w:hAnsiTheme="minorHAnsi"/>
                <w:sz w:val="24"/>
              </w:rPr>
              <w:t>f</w:t>
            </w:r>
            <w:r w:rsidRPr="009817F2">
              <w:rPr>
                <w:rFonts w:asciiTheme="minorHAnsi" w:hAnsiTheme="minorHAnsi"/>
                <w:sz w:val="24"/>
              </w:rPr>
              <w:t xml:space="preserve">ind the </w:t>
            </w:r>
            <w:r w:rsidRPr="00944AD7">
              <w:rPr>
                <w:rFonts w:asciiTheme="minorHAnsi" w:hAnsiTheme="minorHAnsi"/>
                <w:sz w:val="24"/>
              </w:rPr>
              <w:t>solution</w:t>
            </w:r>
            <w:r>
              <w:rPr>
                <w:rFonts w:asciiTheme="minorHAnsi" w:hAnsiTheme="minorHAnsi"/>
                <w:b/>
                <w:sz w:val="24"/>
              </w:rPr>
              <w:t xml:space="preserve"> </w:t>
            </w:r>
            <w:r w:rsidRPr="00944AD7">
              <w:rPr>
                <w:rFonts w:asciiTheme="minorHAnsi" w:hAnsiTheme="minorHAnsi"/>
                <w:sz w:val="24"/>
              </w:rPr>
              <w:t>of the equation</w:t>
            </w:r>
            <w:r>
              <w:rPr>
                <w:rFonts w:asciiTheme="minorHAnsi" w:hAnsiTheme="minorHAnsi"/>
                <w:b/>
                <w:sz w:val="24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sz w:val="28"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</w:rPr>
                    <m:t>7x-1</m:t>
                  </m:r>
                </m:e>
              </m:rad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sz w:val="28"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</w:rPr>
                    <m:t>x+1</m:t>
                  </m:r>
                </m:e>
              </m:rad>
            </m:oMath>
            <w:r w:rsidRPr="009817F2">
              <w:rPr>
                <w:rFonts w:asciiTheme="minorHAnsi" w:hAnsiTheme="minorHAnsi"/>
                <w:sz w:val="24"/>
              </w:rPr>
              <w:t xml:space="preserve"> </w:t>
            </w:r>
            <w:r>
              <w:rPr>
                <w:rFonts w:asciiTheme="minorHAnsi" w:hAnsiTheme="minorHAnsi"/>
                <w:sz w:val="24"/>
              </w:rPr>
              <w:t>using</w:t>
            </w:r>
            <w:r w:rsidR="009A0E56">
              <w:rPr>
                <w:rFonts w:asciiTheme="minorHAnsi" w:hAnsiTheme="minorHAnsi"/>
                <w:sz w:val="24"/>
              </w:rPr>
              <w:t xml:space="preserve"> the</w:t>
            </w:r>
            <w:r>
              <w:rPr>
                <w:rFonts w:asciiTheme="minorHAnsi" w:hAnsiTheme="minorHAnsi"/>
                <w:sz w:val="24"/>
              </w:rPr>
              <w:t xml:space="preserve"> square root function, where the value of </w:t>
            </w:r>
            <w:r w:rsidRPr="00E90BAB">
              <w:rPr>
                <w:rFonts w:asciiTheme="minorHAnsi" w:hAnsiTheme="minorHAnsi"/>
                <w:b/>
                <w:sz w:val="32"/>
              </w:rPr>
              <w:t>x</w:t>
            </w:r>
            <w:r>
              <w:rPr>
                <w:rFonts w:asciiTheme="minorHAnsi" w:hAnsiTheme="minorHAnsi"/>
                <w:sz w:val="24"/>
              </w:rPr>
              <w:t xml:space="preserve"> is </w:t>
            </w:r>
            <w:r w:rsidRPr="00E90BAB">
              <w:rPr>
                <w:rFonts w:asciiTheme="minorHAnsi" w:hAnsiTheme="minorHAnsi"/>
                <w:b/>
                <w:sz w:val="24"/>
              </w:rPr>
              <w:t>2</w:t>
            </w:r>
            <w:r>
              <w:rPr>
                <w:rFonts w:asciiTheme="minorHAnsi" w:hAnsiTheme="minorHAnsi"/>
                <w:sz w:val="24"/>
              </w:rPr>
              <w:t>.</w:t>
            </w:r>
          </w:p>
          <w:p w14:paraId="68A2EFBE" w14:textId="77777777" w:rsidR="0033562A" w:rsidRPr="00A72DD4" w:rsidRDefault="0033562A" w:rsidP="0014278C">
            <w:pPr>
              <w:rPr>
                <w:rFonts w:asciiTheme="minorHAnsi" w:hAnsiTheme="minorHAnsi"/>
                <w:b/>
                <w:sz w:val="24"/>
              </w:rPr>
            </w:pPr>
            <w:r w:rsidRPr="009817F2">
              <w:rPr>
                <w:rFonts w:asciiTheme="minorHAnsi" w:hAnsiTheme="minorHAnsi"/>
                <w:sz w:val="24"/>
              </w:rPr>
              <w:t xml:space="preserve">Save </w:t>
            </w:r>
            <w:r>
              <w:rPr>
                <w:rFonts w:asciiTheme="minorHAnsi" w:hAnsiTheme="minorHAnsi"/>
                <w:sz w:val="24"/>
              </w:rPr>
              <w:t xml:space="preserve">the worksheet </w:t>
            </w:r>
            <w:r>
              <w:rPr>
                <w:rFonts w:asciiTheme="minorHAnsi" w:hAnsiTheme="minorHAnsi"/>
                <w:b/>
                <w:sz w:val="24"/>
              </w:rPr>
              <w:t>Common.</w:t>
            </w:r>
          </w:p>
        </w:tc>
        <w:tc>
          <w:tcPr>
            <w:tcW w:w="1080" w:type="dxa"/>
            <w:vAlign w:val="center"/>
          </w:tcPr>
          <w:p w14:paraId="4DD43260" w14:textId="77777777" w:rsidR="0033562A" w:rsidRPr="009817F2" w:rsidRDefault="0033562A" w:rsidP="0014278C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</w:t>
            </w:r>
          </w:p>
        </w:tc>
      </w:tr>
      <w:tr w:rsidR="00884B38" w:rsidRPr="000D4150" w14:paraId="6266B8D2" w14:textId="77777777" w:rsidTr="00CF6248">
        <w:trPr>
          <w:trHeight w:val="414"/>
        </w:trPr>
        <w:tc>
          <w:tcPr>
            <w:tcW w:w="10165" w:type="dxa"/>
            <w:gridSpan w:val="4"/>
            <w:vAlign w:val="center"/>
          </w:tcPr>
          <w:p w14:paraId="36C298A5" w14:textId="41B2AE88" w:rsidR="00884B38" w:rsidRPr="009817F2" w:rsidRDefault="00C441B7" w:rsidP="00C441B7">
            <w:pPr>
              <w:spacing w:before="120" w:after="120"/>
              <w:jc w:val="center"/>
              <w:rPr>
                <w:rFonts w:asciiTheme="minorHAnsi" w:hAnsiTheme="minorHAnsi"/>
                <w:sz w:val="24"/>
              </w:rPr>
            </w:pPr>
            <w:r w:rsidRPr="00BA53A1">
              <w:rPr>
                <w:rFonts w:asciiTheme="minorHAnsi" w:hAnsiTheme="minorHAnsi"/>
                <w:sz w:val="28"/>
              </w:rPr>
              <w:lastRenderedPageBreak/>
              <w:t xml:space="preserve">Open </w:t>
            </w:r>
            <w:r>
              <w:rPr>
                <w:rFonts w:asciiTheme="minorHAnsi" w:hAnsiTheme="minorHAnsi"/>
                <w:sz w:val="28"/>
              </w:rPr>
              <w:t xml:space="preserve">the </w:t>
            </w:r>
            <w:r w:rsidRPr="00BA53A1">
              <w:rPr>
                <w:rFonts w:asciiTheme="minorHAnsi" w:hAnsiTheme="minorHAnsi"/>
                <w:sz w:val="28"/>
              </w:rPr>
              <w:t xml:space="preserve">worksheet </w:t>
            </w:r>
            <w:r>
              <w:rPr>
                <w:rFonts w:asciiTheme="minorHAnsi" w:hAnsiTheme="minorHAnsi"/>
                <w:b/>
                <w:sz w:val="28"/>
              </w:rPr>
              <w:t>Conversion</w:t>
            </w:r>
          </w:p>
        </w:tc>
      </w:tr>
      <w:tr w:rsidR="00C441B7" w14:paraId="59CBE33C" w14:textId="77777777" w:rsidTr="00C441B7">
        <w:tc>
          <w:tcPr>
            <w:tcW w:w="805" w:type="dxa"/>
            <w:vAlign w:val="center"/>
          </w:tcPr>
          <w:p w14:paraId="7BDC71CD" w14:textId="2AF6F71D" w:rsidR="00C441B7" w:rsidRDefault="007D5693" w:rsidP="007D5693">
            <w:pPr>
              <w:jc w:val="center"/>
            </w:pPr>
            <w:r>
              <w:rPr>
                <w:rFonts w:asciiTheme="minorHAnsi" w:hAnsiTheme="minorHAnsi"/>
                <w:sz w:val="24"/>
              </w:rPr>
              <w:t>9</w:t>
            </w:r>
          </w:p>
        </w:tc>
        <w:tc>
          <w:tcPr>
            <w:tcW w:w="8280" w:type="dxa"/>
            <w:gridSpan w:val="2"/>
          </w:tcPr>
          <w:p w14:paraId="5306B351" w14:textId="77777777" w:rsidR="00C441B7" w:rsidRDefault="00C441B7" w:rsidP="0014278C">
            <w:pPr>
              <w:spacing w:before="240" w:after="240"/>
            </w:pPr>
            <w:r>
              <w:rPr>
                <w:rFonts w:asciiTheme="minorHAnsi" w:hAnsiTheme="minorHAnsi"/>
                <w:sz w:val="24"/>
              </w:rPr>
              <w:t xml:space="preserve">In </w:t>
            </w:r>
            <w:r w:rsidRPr="00A73293">
              <w:rPr>
                <w:rFonts w:asciiTheme="minorHAnsi" w:hAnsiTheme="minorHAnsi"/>
                <w:b/>
                <w:sz w:val="24"/>
              </w:rPr>
              <w:t>cell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 w:rsidRPr="00A73293">
              <w:rPr>
                <w:rFonts w:asciiTheme="minorHAnsi" w:hAnsiTheme="minorHAnsi"/>
                <w:b/>
                <w:sz w:val="24"/>
              </w:rPr>
              <w:t>D5</w:t>
            </w:r>
            <w:r>
              <w:rPr>
                <w:rFonts w:asciiTheme="minorHAnsi" w:hAnsiTheme="minorHAnsi"/>
                <w:sz w:val="24"/>
              </w:rPr>
              <w:t xml:space="preserve">, round up the given number in </w:t>
            </w:r>
            <w:r w:rsidRPr="00A73293">
              <w:rPr>
                <w:rFonts w:asciiTheme="minorHAnsi" w:hAnsiTheme="minorHAnsi"/>
                <w:b/>
                <w:sz w:val="24"/>
              </w:rPr>
              <w:t>cell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 w:rsidRPr="00A73293">
              <w:rPr>
                <w:rFonts w:asciiTheme="minorHAnsi" w:hAnsiTheme="minorHAnsi"/>
                <w:b/>
                <w:sz w:val="24"/>
              </w:rPr>
              <w:t>C5</w:t>
            </w:r>
            <w:r>
              <w:rPr>
                <w:rFonts w:asciiTheme="minorHAnsi" w:hAnsiTheme="minorHAnsi"/>
                <w:sz w:val="24"/>
              </w:rPr>
              <w:t xml:space="preserve"> to its nearest </w:t>
            </w:r>
            <w:r w:rsidRPr="00A73293">
              <w:rPr>
                <w:rFonts w:asciiTheme="minorHAnsi" w:hAnsiTheme="minorHAnsi"/>
                <w:b/>
                <w:sz w:val="24"/>
              </w:rPr>
              <w:t>even</w:t>
            </w:r>
            <w:r>
              <w:rPr>
                <w:rFonts w:asciiTheme="minorHAnsi" w:hAnsiTheme="minorHAnsi"/>
                <w:sz w:val="24"/>
              </w:rPr>
              <w:t xml:space="preserve"> number. Replicate the formula to the cell range </w:t>
            </w:r>
            <w:r>
              <w:rPr>
                <w:rFonts w:asciiTheme="minorHAnsi" w:hAnsiTheme="minorHAnsi"/>
                <w:b/>
                <w:sz w:val="24"/>
              </w:rPr>
              <w:t>D6</w:t>
            </w:r>
            <w:r w:rsidRPr="00A73293">
              <w:rPr>
                <w:rFonts w:asciiTheme="minorHAnsi" w:hAnsiTheme="minorHAnsi"/>
                <w:b/>
                <w:sz w:val="24"/>
              </w:rPr>
              <w:t>:D8</w:t>
            </w:r>
            <w:r>
              <w:rPr>
                <w:rFonts w:asciiTheme="minorHAnsi" w:hAnsiTheme="minorHAnsi"/>
                <w:sz w:val="24"/>
              </w:rPr>
              <w:t>.</w:t>
            </w:r>
          </w:p>
        </w:tc>
        <w:tc>
          <w:tcPr>
            <w:tcW w:w="1080" w:type="dxa"/>
            <w:vAlign w:val="center"/>
          </w:tcPr>
          <w:p w14:paraId="431A0F5B" w14:textId="77777777" w:rsidR="00C441B7" w:rsidRDefault="00C441B7" w:rsidP="0014278C">
            <w:pPr>
              <w:jc w:val="center"/>
            </w:pPr>
            <w:r>
              <w:rPr>
                <w:rFonts w:asciiTheme="minorHAnsi" w:hAnsiTheme="minorHAnsi"/>
                <w:sz w:val="24"/>
              </w:rPr>
              <w:t>1</w:t>
            </w:r>
          </w:p>
        </w:tc>
      </w:tr>
      <w:tr w:rsidR="00C441B7" w14:paraId="1CEA861D" w14:textId="77777777" w:rsidTr="00C441B7">
        <w:tc>
          <w:tcPr>
            <w:tcW w:w="805" w:type="dxa"/>
            <w:vAlign w:val="center"/>
          </w:tcPr>
          <w:p w14:paraId="7DD95214" w14:textId="5EA4EF17" w:rsidR="00C441B7" w:rsidRDefault="007D5693" w:rsidP="007D5693">
            <w:pPr>
              <w:jc w:val="center"/>
            </w:pPr>
            <w:r>
              <w:rPr>
                <w:rFonts w:asciiTheme="minorHAnsi" w:hAnsiTheme="minorHAnsi"/>
                <w:sz w:val="24"/>
              </w:rPr>
              <w:t>10</w:t>
            </w:r>
          </w:p>
        </w:tc>
        <w:tc>
          <w:tcPr>
            <w:tcW w:w="8280" w:type="dxa"/>
            <w:gridSpan w:val="2"/>
          </w:tcPr>
          <w:p w14:paraId="152ECEF1" w14:textId="77777777" w:rsidR="00C441B7" w:rsidRDefault="00C441B7" w:rsidP="0014278C">
            <w:pPr>
              <w:spacing w:before="240" w:after="240"/>
            </w:pPr>
            <w:r>
              <w:rPr>
                <w:rFonts w:asciiTheme="minorHAnsi" w:hAnsiTheme="minorHAnsi"/>
                <w:sz w:val="24"/>
              </w:rPr>
              <w:t xml:space="preserve">In </w:t>
            </w:r>
            <w:r w:rsidRPr="004C1D1B">
              <w:rPr>
                <w:rFonts w:asciiTheme="minorHAnsi" w:hAnsiTheme="minorHAnsi"/>
                <w:b/>
                <w:sz w:val="24"/>
              </w:rPr>
              <w:t>cell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 w:rsidRPr="004C1D1B">
              <w:rPr>
                <w:rFonts w:asciiTheme="minorHAnsi" w:hAnsiTheme="minorHAnsi"/>
                <w:b/>
                <w:sz w:val="24"/>
              </w:rPr>
              <w:t>D12</w:t>
            </w:r>
            <w:r>
              <w:rPr>
                <w:rFonts w:asciiTheme="minorHAnsi" w:hAnsiTheme="minorHAnsi"/>
                <w:sz w:val="24"/>
              </w:rPr>
              <w:t xml:space="preserve">, display only the </w:t>
            </w:r>
            <w:r w:rsidRPr="004C1D1B">
              <w:rPr>
                <w:rFonts w:asciiTheme="minorHAnsi" w:hAnsiTheme="minorHAnsi"/>
                <w:b/>
                <w:sz w:val="24"/>
              </w:rPr>
              <w:t>decimal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 w:rsidRPr="004C1D1B">
              <w:rPr>
                <w:rFonts w:asciiTheme="minorHAnsi" w:hAnsiTheme="minorHAnsi"/>
                <w:b/>
                <w:sz w:val="24"/>
              </w:rPr>
              <w:t>part</w:t>
            </w:r>
            <w:r>
              <w:rPr>
                <w:rFonts w:asciiTheme="minorHAnsi" w:hAnsiTheme="minorHAnsi"/>
                <w:sz w:val="24"/>
              </w:rPr>
              <w:t xml:space="preserve"> of the number given in </w:t>
            </w:r>
            <w:r w:rsidRPr="004C1D1B">
              <w:rPr>
                <w:rFonts w:asciiTheme="minorHAnsi" w:hAnsiTheme="minorHAnsi"/>
                <w:b/>
                <w:sz w:val="24"/>
              </w:rPr>
              <w:t>cell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 w:rsidRPr="004C1D1B">
              <w:rPr>
                <w:rFonts w:asciiTheme="minorHAnsi" w:hAnsiTheme="minorHAnsi"/>
                <w:b/>
                <w:sz w:val="24"/>
              </w:rPr>
              <w:t>C12</w:t>
            </w:r>
            <w:r>
              <w:rPr>
                <w:rFonts w:asciiTheme="minorHAnsi" w:hAnsiTheme="minorHAnsi"/>
                <w:sz w:val="24"/>
              </w:rPr>
              <w:t>.</w:t>
            </w:r>
          </w:p>
        </w:tc>
        <w:tc>
          <w:tcPr>
            <w:tcW w:w="1080" w:type="dxa"/>
            <w:vAlign w:val="center"/>
          </w:tcPr>
          <w:p w14:paraId="3FC5A8D3" w14:textId="77777777" w:rsidR="00C441B7" w:rsidRDefault="00C441B7" w:rsidP="0014278C">
            <w:pPr>
              <w:jc w:val="center"/>
            </w:pPr>
            <w:r>
              <w:rPr>
                <w:rFonts w:asciiTheme="minorHAnsi" w:hAnsiTheme="minorHAnsi"/>
                <w:sz w:val="24"/>
              </w:rPr>
              <w:t>1</w:t>
            </w:r>
          </w:p>
        </w:tc>
      </w:tr>
      <w:tr w:rsidR="00C441B7" w14:paraId="2559003E" w14:textId="77777777" w:rsidTr="00C441B7">
        <w:tc>
          <w:tcPr>
            <w:tcW w:w="805" w:type="dxa"/>
            <w:vAlign w:val="center"/>
          </w:tcPr>
          <w:p w14:paraId="6C27C9BE" w14:textId="7025698B" w:rsidR="00C441B7" w:rsidRDefault="007D5693" w:rsidP="007D5693">
            <w:pPr>
              <w:jc w:val="center"/>
            </w:pPr>
            <w:r>
              <w:rPr>
                <w:rFonts w:asciiTheme="minorHAnsi" w:hAnsiTheme="minorHAnsi"/>
                <w:sz w:val="24"/>
              </w:rPr>
              <w:t>11</w:t>
            </w:r>
          </w:p>
        </w:tc>
        <w:tc>
          <w:tcPr>
            <w:tcW w:w="8280" w:type="dxa"/>
            <w:gridSpan w:val="2"/>
          </w:tcPr>
          <w:p w14:paraId="4D737B9A" w14:textId="77777777" w:rsidR="00C441B7" w:rsidRDefault="00C441B7" w:rsidP="0014278C">
            <w:pPr>
              <w:spacing w:before="240" w:after="240"/>
            </w:pPr>
            <w:r>
              <w:rPr>
                <w:rFonts w:asciiTheme="minorHAnsi" w:hAnsiTheme="minorHAnsi"/>
                <w:sz w:val="24"/>
              </w:rPr>
              <w:t xml:space="preserve">In </w:t>
            </w:r>
            <w:r w:rsidRPr="00AB4A68">
              <w:rPr>
                <w:rFonts w:asciiTheme="minorHAnsi" w:hAnsiTheme="minorHAnsi"/>
                <w:b/>
                <w:sz w:val="24"/>
              </w:rPr>
              <w:t>cell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 w:rsidRPr="00AB4A68">
              <w:rPr>
                <w:rFonts w:asciiTheme="minorHAnsi" w:hAnsiTheme="minorHAnsi"/>
                <w:b/>
                <w:sz w:val="24"/>
              </w:rPr>
              <w:t>H12</w:t>
            </w:r>
            <w:r>
              <w:rPr>
                <w:rFonts w:asciiTheme="minorHAnsi" w:hAnsiTheme="minorHAnsi"/>
                <w:sz w:val="24"/>
              </w:rPr>
              <w:t xml:space="preserve">, find the </w:t>
            </w:r>
            <w:r w:rsidRPr="00AB4A68">
              <w:rPr>
                <w:rFonts w:asciiTheme="minorHAnsi" w:hAnsiTheme="minorHAnsi"/>
                <w:b/>
                <w:sz w:val="24"/>
              </w:rPr>
              <w:t>Natural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 w:rsidRPr="00AB4A68">
              <w:rPr>
                <w:rFonts w:asciiTheme="minorHAnsi" w:hAnsiTheme="minorHAnsi"/>
                <w:b/>
                <w:sz w:val="24"/>
              </w:rPr>
              <w:t>Logarithm</w:t>
            </w:r>
            <w:r>
              <w:rPr>
                <w:rFonts w:asciiTheme="minorHAnsi" w:hAnsiTheme="minorHAnsi"/>
                <w:sz w:val="24"/>
              </w:rPr>
              <w:t xml:space="preserve"> of the number given in the </w:t>
            </w:r>
            <w:r w:rsidRPr="00AB4A68">
              <w:rPr>
                <w:rFonts w:asciiTheme="minorHAnsi" w:hAnsiTheme="minorHAnsi"/>
                <w:b/>
                <w:sz w:val="24"/>
              </w:rPr>
              <w:t>cell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 w:rsidRPr="00AB4A68">
              <w:rPr>
                <w:rFonts w:asciiTheme="minorHAnsi" w:hAnsiTheme="minorHAnsi"/>
                <w:b/>
                <w:sz w:val="24"/>
              </w:rPr>
              <w:t>G12</w:t>
            </w:r>
            <w:r>
              <w:rPr>
                <w:rFonts w:asciiTheme="minorHAnsi" w:hAnsiTheme="minorHAnsi"/>
                <w:b/>
                <w:sz w:val="24"/>
              </w:rPr>
              <w:t>.</w:t>
            </w:r>
          </w:p>
        </w:tc>
        <w:tc>
          <w:tcPr>
            <w:tcW w:w="1080" w:type="dxa"/>
            <w:vAlign w:val="center"/>
          </w:tcPr>
          <w:p w14:paraId="6259AD44" w14:textId="77777777" w:rsidR="00C441B7" w:rsidRDefault="00C441B7" w:rsidP="0014278C">
            <w:pPr>
              <w:jc w:val="center"/>
            </w:pPr>
            <w:r>
              <w:rPr>
                <w:rFonts w:asciiTheme="minorHAnsi" w:hAnsiTheme="minorHAnsi"/>
                <w:sz w:val="24"/>
              </w:rPr>
              <w:t>1</w:t>
            </w:r>
          </w:p>
        </w:tc>
      </w:tr>
      <w:tr w:rsidR="00C441B7" w14:paraId="0AF53682" w14:textId="77777777" w:rsidTr="00C441B7">
        <w:tc>
          <w:tcPr>
            <w:tcW w:w="805" w:type="dxa"/>
            <w:vAlign w:val="center"/>
          </w:tcPr>
          <w:p w14:paraId="626B0BA2" w14:textId="71157904" w:rsidR="00C441B7" w:rsidRDefault="007D5693" w:rsidP="007D5693">
            <w:pPr>
              <w:jc w:val="center"/>
            </w:pPr>
            <w:r>
              <w:rPr>
                <w:rFonts w:asciiTheme="minorHAnsi" w:hAnsiTheme="minorHAnsi"/>
                <w:sz w:val="24"/>
              </w:rPr>
              <w:t>12</w:t>
            </w:r>
          </w:p>
        </w:tc>
        <w:tc>
          <w:tcPr>
            <w:tcW w:w="8280" w:type="dxa"/>
            <w:gridSpan w:val="2"/>
          </w:tcPr>
          <w:p w14:paraId="3FAA4023" w14:textId="77777777" w:rsidR="00C441B7" w:rsidRDefault="00C441B7" w:rsidP="0014278C">
            <w:pPr>
              <w:spacing w:before="240" w:after="240"/>
            </w:pPr>
            <w:r>
              <w:rPr>
                <w:rFonts w:asciiTheme="minorHAnsi" w:hAnsiTheme="minorHAnsi"/>
                <w:sz w:val="24"/>
              </w:rPr>
              <w:t xml:space="preserve">In </w:t>
            </w:r>
            <w:r w:rsidRPr="00D07A15">
              <w:rPr>
                <w:rFonts w:asciiTheme="minorHAnsi" w:hAnsiTheme="minorHAnsi"/>
                <w:b/>
                <w:sz w:val="24"/>
              </w:rPr>
              <w:t>cell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 w:rsidRPr="00D07A15">
              <w:rPr>
                <w:rFonts w:asciiTheme="minorHAnsi" w:hAnsiTheme="minorHAnsi"/>
                <w:b/>
                <w:sz w:val="24"/>
              </w:rPr>
              <w:t>F16</w:t>
            </w:r>
            <w:r>
              <w:rPr>
                <w:rFonts w:asciiTheme="minorHAnsi" w:hAnsiTheme="minorHAnsi"/>
                <w:sz w:val="24"/>
              </w:rPr>
              <w:t xml:space="preserve">, remove both </w:t>
            </w:r>
            <w:r w:rsidRPr="00D07A15">
              <w:rPr>
                <w:rFonts w:asciiTheme="minorHAnsi" w:hAnsiTheme="minorHAnsi"/>
                <w:b/>
                <w:sz w:val="24"/>
              </w:rPr>
              <w:t>extra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 w:rsidRPr="00D07A15">
              <w:rPr>
                <w:rFonts w:asciiTheme="minorHAnsi" w:hAnsiTheme="minorHAnsi"/>
                <w:b/>
                <w:sz w:val="24"/>
              </w:rPr>
              <w:t>space</w:t>
            </w:r>
            <w:r>
              <w:rPr>
                <w:rFonts w:asciiTheme="minorHAnsi" w:hAnsiTheme="minorHAnsi"/>
                <w:sz w:val="24"/>
              </w:rPr>
              <w:t xml:space="preserve"> and </w:t>
            </w:r>
            <w:r w:rsidRPr="00D07A15">
              <w:rPr>
                <w:rFonts w:asciiTheme="minorHAnsi" w:hAnsiTheme="minorHAnsi"/>
                <w:b/>
                <w:sz w:val="24"/>
              </w:rPr>
              <w:t>special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 w:rsidRPr="00D07A15">
              <w:rPr>
                <w:rFonts w:asciiTheme="minorHAnsi" w:hAnsiTheme="minorHAnsi"/>
                <w:b/>
                <w:sz w:val="24"/>
              </w:rPr>
              <w:t>symbols</w:t>
            </w:r>
            <w:r>
              <w:rPr>
                <w:rFonts w:asciiTheme="minorHAnsi" w:hAnsiTheme="minorHAnsi"/>
                <w:sz w:val="24"/>
              </w:rPr>
              <w:t xml:space="preserve"> from the text given in </w:t>
            </w:r>
            <w:r w:rsidRPr="00D07A15">
              <w:rPr>
                <w:rFonts w:asciiTheme="minorHAnsi" w:hAnsiTheme="minorHAnsi"/>
                <w:b/>
                <w:sz w:val="24"/>
              </w:rPr>
              <w:t>cell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 w:rsidRPr="00D07A15">
              <w:rPr>
                <w:rFonts w:asciiTheme="minorHAnsi" w:hAnsiTheme="minorHAnsi"/>
                <w:b/>
                <w:sz w:val="24"/>
              </w:rPr>
              <w:t>E16</w:t>
            </w:r>
            <w:r>
              <w:rPr>
                <w:rFonts w:asciiTheme="minorHAnsi" w:hAnsiTheme="minorHAnsi"/>
                <w:sz w:val="24"/>
              </w:rPr>
              <w:t>.</w:t>
            </w:r>
          </w:p>
        </w:tc>
        <w:tc>
          <w:tcPr>
            <w:tcW w:w="1080" w:type="dxa"/>
            <w:vAlign w:val="center"/>
          </w:tcPr>
          <w:p w14:paraId="016B42FB" w14:textId="77777777" w:rsidR="00C441B7" w:rsidRDefault="00C441B7" w:rsidP="0014278C">
            <w:pPr>
              <w:jc w:val="center"/>
            </w:pPr>
            <w:r>
              <w:rPr>
                <w:rFonts w:asciiTheme="minorHAnsi" w:hAnsiTheme="minorHAnsi"/>
                <w:sz w:val="24"/>
              </w:rPr>
              <w:t>1</w:t>
            </w:r>
          </w:p>
        </w:tc>
      </w:tr>
      <w:tr w:rsidR="00C441B7" w14:paraId="66870484" w14:textId="77777777" w:rsidTr="00C441B7">
        <w:tc>
          <w:tcPr>
            <w:tcW w:w="805" w:type="dxa"/>
            <w:vAlign w:val="center"/>
          </w:tcPr>
          <w:p w14:paraId="7C38C9DA" w14:textId="598984B3" w:rsidR="00C441B7" w:rsidRDefault="007D5693" w:rsidP="007D5693">
            <w:pPr>
              <w:jc w:val="center"/>
            </w:pPr>
            <w:r>
              <w:rPr>
                <w:rFonts w:asciiTheme="minorHAnsi" w:hAnsiTheme="minorHAnsi"/>
                <w:sz w:val="24"/>
              </w:rPr>
              <w:t>13</w:t>
            </w:r>
          </w:p>
        </w:tc>
        <w:tc>
          <w:tcPr>
            <w:tcW w:w="8280" w:type="dxa"/>
            <w:gridSpan w:val="2"/>
          </w:tcPr>
          <w:p w14:paraId="29A4B77B" w14:textId="77777777" w:rsidR="00C441B7" w:rsidRDefault="00C441B7" w:rsidP="0014278C">
            <w:pPr>
              <w:spacing w:before="24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In </w:t>
            </w:r>
            <w:r w:rsidRPr="005B37B1">
              <w:rPr>
                <w:rFonts w:asciiTheme="minorHAnsi" w:hAnsiTheme="minorHAnsi"/>
                <w:b/>
                <w:bCs/>
                <w:sz w:val="24"/>
              </w:rPr>
              <w:t>cell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 w:rsidRPr="005B37B1">
              <w:rPr>
                <w:rFonts w:asciiTheme="minorHAnsi" w:hAnsiTheme="minorHAnsi"/>
                <w:b/>
                <w:bCs/>
                <w:sz w:val="24"/>
              </w:rPr>
              <w:t>F20</w:t>
            </w:r>
            <w:r>
              <w:rPr>
                <w:rFonts w:asciiTheme="minorHAnsi" w:hAnsiTheme="minorHAnsi"/>
                <w:sz w:val="24"/>
              </w:rPr>
              <w:t xml:space="preserve">, find the </w:t>
            </w:r>
            <w:r w:rsidRPr="005B37B1">
              <w:rPr>
                <w:rFonts w:asciiTheme="minorHAnsi" w:hAnsiTheme="minorHAnsi"/>
                <w:b/>
                <w:bCs/>
                <w:sz w:val="24"/>
              </w:rPr>
              <w:t>Greatest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 w:rsidRPr="005B37B1">
              <w:rPr>
                <w:rFonts w:asciiTheme="minorHAnsi" w:hAnsiTheme="minorHAnsi"/>
                <w:b/>
                <w:bCs/>
                <w:sz w:val="24"/>
              </w:rPr>
              <w:t>Common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 w:rsidRPr="005B37B1">
              <w:rPr>
                <w:rFonts w:asciiTheme="minorHAnsi" w:hAnsiTheme="minorHAnsi"/>
                <w:b/>
                <w:bCs/>
                <w:sz w:val="24"/>
              </w:rPr>
              <w:t>Divisor</w:t>
            </w:r>
            <w:r>
              <w:rPr>
                <w:rFonts w:asciiTheme="minorHAnsi" w:hAnsiTheme="minorHAnsi"/>
                <w:sz w:val="24"/>
              </w:rPr>
              <w:t xml:space="preserve"> of </w:t>
            </w:r>
            <w:r w:rsidRPr="005B37B1">
              <w:rPr>
                <w:rFonts w:asciiTheme="minorHAnsi" w:hAnsiTheme="minorHAnsi"/>
                <w:b/>
                <w:bCs/>
                <w:sz w:val="24"/>
              </w:rPr>
              <w:t>Number 1</w:t>
            </w:r>
            <w:r>
              <w:rPr>
                <w:rFonts w:asciiTheme="minorHAnsi" w:hAnsiTheme="minorHAnsi"/>
                <w:sz w:val="24"/>
              </w:rPr>
              <w:t xml:space="preserve">, </w:t>
            </w:r>
            <w:r w:rsidRPr="005B37B1">
              <w:rPr>
                <w:rFonts w:asciiTheme="minorHAnsi" w:hAnsiTheme="minorHAnsi"/>
                <w:b/>
                <w:bCs/>
                <w:sz w:val="24"/>
              </w:rPr>
              <w:t>Number 2</w:t>
            </w:r>
            <w:r>
              <w:rPr>
                <w:rFonts w:asciiTheme="minorHAnsi" w:hAnsiTheme="minorHAnsi"/>
                <w:sz w:val="24"/>
              </w:rPr>
              <w:t xml:space="preserve"> and </w:t>
            </w:r>
            <w:r w:rsidRPr="005B37B1">
              <w:rPr>
                <w:rFonts w:asciiTheme="minorHAnsi" w:hAnsiTheme="minorHAnsi"/>
                <w:b/>
                <w:bCs/>
                <w:sz w:val="24"/>
              </w:rPr>
              <w:t>Number 3</w:t>
            </w:r>
            <w:r>
              <w:rPr>
                <w:rFonts w:asciiTheme="minorHAnsi" w:hAnsiTheme="minorHAnsi"/>
                <w:sz w:val="24"/>
              </w:rPr>
              <w:t xml:space="preserve">. Replicate the formula to the </w:t>
            </w:r>
            <w:r w:rsidRPr="005B37B1">
              <w:rPr>
                <w:rFonts w:asciiTheme="minorHAnsi" w:hAnsiTheme="minorHAnsi"/>
                <w:b/>
                <w:bCs/>
                <w:sz w:val="24"/>
              </w:rPr>
              <w:t>cell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 w:rsidRPr="005B37B1">
              <w:rPr>
                <w:rFonts w:asciiTheme="minorHAnsi" w:hAnsiTheme="minorHAnsi"/>
                <w:b/>
                <w:bCs/>
                <w:sz w:val="24"/>
              </w:rPr>
              <w:t>range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 w:rsidRPr="005B37B1">
              <w:rPr>
                <w:rFonts w:asciiTheme="minorHAnsi" w:hAnsiTheme="minorHAnsi"/>
                <w:b/>
                <w:bCs/>
                <w:sz w:val="24"/>
              </w:rPr>
              <w:t>F21:F22</w:t>
            </w:r>
            <w:r>
              <w:rPr>
                <w:rFonts w:asciiTheme="minorHAnsi" w:hAnsiTheme="minorHAnsi"/>
                <w:sz w:val="24"/>
              </w:rPr>
              <w:t>.</w:t>
            </w:r>
          </w:p>
          <w:p w14:paraId="2F1FAE8B" w14:textId="77777777" w:rsidR="00C441B7" w:rsidRDefault="00C441B7" w:rsidP="0014278C">
            <w:pPr>
              <w:rPr>
                <w:rFonts w:asciiTheme="minorHAnsi" w:hAnsiTheme="minorHAnsi"/>
                <w:sz w:val="24"/>
              </w:rPr>
            </w:pPr>
          </w:p>
          <w:p w14:paraId="6D77E18F" w14:textId="77777777" w:rsidR="00C441B7" w:rsidRDefault="00C441B7" w:rsidP="0014278C">
            <w:r w:rsidRPr="009817F2">
              <w:rPr>
                <w:rFonts w:asciiTheme="minorHAnsi" w:hAnsiTheme="minorHAnsi"/>
                <w:sz w:val="24"/>
              </w:rPr>
              <w:t xml:space="preserve">Save </w:t>
            </w:r>
            <w:r>
              <w:rPr>
                <w:rFonts w:asciiTheme="minorHAnsi" w:hAnsiTheme="minorHAnsi"/>
                <w:sz w:val="24"/>
              </w:rPr>
              <w:t xml:space="preserve">the worksheet </w:t>
            </w:r>
            <w:r>
              <w:rPr>
                <w:rFonts w:asciiTheme="minorHAnsi" w:hAnsiTheme="minorHAnsi"/>
                <w:b/>
                <w:sz w:val="24"/>
              </w:rPr>
              <w:t>Conversion.</w:t>
            </w:r>
          </w:p>
        </w:tc>
        <w:tc>
          <w:tcPr>
            <w:tcW w:w="1080" w:type="dxa"/>
            <w:vAlign w:val="center"/>
          </w:tcPr>
          <w:p w14:paraId="2B152DB3" w14:textId="77777777" w:rsidR="00C441B7" w:rsidRDefault="00C441B7" w:rsidP="0014278C">
            <w:pPr>
              <w:jc w:val="center"/>
            </w:pPr>
            <w:r>
              <w:rPr>
                <w:rFonts w:asciiTheme="minorHAnsi" w:hAnsiTheme="minorHAnsi"/>
                <w:sz w:val="24"/>
              </w:rPr>
              <w:t>1</w:t>
            </w:r>
          </w:p>
        </w:tc>
      </w:tr>
      <w:tr w:rsidR="007A3A82" w:rsidRPr="000D4150" w14:paraId="5C3B7AF0" w14:textId="77777777" w:rsidTr="00F36209">
        <w:trPr>
          <w:trHeight w:val="414"/>
        </w:trPr>
        <w:tc>
          <w:tcPr>
            <w:tcW w:w="10165" w:type="dxa"/>
            <w:gridSpan w:val="4"/>
            <w:vAlign w:val="center"/>
          </w:tcPr>
          <w:p w14:paraId="2E85C0A0" w14:textId="083DC905" w:rsidR="007A3A82" w:rsidRPr="009817F2" w:rsidRDefault="007A3A82" w:rsidP="008D5A38">
            <w:pPr>
              <w:spacing w:before="120" w:after="120"/>
              <w:jc w:val="center"/>
              <w:rPr>
                <w:rFonts w:asciiTheme="minorHAnsi" w:hAnsiTheme="minorHAnsi"/>
                <w:sz w:val="24"/>
              </w:rPr>
            </w:pPr>
            <w:r w:rsidRPr="00BA53A1">
              <w:rPr>
                <w:rFonts w:asciiTheme="minorHAnsi" w:hAnsiTheme="minorHAnsi"/>
                <w:sz w:val="28"/>
              </w:rPr>
              <w:t xml:space="preserve">Open </w:t>
            </w:r>
            <w:r>
              <w:rPr>
                <w:rFonts w:asciiTheme="minorHAnsi" w:hAnsiTheme="minorHAnsi"/>
                <w:sz w:val="28"/>
              </w:rPr>
              <w:t xml:space="preserve">the </w:t>
            </w:r>
            <w:r w:rsidRPr="00BA53A1">
              <w:rPr>
                <w:rFonts w:asciiTheme="minorHAnsi" w:hAnsiTheme="minorHAnsi"/>
                <w:sz w:val="28"/>
              </w:rPr>
              <w:t xml:space="preserve">worksheet </w:t>
            </w:r>
            <w:r>
              <w:rPr>
                <w:rFonts w:asciiTheme="minorHAnsi" w:hAnsiTheme="minorHAnsi"/>
                <w:b/>
                <w:sz w:val="28"/>
              </w:rPr>
              <w:t>Students</w:t>
            </w:r>
          </w:p>
        </w:tc>
      </w:tr>
      <w:tr w:rsidR="007A3A82" w:rsidRPr="000D4150" w14:paraId="51992EB2" w14:textId="77777777" w:rsidTr="00AA1CCF">
        <w:trPr>
          <w:trHeight w:val="414"/>
        </w:trPr>
        <w:tc>
          <w:tcPr>
            <w:tcW w:w="828" w:type="dxa"/>
            <w:gridSpan w:val="2"/>
            <w:vAlign w:val="center"/>
          </w:tcPr>
          <w:p w14:paraId="5FC3203C" w14:textId="74014A76" w:rsidR="007A3A82" w:rsidRPr="009817F2" w:rsidRDefault="007D5693" w:rsidP="005844CF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14</w:t>
            </w:r>
          </w:p>
        </w:tc>
        <w:tc>
          <w:tcPr>
            <w:tcW w:w="8257" w:type="dxa"/>
          </w:tcPr>
          <w:p w14:paraId="5BB891C9" w14:textId="362F19F9" w:rsidR="007A3A82" w:rsidRPr="009817F2" w:rsidRDefault="00EB38F9" w:rsidP="008D5A38">
            <w:pPr>
              <w:spacing w:before="120" w:after="120"/>
              <w:rPr>
                <w:rFonts w:asciiTheme="minorHAnsi" w:hAnsiTheme="minorHAnsi"/>
                <w:sz w:val="24"/>
              </w:rPr>
            </w:pPr>
            <w:r w:rsidRPr="009817F2">
              <w:rPr>
                <w:rFonts w:asciiTheme="minorHAnsi" w:hAnsiTheme="minorHAnsi"/>
                <w:sz w:val="24"/>
              </w:rPr>
              <w:t xml:space="preserve">In </w:t>
            </w:r>
            <w:r w:rsidRPr="009817F2">
              <w:rPr>
                <w:rFonts w:asciiTheme="minorHAnsi" w:hAnsiTheme="minorHAnsi"/>
                <w:b/>
                <w:sz w:val="24"/>
              </w:rPr>
              <w:t xml:space="preserve">cell </w:t>
            </w:r>
            <w:r w:rsidR="00A843CC">
              <w:rPr>
                <w:rFonts w:asciiTheme="minorHAnsi" w:hAnsiTheme="minorHAnsi"/>
                <w:b/>
                <w:sz w:val="24"/>
              </w:rPr>
              <w:t>G</w:t>
            </w:r>
            <w:r>
              <w:rPr>
                <w:rFonts w:asciiTheme="minorHAnsi" w:hAnsiTheme="minorHAnsi"/>
                <w:b/>
                <w:sz w:val="24"/>
              </w:rPr>
              <w:t>16</w:t>
            </w:r>
            <w:r w:rsidRPr="009817F2">
              <w:rPr>
                <w:rFonts w:asciiTheme="minorHAnsi" w:hAnsiTheme="minorHAnsi"/>
                <w:b/>
                <w:sz w:val="24"/>
              </w:rPr>
              <w:t xml:space="preserve">, count </w:t>
            </w:r>
            <w:r>
              <w:rPr>
                <w:rFonts w:asciiTheme="minorHAnsi" w:hAnsiTheme="minorHAnsi"/>
                <w:sz w:val="24"/>
              </w:rPr>
              <w:t xml:space="preserve">the number of </w:t>
            </w:r>
            <w:r w:rsidR="00BA1640">
              <w:rPr>
                <w:rFonts w:asciiTheme="minorHAnsi" w:hAnsiTheme="minorHAnsi"/>
                <w:sz w:val="24"/>
              </w:rPr>
              <w:t>s</w:t>
            </w:r>
            <w:r>
              <w:rPr>
                <w:rFonts w:asciiTheme="minorHAnsi" w:hAnsiTheme="minorHAnsi"/>
                <w:sz w:val="24"/>
              </w:rPr>
              <w:t xml:space="preserve">tudents </w:t>
            </w:r>
            <w:r w:rsidR="00D910CC">
              <w:rPr>
                <w:rFonts w:asciiTheme="minorHAnsi" w:hAnsiTheme="minorHAnsi"/>
                <w:sz w:val="24"/>
              </w:rPr>
              <w:t xml:space="preserve">who have </w:t>
            </w:r>
            <w:r>
              <w:rPr>
                <w:rFonts w:asciiTheme="minorHAnsi" w:hAnsiTheme="minorHAnsi"/>
                <w:sz w:val="24"/>
              </w:rPr>
              <w:t xml:space="preserve">not paid the </w:t>
            </w:r>
            <w:r w:rsidRPr="00E628D4">
              <w:rPr>
                <w:rFonts w:asciiTheme="minorHAnsi" w:hAnsiTheme="minorHAnsi"/>
                <w:b/>
                <w:sz w:val="24"/>
              </w:rPr>
              <w:t>Admission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 w:rsidRPr="00E628D4">
              <w:rPr>
                <w:rFonts w:asciiTheme="minorHAnsi" w:hAnsiTheme="minorHAnsi"/>
                <w:b/>
                <w:sz w:val="24"/>
              </w:rPr>
              <w:t>Fee</w:t>
            </w:r>
            <w:r w:rsidRPr="009817F2">
              <w:rPr>
                <w:rFonts w:asciiTheme="minorHAnsi" w:hAnsiTheme="minorHAnsi"/>
                <w:sz w:val="24"/>
              </w:rPr>
              <w:t xml:space="preserve">. </w:t>
            </w:r>
          </w:p>
        </w:tc>
        <w:tc>
          <w:tcPr>
            <w:tcW w:w="1080" w:type="dxa"/>
            <w:vAlign w:val="center"/>
          </w:tcPr>
          <w:p w14:paraId="52BDACC0" w14:textId="7D5FD10E" w:rsidR="007A3A82" w:rsidRDefault="00EB38F9" w:rsidP="005844CF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</w:t>
            </w:r>
          </w:p>
        </w:tc>
      </w:tr>
      <w:tr w:rsidR="00CA3597" w:rsidRPr="000D4150" w14:paraId="5121B3E6" w14:textId="77777777" w:rsidTr="00AA1CCF">
        <w:trPr>
          <w:trHeight w:val="414"/>
        </w:trPr>
        <w:tc>
          <w:tcPr>
            <w:tcW w:w="828" w:type="dxa"/>
            <w:gridSpan w:val="2"/>
            <w:vAlign w:val="center"/>
          </w:tcPr>
          <w:p w14:paraId="489004A1" w14:textId="45C7472D" w:rsidR="00CA3597" w:rsidRPr="009817F2" w:rsidRDefault="007D5693" w:rsidP="005844CF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15</w:t>
            </w:r>
          </w:p>
        </w:tc>
        <w:tc>
          <w:tcPr>
            <w:tcW w:w="8257" w:type="dxa"/>
          </w:tcPr>
          <w:p w14:paraId="5BD231F1" w14:textId="5B378228" w:rsidR="00CA3597" w:rsidRPr="009817F2" w:rsidRDefault="00DF3694" w:rsidP="008D5A38">
            <w:pPr>
              <w:spacing w:before="12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</w:t>
            </w:r>
            <w:r w:rsidRPr="009817F2">
              <w:rPr>
                <w:rFonts w:asciiTheme="minorHAnsi" w:hAnsiTheme="minorHAnsi"/>
                <w:sz w:val="24"/>
              </w:rPr>
              <w:t xml:space="preserve">n </w:t>
            </w:r>
            <w:r w:rsidR="00EB38F9">
              <w:rPr>
                <w:rFonts w:asciiTheme="minorHAnsi" w:hAnsiTheme="minorHAnsi"/>
                <w:b/>
                <w:sz w:val="24"/>
              </w:rPr>
              <w:t xml:space="preserve">cell </w:t>
            </w:r>
            <w:r w:rsidR="00A843CC">
              <w:rPr>
                <w:rFonts w:asciiTheme="minorHAnsi" w:hAnsiTheme="minorHAnsi"/>
                <w:b/>
                <w:sz w:val="24"/>
              </w:rPr>
              <w:t>K</w:t>
            </w:r>
            <w:r w:rsidR="00EB38F9">
              <w:rPr>
                <w:rFonts w:asciiTheme="minorHAnsi" w:hAnsiTheme="minorHAnsi"/>
                <w:b/>
                <w:sz w:val="24"/>
              </w:rPr>
              <w:t>7</w:t>
            </w:r>
            <w:r w:rsidR="004C204C">
              <w:rPr>
                <w:rFonts w:asciiTheme="minorHAnsi" w:hAnsiTheme="minorHAnsi"/>
                <w:b/>
                <w:sz w:val="24"/>
              </w:rPr>
              <w:t xml:space="preserve">, </w:t>
            </w:r>
            <w:r w:rsidR="004C204C">
              <w:rPr>
                <w:rFonts w:asciiTheme="minorHAnsi" w:hAnsiTheme="minorHAnsi"/>
                <w:sz w:val="24"/>
              </w:rPr>
              <w:t>f</w:t>
            </w:r>
            <w:r w:rsidR="00CA3597" w:rsidRPr="009817F2">
              <w:rPr>
                <w:rFonts w:asciiTheme="minorHAnsi" w:hAnsiTheme="minorHAnsi"/>
                <w:sz w:val="24"/>
              </w:rPr>
              <w:t xml:space="preserve">ind </w:t>
            </w:r>
            <w:r w:rsidR="00EB38F9">
              <w:rPr>
                <w:rFonts w:asciiTheme="minorHAnsi" w:hAnsiTheme="minorHAnsi"/>
                <w:sz w:val="24"/>
              </w:rPr>
              <w:t xml:space="preserve">the </w:t>
            </w:r>
            <w:r w:rsidR="00EB38F9" w:rsidRPr="00EB38F9">
              <w:rPr>
                <w:rFonts w:asciiTheme="minorHAnsi" w:hAnsiTheme="minorHAnsi"/>
                <w:b/>
                <w:sz w:val="24"/>
              </w:rPr>
              <w:t>Course</w:t>
            </w:r>
            <w:r w:rsidR="00EB38F9">
              <w:rPr>
                <w:rFonts w:asciiTheme="minorHAnsi" w:hAnsiTheme="minorHAnsi"/>
                <w:sz w:val="24"/>
              </w:rPr>
              <w:t xml:space="preserve"> </w:t>
            </w:r>
            <w:r w:rsidR="00EB38F9" w:rsidRPr="00EB38F9">
              <w:rPr>
                <w:rFonts w:asciiTheme="minorHAnsi" w:hAnsiTheme="minorHAnsi"/>
                <w:b/>
                <w:sz w:val="24"/>
              </w:rPr>
              <w:t>Term</w:t>
            </w:r>
            <w:r w:rsidR="002447A6">
              <w:rPr>
                <w:rFonts w:asciiTheme="minorHAnsi" w:hAnsiTheme="minorHAnsi"/>
                <w:sz w:val="24"/>
              </w:rPr>
              <w:t>.</w:t>
            </w:r>
            <w:r w:rsidR="00CA3597" w:rsidRPr="009817F2">
              <w:rPr>
                <w:rFonts w:asciiTheme="minorHAnsi" w:hAnsiTheme="minorHAnsi"/>
                <w:sz w:val="24"/>
              </w:rPr>
              <w:t xml:space="preserve">  </w:t>
            </w:r>
          </w:p>
          <w:p w14:paraId="3D56DB1C" w14:textId="5D380DAE" w:rsidR="00CA3597" w:rsidRDefault="00CA3597" w:rsidP="002447A6">
            <w:pPr>
              <w:rPr>
                <w:rFonts w:asciiTheme="minorHAnsi" w:hAnsiTheme="minorHAnsi"/>
                <w:b/>
                <w:sz w:val="24"/>
              </w:rPr>
            </w:pPr>
            <w:r w:rsidRPr="009817F2">
              <w:rPr>
                <w:rFonts w:asciiTheme="minorHAnsi" w:hAnsiTheme="minorHAnsi"/>
                <w:b/>
                <w:sz w:val="24"/>
              </w:rPr>
              <w:t xml:space="preserve">Criteria: </w:t>
            </w:r>
            <w:r w:rsidRPr="00CD11A5">
              <w:rPr>
                <w:rFonts w:asciiTheme="minorHAnsi" w:hAnsiTheme="minorHAnsi"/>
                <w:bCs/>
                <w:sz w:val="24"/>
              </w:rPr>
              <w:t>If</w:t>
            </w:r>
            <w:r w:rsidRPr="009817F2">
              <w:rPr>
                <w:rFonts w:asciiTheme="minorHAnsi" w:hAnsiTheme="minorHAnsi"/>
                <w:b/>
                <w:sz w:val="24"/>
              </w:rPr>
              <w:t xml:space="preserve"> </w:t>
            </w:r>
            <w:r w:rsidR="00EB38F9">
              <w:rPr>
                <w:rFonts w:asciiTheme="minorHAnsi" w:hAnsiTheme="minorHAnsi"/>
                <w:b/>
                <w:sz w:val="24"/>
              </w:rPr>
              <w:t>Duration(Month</w:t>
            </w:r>
            <w:r w:rsidR="002F6D5D">
              <w:rPr>
                <w:rFonts w:asciiTheme="minorHAnsi" w:hAnsiTheme="minorHAnsi"/>
                <w:b/>
                <w:sz w:val="24"/>
              </w:rPr>
              <w:t>s</w:t>
            </w:r>
            <w:r w:rsidR="00EB38F9">
              <w:rPr>
                <w:rFonts w:asciiTheme="minorHAnsi" w:hAnsiTheme="minorHAnsi"/>
                <w:b/>
                <w:sz w:val="24"/>
              </w:rPr>
              <w:t>)</w:t>
            </w:r>
            <w:r w:rsidRPr="009817F2">
              <w:rPr>
                <w:rFonts w:asciiTheme="minorHAnsi" w:hAnsiTheme="minorHAnsi"/>
                <w:b/>
                <w:sz w:val="24"/>
              </w:rPr>
              <w:t xml:space="preserve"> </w:t>
            </w:r>
            <w:r w:rsidRPr="00CD11A5">
              <w:rPr>
                <w:rFonts w:asciiTheme="minorHAnsi" w:hAnsiTheme="minorHAnsi"/>
                <w:bCs/>
                <w:sz w:val="24"/>
              </w:rPr>
              <w:t>is</w:t>
            </w:r>
            <w:r w:rsidRPr="009817F2">
              <w:rPr>
                <w:rFonts w:asciiTheme="minorHAnsi" w:hAnsiTheme="minorHAnsi"/>
                <w:b/>
                <w:sz w:val="24"/>
              </w:rPr>
              <w:t xml:space="preserve"> </w:t>
            </w:r>
            <w:r w:rsidR="002447A6">
              <w:rPr>
                <w:rFonts w:asciiTheme="minorHAnsi" w:hAnsiTheme="minorHAnsi"/>
                <w:b/>
                <w:sz w:val="24"/>
              </w:rPr>
              <w:t>more</w:t>
            </w:r>
            <w:r w:rsidRPr="009817F2">
              <w:rPr>
                <w:rFonts w:asciiTheme="minorHAnsi" w:hAnsiTheme="minorHAnsi"/>
                <w:b/>
                <w:sz w:val="24"/>
              </w:rPr>
              <w:t xml:space="preserve"> than </w:t>
            </w:r>
            <w:r w:rsidR="00EB38F9">
              <w:rPr>
                <w:rFonts w:asciiTheme="minorHAnsi" w:hAnsiTheme="minorHAnsi"/>
                <w:b/>
                <w:sz w:val="24"/>
              </w:rPr>
              <w:t>3</w:t>
            </w:r>
            <w:r w:rsidRPr="009817F2">
              <w:rPr>
                <w:rFonts w:asciiTheme="minorHAnsi" w:hAnsiTheme="minorHAnsi"/>
                <w:b/>
                <w:sz w:val="24"/>
              </w:rPr>
              <w:t xml:space="preserve">, </w:t>
            </w:r>
            <w:r w:rsidR="000335B2" w:rsidRPr="00CD11A5">
              <w:rPr>
                <w:rFonts w:asciiTheme="minorHAnsi" w:hAnsiTheme="minorHAnsi"/>
                <w:bCs/>
                <w:sz w:val="24"/>
              </w:rPr>
              <w:t>Display</w:t>
            </w:r>
            <w:r w:rsidR="000335B2">
              <w:rPr>
                <w:rFonts w:asciiTheme="minorHAnsi" w:hAnsiTheme="minorHAnsi"/>
                <w:b/>
                <w:sz w:val="24"/>
              </w:rPr>
              <w:t xml:space="preserve"> “</w:t>
            </w:r>
            <w:r w:rsidR="00EB38F9">
              <w:rPr>
                <w:rFonts w:asciiTheme="minorHAnsi" w:hAnsiTheme="minorHAnsi"/>
                <w:b/>
                <w:sz w:val="24"/>
              </w:rPr>
              <w:t>Long</w:t>
            </w:r>
            <w:r w:rsidR="000335B2">
              <w:rPr>
                <w:rFonts w:asciiTheme="minorHAnsi" w:hAnsiTheme="minorHAnsi"/>
                <w:b/>
                <w:sz w:val="24"/>
              </w:rPr>
              <w:t>”</w:t>
            </w:r>
            <w:r w:rsidRPr="009817F2">
              <w:rPr>
                <w:rFonts w:asciiTheme="minorHAnsi" w:hAnsiTheme="minorHAnsi"/>
                <w:b/>
                <w:sz w:val="24"/>
              </w:rPr>
              <w:t xml:space="preserve">, </w:t>
            </w:r>
            <w:r w:rsidRPr="00743721">
              <w:rPr>
                <w:rFonts w:asciiTheme="minorHAnsi" w:hAnsiTheme="minorHAnsi"/>
                <w:bCs/>
                <w:sz w:val="24"/>
              </w:rPr>
              <w:t>otherwise</w:t>
            </w:r>
            <w:r w:rsidR="000335B2">
              <w:rPr>
                <w:rFonts w:asciiTheme="minorHAnsi" w:hAnsiTheme="minorHAnsi"/>
                <w:b/>
                <w:sz w:val="24"/>
              </w:rPr>
              <w:t xml:space="preserve"> “</w:t>
            </w:r>
            <w:r w:rsidR="00EB38F9">
              <w:rPr>
                <w:rFonts w:asciiTheme="minorHAnsi" w:hAnsiTheme="minorHAnsi"/>
                <w:b/>
                <w:sz w:val="24"/>
              </w:rPr>
              <w:t>Short</w:t>
            </w:r>
            <w:r w:rsidR="000335B2">
              <w:rPr>
                <w:rFonts w:asciiTheme="minorHAnsi" w:hAnsiTheme="minorHAnsi"/>
                <w:b/>
                <w:sz w:val="24"/>
              </w:rPr>
              <w:t>”.</w:t>
            </w:r>
          </w:p>
          <w:p w14:paraId="29D2D9F9" w14:textId="38C902D9" w:rsidR="00EB38F9" w:rsidRPr="009817F2" w:rsidRDefault="00EB38F9" w:rsidP="008D5A38">
            <w:pPr>
              <w:spacing w:after="120"/>
              <w:rPr>
                <w:rFonts w:asciiTheme="minorHAnsi" w:hAnsiTheme="minorHAnsi"/>
                <w:b/>
                <w:i/>
                <w:color w:val="548DD4" w:themeColor="text2" w:themeTint="99"/>
                <w:sz w:val="24"/>
              </w:rPr>
            </w:pPr>
            <w:r w:rsidRPr="00DF3694">
              <w:rPr>
                <w:rFonts w:asciiTheme="minorHAnsi" w:hAnsiTheme="minorHAnsi"/>
                <w:sz w:val="24"/>
              </w:rPr>
              <w:t>Replicate</w:t>
            </w:r>
            <w:r w:rsidRPr="009817F2">
              <w:rPr>
                <w:rFonts w:asciiTheme="minorHAnsi" w:hAnsiTheme="minorHAnsi"/>
                <w:sz w:val="24"/>
              </w:rPr>
              <w:t xml:space="preserve"> the formula in cell range </w:t>
            </w:r>
            <w:r w:rsidR="00A843CC">
              <w:rPr>
                <w:rFonts w:asciiTheme="minorHAnsi" w:hAnsiTheme="minorHAnsi"/>
                <w:b/>
                <w:sz w:val="24"/>
              </w:rPr>
              <w:t>K</w:t>
            </w:r>
            <w:r>
              <w:rPr>
                <w:rFonts w:asciiTheme="minorHAnsi" w:hAnsiTheme="minorHAnsi"/>
                <w:b/>
                <w:sz w:val="24"/>
              </w:rPr>
              <w:t>8:</w:t>
            </w:r>
            <w:r w:rsidR="00A843CC">
              <w:rPr>
                <w:rFonts w:asciiTheme="minorHAnsi" w:hAnsiTheme="minorHAnsi"/>
                <w:b/>
                <w:sz w:val="24"/>
              </w:rPr>
              <w:t>K</w:t>
            </w:r>
            <w:r>
              <w:rPr>
                <w:rFonts w:asciiTheme="minorHAnsi" w:hAnsiTheme="minorHAnsi"/>
                <w:b/>
                <w:sz w:val="24"/>
              </w:rPr>
              <w:t>14</w:t>
            </w:r>
            <w:r w:rsidRPr="009817F2">
              <w:rPr>
                <w:rFonts w:asciiTheme="minorHAnsi" w:hAnsiTheme="minorHAnsi"/>
                <w:sz w:val="24"/>
              </w:rPr>
              <w:t>.</w:t>
            </w:r>
          </w:p>
        </w:tc>
        <w:tc>
          <w:tcPr>
            <w:tcW w:w="1080" w:type="dxa"/>
            <w:vAlign w:val="center"/>
          </w:tcPr>
          <w:p w14:paraId="1900DCC2" w14:textId="5DC73E31" w:rsidR="00CA3597" w:rsidRPr="009817F2" w:rsidRDefault="003C6FC8" w:rsidP="005844CF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</w:t>
            </w:r>
          </w:p>
        </w:tc>
      </w:tr>
      <w:tr w:rsidR="00CA3597" w:rsidRPr="000D4150" w14:paraId="3045A27F" w14:textId="77777777" w:rsidTr="00AA1CCF">
        <w:trPr>
          <w:trHeight w:val="414"/>
        </w:trPr>
        <w:tc>
          <w:tcPr>
            <w:tcW w:w="828" w:type="dxa"/>
            <w:gridSpan w:val="2"/>
            <w:vAlign w:val="center"/>
          </w:tcPr>
          <w:p w14:paraId="14FF6BF4" w14:textId="65AB372B" w:rsidR="00CA3597" w:rsidRPr="009817F2" w:rsidRDefault="007D5693" w:rsidP="005844CF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16</w:t>
            </w:r>
          </w:p>
        </w:tc>
        <w:tc>
          <w:tcPr>
            <w:tcW w:w="8257" w:type="dxa"/>
          </w:tcPr>
          <w:p w14:paraId="25DD2A9C" w14:textId="30A31301" w:rsidR="00CA3597" w:rsidRPr="009817F2" w:rsidRDefault="00CA3597" w:rsidP="008D5A38">
            <w:pPr>
              <w:spacing w:before="120" w:after="120"/>
              <w:rPr>
                <w:rFonts w:asciiTheme="minorHAnsi" w:hAnsiTheme="minorHAnsi"/>
                <w:sz w:val="24"/>
              </w:rPr>
            </w:pPr>
            <w:r w:rsidRPr="009817F2">
              <w:rPr>
                <w:rFonts w:asciiTheme="minorHAnsi" w:hAnsiTheme="minorHAnsi"/>
                <w:sz w:val="24"/>
              </w:rPr>
              <w:t xml:space="preserve">In </w:t>
            </w:r>
            <w:r w:rsidR="00B80F9F">
              <w:rPr>
                <w:rFonts w:asciiTheme="minorHAnsi" w:hAnsiTheme="minorHAnsi"/>
                <w:b/>
                <w:sz w:val="24"/>
              </w:rPr>
              <w:t xml:space="preserve">cell </w:t>
            </w:r>
            <w:r w:rsidR="00A843CC">
              <w:rPr>
                <w:rFonts w:asciiTheme="minorHAnsi" w:hAnsiTheme="minorHAnsi"/>
                <w:b/>
                <w:sz w:val="24"/>
              </w:rPr>
              <w:t>G</w:t>
            </w:r>
            <w:r w:rsidR="00B80F9F">
              <w:rPr>
                <w:rFonts w:asciiTheme="minorHAnsi" w:hAnsiTheme="minorHAnsi"/>
                <w:b/>
                <w:sz w:val="24"/>
              </w:rPr>
              <w:t>18</w:t>
            </w:r>
            <w:r w:rsidRPr="009817F2">
              <w:rPr>
                <w:rFonts w:asciiTheme="minorHAnsi" w:hAnsiTheme="minorHAnsi"/>
                <w:b/>
                <w:sz w:val="24"/>
              </w:rPr>
              <w:t xml:space="preserve">, </w:t>
            </w:r>
            <w:r w:rsidR="00B80F9F">
              <w:rPr>
                <w:rFonts w:asciiTheme="minorHAnsi" w:hAnsiTheme="minorHAnsi"/>
                <w:sz w:val="24"/>
              </w:rPr>
              <w:t xml:space="preserve">find the mode of the </w:t>
            </w:r>
            <w:r w:rsidR="00B80F9F" w:rsidRPr="00B80F9F">
              <w:rPr>
                <w:rFonts w:asciiTheme="minorHAnsi" w:hAnsiTheme="minorHAnsi"/>
                <w:b/>
                <w:sz w:val="24"/>
              </w:rPr>
              <w:t>Exam</w:t>
            </w:r>
            <w:r w:rsidR="00B80F9F">
              <w:rPr>
                <w:rFonts w:asciiTheme="minorHAnsi" w:hAnsiTheme="minorHAnsi"/>
                <w:sz w:val="24"/>
              </w:rPr>
              <w:t xml:space="preserve"> </w:t>
            </w:r>
            <w:r w:rsidR="00B80F9F" w:rsidRPr="00B80F9F">
              <w:rPr>
                <w:rFonts w:asciiTheme="minorHAnsi" w:hAnsiTheme="minorHAnsi"/>
                <w:b/>
                <w:sz w:val="24"/>
              </w:rPr>
              <w:t>Fee</w:t>
            </w:r>
            <w:r w:rsidRPr="001B3747">
              <w:rPr>
                <w:rFonts w:asciiTheme="minorHAnsi" w:hAnsiTheme="minorHAnsi"/>
                <w:sz w:val="24"/>
              </w:rPr>
              <w:t>.</w:t>
            </w:r>
          </w:p>
        </w:tc>
        <w:tc>
          <w:tcPr>
            <w:tcW w:w="1080" w:type="dxa"/>
            <w:vAlign w:val="center"/>
          </w:tcPr>
          <w:p w14:paraId="30B87AA4" w14:textId="77777777" w:rsidR="00CA3597" w:rsidRPr="009817F2" w:rsidRDefault="00CA3597" w:rsidP="005844CF">
            <w:pPr>
              <w:jc w:val="center"/>
              <w:rPr>
                <w:rFonts w:asciiTheme="minorHAnsi" w:hAnsiTheme="minorHAnsi"/>
                <w:sz w:val="24"/>
              </w:rPr>
            </w:pPr>
            <w:r w:rsidRPr="009817F2">
              <w:rPr>
                <w:rFonts w:asciiTheme="minorHAnsi" w:hAnsiTheme="minorHAnsi"/>
                <w:sz w:val="24"/>
              </w:rPr>
              <w:t>1</w:t>
            </w:r>
          </w:p>
        </w:tc>
      </w:tr>
      <w:tr w:rsidR="00CA3597" w:rsidRPr="000D4150" w14:paraId="45A7C57E" w14:textId="77777777" w:rsidTr="00AA1CCF">
        <w:trPr>
          <w:trHeight w:val="414"/>
        </w:trPr>
        <w:tc>
          <w:tcPr>
            <w:tcW w:w="828" w:type="dxa"/>
            <w:gridSpan w:val="2"/>
            <w:vAlign w:val="center"/>
          </w:tcPr>
          <w:p w14:paraId="7A77AF76" w14:textId="3ADA68AE" w:rsidR="00CA3597" w:rsidRPr="009817F2" w:rsidRDefault="007D5693" w:rsidP="005844CF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17</w:t>
            </w:r>
          </w:p>
        </w:tc>
        <w:tc>
          <w:tcPr>
            <w:tcW w:w="8257" w:type="dxa"/>
          </w:tcPr>
          <w:p w14:paraId="5C932D17" w14:textId="4436547A" w:rsidR="00CA3597" w:rsidRPr="009817F2" w:rsidRDefault="00CA3597" w:rsidP="008D5A38">
            <w:pPr>
              <w:spacing w:before="120" w:after="120"/>
              <w:rPr>
                <w:rFonts w:asciiTheme="minorHAnsi" w:hAnsiTheme="minorHAnsi"/>
                <w:color w:val="548DD4" w:themeColor="text2" w:themeTint="99"/>
                <w:sz w:val="24"/>
              </w:rPr>
            </w:pPr>
            <w:r w:rsidRPr="009817F2">
              <w:rPr>
                <w:rFonts w:asciiTheme="minorHAnsi" w:hAnsiTheme="minorHAnsi"/>
                <w:sz w:val="24"/>
              </w:rPr>
              <w:t xml:space="preserve">In </w:t>
            </w:r>
            <w:r w:rsidR="00E21B37">
              <w:rPr>
                <w:rFonts w:asciiTheme="minorHAnsi" w:hAnsiTheme="minorHAnsi"/>
                <w:b/>
                <w:sz w:val="24"/>
              </w:rPr>
              <w:t xml:space="preserve">cell </w:t>
            </w:r>
            <w:r w:rsidR="00A843CC">
              <w:rPr>
                <w:rFonts w:asciiTheme="minorHAnsi" w:hAnsiTheme="minorHAnsi"/>
                <w:b/>
                <w:sz w:val="24"/>
              </w:rPr>
              <w:t>G</w:t>
            </w:r>
            <w:r w:rsidR="00E21B37">
              <w:rPr>
                <w:rFonts w:asciiTheme="minorHAnsi" w:hAnsiTheme="minorHAnsi"/>
                <w:b/>
                <w:sz w:val="24"/>
              </w:rPr>
              <w:t>20</w:t>
            </w:r>
            <w:r w:rsidRPr="009817F2">
              <w:rPr>
                <w:rFonts w:asciiTheme="minorHAnsi" w:hAnsiTheme="minorHAnsi"/>
                <w:sz w:val="24"/>
              </w:rPr>
              <w:t xml:space="preserve">, find the </w:t>
            </w:r>
            <w:r w:rsidRPr="009817F2">
              <w:rPr>
                <w:rFonts w:asciiTheme="minorHAnsi" w:hAnsiTheme="minorHAnsi"/>
                <w:b/>
                <w:sz w:val="24"/>
              </w:rPr>
              <w:t xml:space="preserve">sum </w:t>
            </w:r>
            <w:r w:rsidRPr="009817F2">
              <w:rPr>
                <w:rFonts w:asciiTheme="minorHAnsi" w:hAnsiTheme="minorHAnsi"/>
                <w:sz w:val="24"/>
              </w:rPr>
              <w:t xml:space="preserve">of </w:t>
            </w:r>
            <w:r w:rsidR="00E21B37" w:rsidRPr="00E21B37">
              <w:rPr>
                <w:rFonts w:asciiTheme="minorHAnsi" w:hAnsiTheme="minorHAnsi"/>
                <w:b/>
                <w:sz w:val="24"/>
              </w:rPr>
              <w:t>Oracle</w:t>
            </w:r>
            <w:r w:rsidR="00E21B37">
              <w:rPr>
                <w:rFonts w:asciiTheme="minorHAnsi" w:hAnsiTheme="minorHAnsi"/>
                <w:sz w:val="24"/>
              </w:rPr>
              <w:t xml:space="preserve"> </w:t>
            </w:r>
            <w:r w:rsidR="00E21B37" w:rsidRPr="00E21B37">
              <w:rPr>
                <w:rFonts w:asciiTheme="minorHAnsi" w:hAnsiTheme="minorHAnsi"/>
                <w:b/>
                <w:sz w:val="24"/>
              </w:rPr>
              <w:t>Exam</w:t>
            </w:r>
            <w:r w:rsidR="00E21B37">
              <w:rPr>
                <w:rFonts w:asciiTheme="minorHAnsi" w:hAnsiTheme="minorHAnsi"/>
                <w:sz w:val="24"/>
              </w:rPr>
              <w:t xml:space="preserve"> </w:t>
            </w:r>
            <w:r w:rsidR="00E21B37" w:rsidRPr="00E21B37">
              <w:rPr>
                <w:rFonts w:asciiTheme="minorHAnsi" w:hAnsiTheme="minorHAnsi"/>
                <w:b/>
                <w:sz w:val="24"/>
              </w:rPr>
              <w:t>Fee</w:t>
            </w:r>
            <w:r w:rsidR="00E21B37">
              <w:rPr>
                <w:rFonts w:asciiTheme="minorHAnsi" w:hAnsiTheme="minorHAnsi"/>
                <w:sz w:val="24"/>
              </w:rPr>
              <w:t xml:space="preserve"> only</w:t>
            </w:r>
            <w:r w:rsidR="00BB031D">
              <w:rPr>
                <w:rFonts w:asciiTheme="minorHAnsi" w:hAnsiTheme="minorHAnsi"/>
                <w:sz w:val="24"/>
              </w:rPr>
              <w:t>.</w:t>
            </w:r>
          </w:p>
        </w:tc>
        <w:tc>
          <w:tcPr>
            <w:tcW w:w="1080" w:type="dxa"/>
            <w:vAlign w:val="center"/>
          </w:tcPr>
          <w:p w14:paraId="1535A280" w14:textId="77777777" w:rsidR="00CA3597" w:rsidRPr="009817F2" w:rsidRDefault="00CA3597" w:rsidP="005844CF">
            <w:pPr>
              <w:jc w:val="center"/>
              <w:rPr>
                <w:rFonts w:asciiTheme="minorHAnsi" w:hAnsiTheme="minorHAnsi"/>
                <w:sz w:val="24"/>
              </w:rPr>
            </w:pPr>
            <w:r w:rsidRPr="009817F2">
              <w:rPr>
                <w:rFonts w:asciiTheme="minorHAnsi" w:hAnsiTheme="minorHAnsi"/>
                <w:sz w:val="24"/>
              </w:rPr>
              <w:t>1</w:t>
            </w:r>
          </w:p>
        </w:tc>
      </w:tr>
      <w:tr w:rsidR="00CA3597" w:rsidRPr="000D4150" w14:paraId="321CD747" w14:textId="77777777" w:rsidTr="00AA1CCF">
        <w:trPr>
          <w:trHeight w:val="414"/>
        </w:trPr>
        <w:tc>
          <w:tcPr>
            <w:tcW w:w="828" w:type="dxa"/>
            <w:gridSpan w:val="2"/>
            <w:vAlign w:val="center"/>
          </w:tcPr>
          <w:p w14:paraId="50504711" w14:textId="4A8AA6B0" w:rsidR="00CA3597" w:rsidRPr="009817F2" w:rsidRDefault="007D5693" w:rsidP="005844CF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18</w:t>
            </w:r>
          </w:p>
        </w:tc>
        <w:tc>
          <w:tcPr>
            <w:tcW w:w="8257" w:type="dxa"/>
          </w:tcPr>
          <w:p w14:paraId="32C33E47" w14:textId="7CF505B2" w:rsidR="00CA3597" w:rsidRPr="009817F2" w:rsidRDefault="00CA3597" w:rsidP="00AD5B18">
            <w:pPr>
              <w:spacing w:before="240"/>
              <w:rPr>
                <w:rFonts w:asciiTheme="minorHAnsi" w:hAnsiTheme="minorHAnsi"/>
                <w:sz w:val="24"/>
              </w:rPr>
            </w:pPr>
            <w:r w:rsidRPr="009817F2">
              <w:rPr>
                <w:rFonts w:asciiTheme="minorHAnsi" w:hAnsiTheme="minorHAnsi"/>
                <w:sz w:val="24"/>
              </w:rPr>
              <w:t xml:space="preserve">In </w:t>
            </w:r>
            <w:r w:rsidR="002912A8">
              <w:rPr>
                <w:rFonts w:asciiTheme="minorHAnsi" w:hAnsiTheme="minorHAnsi"/>
                <w:b/>
                <w:sz w:val="24"/>
              </w:rPr>
              <w:t xml:space="preserve">cell range </w:t>
            </w:r>
            <w:r w:rsidR="00A843CC">
              <w:rPr>
                <w:rFonts w:asciiTheme="minorHAnsi" w:hAnsiTheme="minorHAnsi"/>
                <w:b/>
                <w:sz w:val="24"/>
              </w:rPr>
              <w:t>L</w:t>
            </w:r>
            <w:r w:rsidR="006D13A3">
              <w:rPr>
                <w:rFonts w:asciiTheme="minorHAnsi" w:hAnsiTheme="minorHAnsi"/>
                <w:b/>
                <w:sz w:val="24"/>
              </w:rPr>
              <w:t>7</w:t>
            </w:r>
            <w:r w:rsidR="002912A8">
              <w:rPr>
                <w:rFonts w:asciiTheme="minorHAnsi" w:hAnsiTheme="minorHAnsi"/>
                <w:b/>
                <w:sz w:val="24"/>
              </w:rPr>
              <w:t>:</w:t>
            </w:r>
            <w:r w:rsidR="00A843CC">
              <w:rPr>
                <w:rFonts w:asciiTheme="minorHAnsi" w:hAnsiTheme="minorHAnsi"/>
                <w:b/>
                <w:sz w:val="24"/>
              </w:rPr>
              <w:t>L</w:t>
            </w:r>
            <w:r w:rsidR="006D13A3">
              <w:rPr>
                <w:rFonts w:asciiTheme="minorHAnsi" w:hAnsiTheme="minorHAnsi"/>
                <w:b/>
                <w:sz w:val="24"/>
              </w:rPr>
              <w:t>14</w:t>
            </w:r>
            <w:r w:rsidRPr="009817F2">
              <w:rPr>
                <w:rFonts w:asciiTheme="minorHAnsi" w:hAnsiTheme="minorHAnsi"/>
                <w:b/>
                <w:sz w:val="24"/>
              </w:rPr>
              <w:t xml:space="preserve">, </w:t>
            </w:r>
            <w:r w:rsidRPr="009817F2">
              <w:rPr>
                <w:rFonts w:asciiTheme="minorHAnsi" w:hAnsiTheme="minorHAnsi"/>
                <w:sz w:val="24"/>
              </w:rPr>
              <w:t>find</w:t>
            </w:r>
            <w:r w:rsidR="006D13A3">
              <w:rPr>
                <w:rFonts w:asciiTheme="minorHAnsi" w:hAnsiTheme="minorHAnsi"/>
                <w:sz w:val="24"/>
              </w:rPr>
              <w:t xml:space="preserve"> whether</w:t>
            </w:r>
            <w:r w:rsidR="00BB031D">
              <w:rPr>
                <w:rFonts w:asciiTheme="minorHAnsi" w:hAnsiTheme="minorHAnsi"/>
                <w:sz w:val="24"/>
              </w:rPr>
              <w:t xml:space="preserve"> a student will receive </w:t>
            </w:r>
            <w:r w:rsidR="006D13A3" w:rsidRPr="006D13A3">
              <w:rPr>
                <w:rFonts w:asciiTheme="minorHAnsi" w:hAnsiTheme="minorHAnsi"/>
                <w:b/>
                <w:bCs/>
                <w:sz w:val="24"/>
              </w:rPr>
              <w:t>Fee</w:t>
            </w:r>
            <w:r w:rsidR="006D13A3">
              <w:rPr>
                <w:rFonts w:asciiTheme="minorHAnsi" w:hAnsiTheme="minorHAnsi"/>
                <w:sz w:val="24"/>
              </w:rPr>
              <w:t xml:space="preserve"> </w:t>
            </w:r>
            <w:r w:rsidR="006D13A3" w:rsidRPr="006D13A3">
              <w:rPr>
                <w:rFonts w:asciiTheme="minorHAnsi" w:hAnsiTheme="minorHAnsi"/>
                <w:b/>
                <w:bCs/>
                <w:sz w:val="24"/>
              </w:rPr>
              <w:t>Concession</w:t>
            </w:r>
            <w:r w:rsidRPr="009817F2">
              <w:rPr>
                <w:rFonts w:asciiTheme="minorHAnsi" w:hAnsiTheme="minorHAnsi"/>
                <w:sz w:val="24"/>
              </w:rPr>
              <w:t xml:space="preserve"> or not.</w:t>
            </w:r>
          </w:p>
          <w:p w14:paraId="0739013D" w14:textId="77777777" w:rsidR="00CA3597" w:rsidRPr="00F502F4" w:rsidRDefault="00CA3597" w:rsidP="005844CF">
            <w:pPr>
              <w:rPr>
                <w:rFonts w:asciiTheme="minorHAnsi" w:hAnsiTheme="minorHAnsi"/>
                <w:sz w:val="4"/>
              </w:rPr>
            </w:pPr>
          </w:p>
          <w:p w14:paraId="30F133AA" w14:textId="76AF3C41" w:rsidR="00CA3597" w:rsidRPr="009D0A5F" w:rsidRDefault="00CA3597" w:rsidP="00AD5B18">
            <w:pPr>
              <w:spacing w:after="240"/>
              <w:rPr>
                <w:rFonts w:asciiTheme="minorHAnsi" w:hAnsiTheme="minorHAnsi"/>
                <w:sz w:val="24"/>
              </w:rPr>
            </w:pPr>
            <w:r w:rsidRPr="009817F2">
              <w:rPr>
                <w:rFonts w:asciiTheme="minorHAnsi" w:hAnsiTheme="minorHAnsi"/>
                <w:b/>
                <w:sz w:val="24"/>
              </w:rPr>
              <w:t>Cr</w:t>
            </w:r>
            <w:r>
              <w:rPr>
                <w:rFonts w:asciiTheme="minorHAnsi" w:hAnsiTheme="minorHAnsi"/>
                <w:b/>
                <w:sz w:val="24"/>
              </w:rPr>
              <w:t xml:space="preserve">iteria: </w:t>
            </w:r>
            <w:r w:rsidRPr="00CD11A5">
              <w:rPr>
                <w:rFonts w:asciiTheme="minorHAnsi" w:hAnsiTheme="minorHAnsi"/>
                <w:bCs/>
                <w:sz w:val="24"/>
              </w:rPr>
              <w:t>If</w:t>
            </w:r>
            <w:r>
              <w:rPr>
                <w:rFonts w:asciiTheme="minorHAnsi" w:hAnsiTheme="minorHAnsi"/>
                <w:b/>
                <w:sz w:val="24"/>
              </w:rPr>
              <w:t xml:space="preserve"> </w:t>
            </w:r>
            <w:r w:rsidR="006D13A3" w:rsidRPr="006D13A3">
              <w:rPr>
                <w:rFonts w:asciiTheme="minorHAnsi" w:hAnsiTheme="minorHAnsi"/>
                <w:bCs/>
                <w:sz w:val="24"/>
              </w:rPr>
              <w:t>the</w:t>
            </w:r>
            <w:r w:rsidR="006D13A3">
              <w:rPr>
                <w:rFonts w:asciiTheme="minorHAnsi" w:hAnsiTheme="minorHAnsi"/>
                <w:b/>
                <w:sz w:val="24"/>
              </w:rPr>
              <w:t xml:space="preserve"> Duration</w:t>
            </w:r>
            <w:r w:rsidR="00674E83">
              <w:rPr>
                <w:rFonts w:asciiTheme="minorHAnsi" w:hAnsiTheme="minorHAnsi"/>
                <w:b/>
                <w:sz w:val="24"/>
              </w:rPr>
              <w:t xml:space="preserve"> </w:t>
            </w:r>
            <w:r w:rsidR="00674E83" w:rsidRPr="00CD11A5">
              <w:rPr>
                <w:rFonts w:asciiTheme="minorHAnsi" w:hAnsiTheme="minorHAnsi"/>
                <w:bCs/>
                <w:sz w:val="24"/>
              </w:rPr>
              <w:t>is</w:t>
            </w:r>
            <w:r w:rsidR="00674E83">
              <w:rPr>
                <w:rFonts w:asciiTheme="minorHAnsi" w:hAnsiTheme="minorHAnsi"/>
                <w:b/>
                <w:sz w:val="24"/>
              </w:rPr>
              <w:t xml:space="preserve"> </w:t>
            </w:r>
            <w:r w:rsidR="006D13A3">
              <w:rPr>
                <w:rFonts w:asciiTheme="minorHAnsi" w:hAnsiTheme="minorHAnsi"/>
                <w:b/>
                <w:sz w:val="24"/>
              </w:rPr>
              <w:t>greater</w:t>
            </w:r>
            <w:r w:rsidR="00674E83">
              <w:rPr>
                <w:rFonts w:asciiTheme="minorHAnsi" w:hAnsiTheme="minorHAnsi"/>
                <w:b/>
                <w:sz w:val="24"/>
              </w:rPr>
              <w:t xml:space="preserve"> than </w:t>
            </w:r>
            <w:r w:rsidR="006D13A3">
              <w:rPr>
                <w:rFonts w:asciiTheme="minorHAnsi" w:hAnsiTheme="minorHAnsi"/>
                <w:b/>
                <w:sz w:val="24"/>
              </w:rPr>
              <w:t>3</w:t>
            </w:r>
            <w:r>
              <w:rPr>
                <w:rFonts w:asciiTheme="minorHAnsi" w:hAnsiTheme="minorHAnsi"/>
                <w:b/>
                <w:sz w:val="24"/>
              </w:rPr>
              <w:t xml:space="preserve"> OR </w:t>
            </w:r>
            <w:r w:rsidR="006D13A3">
              <w:rPr>
                <w:rFonts w:asciiTheme="minorHAnsi" w:hAnsiTheme="minorHAnsi"/>
                <w:b/>
                <w:sz w:val="24"/>
              </w:rPr>
              <w:t xml:space="preserve">Monthly Fee </w:t>
            </w:r>
            <w:r w:rsidRPr="00CD11A5">
              <w:rPr>
                <w:rFonts w:asciiTheme="minorHAnsi" w:hAnsiTheme="minorHAnsi"/>
                <w:bCs/>
                <w:sz w:val="24"/>
              </w:rPr>
              <w:t>is</w:t>
            </w:r>
            <w:r w:rsidR="006D13A3">
              <w:rPr>
                <w:rFonts w:asciiTheme="minorHAnsi" w:hAnsiTheme="minorHAnsi"/>
                <w:bCs/>
                <w:sz w:val="24"/>
              </w:rPr>
              <w:t xml:space="preserve"> </w:t>
            </w:r>
            <w:r w:rsidR="00C73301">
              <w:rPr>
                <w:rFonts w:asciiTheme="minorHAnsi" w:hAnsiTheme="minorHAnsi"/>
                <w:b/>
                <w:sz w:val="24"/>
              </w:rPr>
              <w:t>greater</w:t>
            </w:r>
            <w:r w:rsidR="006D13A3">
              <w:rPr>
                <w:rFonts w:asciiTheme="minorHAnsi" w:hAnsiTheme="minorHAnsi"/>
                <w:bCs/>
                <w:sz w:val="24"/>
              </w:rPr>
              <w:t xml:space="preserve"> </w:t>
            </w:r>
            <w:r w:rsidR="006D13A3" w:rsidRPr="006D13A3">
              <w:rPr>
                <w:rFonts w:asciiTheme="minorHAnsi" w:hAnsiTheme="minorHAnsi"/>
                <w:b/>
                <w:sz w:val="24"/>
              </w:rPr>
              <w:t>than</w:t>
            </w:r>
            <w:r w:rsidR="006D13A3">
              <w:rPr>
                <w:rFonts w:asciiTheme="minorHAnsi" w:hAnsiTheme="minorHAnsi"/>
                <w:bCs/>
                <w:sz w:val="24"/>
              </w:rPr>
              <w:t xml:space="preserve"> </w:t>
            </w:r>
            <w:r w:rsidR="006D13A3" w:rsidRPr="006D13A3">
              <w:rPr>
                <w:rFonts w:asciiTheme="minorHAnsi" w:hAnsiTheme="minorHAnsi"/>
                <w:b/>
                <w:sz w:val="24"/>
              </w:rPr>
              <w:t>or</w:t>
            </w:r>
            <w:r w:rsidR="006D13A3">
              <w:rPr>
                <w:rFonts w:asciiTheme="minorHAnsi" w:hAnsiTheme="minorHAnsi"/>
                <w:bCs/>
                <w:sz w:val="24"/>
              </w:rPr>
              <w:t xml:space="preserve"> </w:t>
            </w:r>
            <w:r w:rsidR="006D13A3" w:rsidRPr="006D13A3">
              <w:rPr>
                <w:rFonts w:asciiTheme="minorHAnsi" w:hAnsiTheme="minorHAnsi"/>
                <w:b/>
                <w:sz w:val="24"/>
              </w:rPr>
              <w:t>equal</w:t>
            </w:r>
            <w:r w:rsidR="006D13A3">
              <w:rPr>
                <w:rFonts w:asciiTheme="minorHAnsi" w:hAnsiTheme="minorHAnsi"/>
                <w:bCs/>
                <w:sz w:val="24"/>
              </w:rPr>
              <w:t xml:space="preserve"> </w:t>
            </w:r>
            <w:r w:rsidR="006D13A3" w:rsidRPr="006D13A3">
              <w:rPr>
                <w:rFonts w:asciiTheme="minorHAnsi" w:hAnsiTheme="minorHAnsi"/>
                <w:b/>
                <w:sz w:val="24"/>
              </w:rPr>
              <w:t>to</w:t>
            </w:r>
            <w:r w:rsidR="006D13A3">
              <w:rPr>
                <w:rFonts w:asciiTheme="minorHAnsi" w:hAnsiTheme="minorHAnsi"/>
                <w:bCs/>
                <w:sz w:val="24"/>
              </w:rPr>
              <w:t xml:space="preserve"> </w:t>
            </w:r>
            <w:proofErr w:type="gramStart"/>
            <w:r w:rsidR="006D13A3" w:rsidRPr="006D13A3">
              <w:rPr>
                <w:rFonts w:asciiTheme="minorHAnsi" w:hAnsiTheme="minorHAnsi"/>
                <w:b/>
                <w:sz w:val="24"/>
              </w:rPr>
              <w:t>30</w:t>
            </w:r>
            <w:r w:rsidR="006D13A3">
              <w:rPr>
                <w:rFonts w:asciiTheme="minorHAnsi" w:hAnsiTheme="minorHAnsi"/>
                <w:bCs/>
                <w:sz w:val="24"/>
              </w:rPr>
              <w:t xml:space="preserve"> </w:t>
            </w:r>
            <w:r>
              <w:rPr>
                <w:rFonts w:asciiTheme="minorHAnsi" w:hAnsiTheme="minorHAnsi"/>
                <w:b/>
                <w:sz w:val="24"/>
              </w:rPr>
              <w:t xml:space="preserve"> </w:t>
            </w:r>
            <w:r w:rsidR="006D13A3">
              <w:rPr>
                <w:rFonts w:asciiTheme="minorHAnsi" w:hAnsiTheme="minorHAnsi"/>
                <w:bCs/>
                <w:sz w:val="24"/>
              </w:rPr>
              <w:t>then</w:t>
            </w:r>
            <w:proofErr w:type="gramEnd"/>
            <w:r w:rsidR="000335B2">
              <w:rPr>
                <w:rFonts w:asciiTheme="minorHAnsi" w:hAnsiTheme="minorHAnsi"/>
                <w:b/>
                <w:sz w:val="24"/>
              </w:rPr>
              <w:t xml:space="preserve">, </w:t>
            </w:r>
            <w:r w:rsidR="000335B2" w:rsidRPr="00CD11A5">
              <w:rPr>
                <w:rFonts w:asciiTheme="minorHAnsi" w:hAnsiTheme="minorHAnsi"/>
                <w:bCs/>
                <w:sz w:val="24"/>
              </w:rPr>
              <w:t>Display</w:t>
            </w:r>
            <w:r w:rsidR="000335B2">
              <w:rPr>
                <w:rFonts w:asciiTheme="minorHAnsi" w:hAnsiTheme="minorHAnsi"/>
                <w:b/>
                <w:sz w:val="24"/>
              </w:rPr>
              <w:t xml:space="preserve"> “</w:t>
            </w:r>
            <w:r w:rsidR="006D13A3">
              <w:rPr>
                <w:rFonts w:asciiTheme="minorHAnsi" w:hAnsiTheme="minorHAnsi"/>
                <w:b/>
                <w:sz w:val="24"/>
              </w:rPr>
              <w:t>Yes</w:t>
            </w:r>
            <w:r w:rsidRPr="009817F2">
              <w:rPr>
                <w:rFonts w:asciiTheme="minorHAnsi" w:hAnsiTheme="minorHAnsi"/>
                <w:b/>
                <w:sz w:val="24"/>
              </w:rPr>
              <w:t xml:space="preserve">”, </w:t>
            </w:r>
            <w:r w:rsidRPr="00CD11A5">
              <w:rPr>
                <w:rFonts w:asciiTheme="minorHAnsi" w:hAnsiTheme="minorHAnsi"/>
                <w:bCs/>
                <w:sz w:val="24"/>
              </w:rPr>
              <w:t>otherwise</w:t>
            </w:r>
            <w:r w:rsidRPr="009817F2">
              <w:rPr>
                <w:rFonts w:asciiTheme="minorHAnsi" w:hAnsiTheme="minorHAnsi"/>
                <w:b/>
                <w:sz w:val="24"/>
              </w:rPr>
              <w:t xml:space="preserve"> “</w:t>
            </w:r>
            <w:r w:rsidR="006D13A3">
              <w:rPr>
                <w:rFonts w:asciiTheme="minorHAnsi" w:hAnsiTheme="minorHAnsi"/>
                <w:b/>
                <w:sz w:val="24"/>
              </w:rPr>
              <w:t>No</w:t>
            </w:r>
            <w:r w:rsidRPr="009817F2">
              <w:rPr>
                <w:rFonts w:asciiTheme="minorHAnsi" w:hAnsiTheme="minorHAnsi"/>
                <w:b/>
                <w:sz w:val="24"/>
              </w:rPr>
              <w:t>”</w:t>
            </w:r>
            <w:r w:rsidR="00840E97">
              <w:rPr>
                <w:rFonts w:asciiTheme="minorHAnsi" w:hAnsiTheme="minorHAnsi"/>
                <w:b/>
                <w:sz w:val="24"/>
              </w:rPr>
              <w:t>.</w:t>
            </w:r>
            <w:r w:rsidR="009D0A5F">
              <w:rPr>
                <w:rFonts w:asciiTheme="minorHAnsi" w:hAnsiTheme="minorHAnsi"/>
                <w:b/>
                <w:sz w:val="24"/>
              </w:rPr>
              <w:t xml:space="preserve"> </w:t>
            </w:r>
          </w:p>
        </w:tc>
        <w:tc>
          <w:tcPr>
            <w:tcW w:w="1080" w:type="dxa"/>
            <w:vAlign w:val="center"/>
          </w:tcPr>
          <w:p w14:paraId="3057C492" w14:textId="1B9F81EE" w:rsidR="00CA3597" w:rsidRPr="009817F2" w:rsidRDefault="00840E97" w:rsidP="005844CF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</w:t>
            </w:r>
          </w:p>
        </w:tc>
      </w:tr>
      <w:tr w:rsidR="00AD5B18" w:rsidRPr="009817F2" w14:paraId="65BC7156" w14:textId="77777777" w:rsidTr="00106E8A">
        <w:trPr>
          <w:trHeight w:val="414"/>
        </w:trPr>
        <w:tc>
          <w:tcPr>
            <w:tcW w:w="828" w:type="dxa"/>
            <w:gridSpan w:val="2"/>
            <w:vAlign w:val="center"/>
          </w:tcPr>
          <w:p w14:paraId="0B73A068" w14:textId="68F67E20" w:rsidR="00AD5B18" w:rsidRPr="009817F2" w:rsidRDefault="007D5693" w:rsidP="00106E8A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19</w:t>
            </w:r>
          </w:p>
        </w:tc>
        <w:tc>
          <w:tcPr>
            <w:tcW w:w="8257" w:type="dxa"/>
          </w:tcPr>
          <w:p w14:paraId="6DDD5DF1" w14:textId="77777777" w:rsidR="00AD5B18" w:rsidRPr="009817F2" w:rsidRDefault="00AD5B18" w:rsidP="00AD5B18">
            <w:pPr>
              <w:spacing w:before="24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</w:t>
            </w:r>
            <w:r w:rsidRPr="009817F2">
              <w:rPr>
                <w:rFonts w:asciiTheme="minorHAnsi" w:hAnsiTheme="minorHAnsi"/>
                <w:sz w:val="24"/>
              </w:rPr>
              <w:t xml:space="preserve">n </w:t>
            </w:r>
            <w:r>
              <w:rPr>
                <w:rFonts w:asciiTheme="minorHAnsi" w:hAnsiTheme="minorHAnsi"/>
                <w:b/>
                <w:sz w:val="24"/>
              </w:rPr>
              <w:t xml:space="preserve">Cell M7, </w:t>
            </w:r>
            <w:r w:rsidRPr="009817F2">
              <w:rPr>
                <w:rFonts w:asciiTheme="minorHAnsi" w:hAnsiTheme="minorHAnsi"/>
                <w:sz w:val="24"/>
              </w:rPr>
              <w:t xml:space="preserve">Find the </w:t>
            </w:r>
            <w:r w:rsidRPr="00840E97">
              <w:rPr>
                <w:rFonts w:asciiTheme="minorHAnsi" w:hAnsiTheme="minorHAnsi"/>
                <w:b/>
                <w:bCs/>
                <w:sz w:val="24"/>
              </w:rPr>
              <w:t>Grade</w:t>
            </w:r>
            <w:r w:rsidRPr="009817F2">
              <w:rPr>
                <w:rFonts w:asciiTheme="minorHAnsi" w:hAnsiTheme="minorHAnsi"/>
                <w:sz w:val="24"/>
              </w:rPr>
              <w:t xml:space="preserve"> bas</w:t>
            </w:r>
            <w:r>
              <w:rPr>
                <w:rFonts w:asciiTheme="minorHAnsi" w:hAnsiTheme="minorHAnsi"/>
                <w:sz w:val="24"/>
              </w:rPr>
              <w:t>ed on the following conditions:</w:t>
            </w:r>
            <w:r w:rsidRPr="009817F2">
              <w:rPr>
                <w:rFonts w:asciiTheme="minorHAnsi" w:hAnsiTheme="minorHAnsi"/>
                <w:sz w:val="24"/>
              </w:rPr>
              <w:t xml:space="preserve">                                                                                                                             </w:t>
            </w:r>
          </w:p>
          <w:p w14:paraId="6069CE2D" w14:textId="77777777" w:rsidR="00AD5B18" w:rsidRPr="009817F2" w:rsidRDefault="00AD5B18" w:rsidP="00106E8A">
            <w:pPr>
              <w:rPr>
                <w:rFonts w:asciiTheme="minorHAnsi" w:hAnsiTheme="minorHAnsi"/>
                <w:sz w:val="24"/>
              </w:rPr>
            </w:pPr>
            <w:r w:rsidRPr="009817F2">
              <w:rPr>
                <w:rFonts w:asciiTheme="minorHAnsi" w:hAnsiTheme="minorHAnsi"/>
                <w:sz w:val="24"/>
              </w:rPr>
              <w:t>(</w:t>
            </w:r>
            <w:proofErr w:type="spellStart"/>
            <w:r w:rsidRPr="009817F2">
              <w:rPr>
                <w:rFonts w:asciiTheme="minorHAnsi" w:hAnsiTheme="minorHAnsi"/>
                <w:sz w:val="24"/>
              </w:rPr>
              <w:t>i</w:t>
            </w:r>
            <w:proofErr w:type="spellEnd"/>
            <w:r w:rsidRPr="009817F2">
              <w:rPr>
                <w:rFonts w:asciiTheme="minorHAnsi" w:hAnsiTheme="minorHAnsi"/>
                <w:sz w:val="24"/>
              </w:rPr>
              <w:t>)</w:t>
            </w:r>
            <w:r w:rsidRPr="009817F2"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sz w:val="24"/>
              </w:rPr>
              <w:t>90&lt; Marks &lt;</w:t>
            </w:r>
            <w:r w:rsidRPr="009817F2">
              <w:rPr>
                <w:rFonts w:asciiTheme="minorHAnsi" w:hAnsiTheme="minorHAnsi"/>
                <w:sz w:val="24"/>
              </w:rPr>
              <w:t>=</w:t>
            </w:r>
            <w:r>
              <w:rPr>
                <w:rFonts w:asciiTheme="minorHAnsi" w:hAnsiTheme="minorHAnsi"/>
                <w:sz w:val="24"/>
              </w:rPr>
              <w:t>100</w:t>
            </w:r>
            <w:r w:rsidRPr="009817F2">
              <w:rPr>
                <w:rFonts w:asciiTheme="minorHAnsi" w:hAnsiTheme="minorHAnsi"/>
                <w:sz w:val="24"/>
              </w:rPr>
              <w:t xml:space="preserve"> then give </w:t>
            </w:r>
            <w:r>
              <w:rPr>
                <w:rFonts w:asciiTheme="minorHAnsi" w:hAnsiTheme="minorHAnsi"/>
                <w:b/>
                <w:sz w:val="24"/>
              </w:rPr>
              <w:t>Grade</w:t>
            </w:r>
            <w:r>
              <w:rPr>
                <w:rFonts w:asciiTheme="minorHAnsi" w:hAnsiTheme="minorHAnsi"/>
                <w:sz w:val="24"/>
              </w:rPr>
              <w:t xml:space="preserve"> “</w:t>
            </w:r>
            <w:r>
              <w:rPr>
                <w:rFonts w:asciiTheme="minorHAnsi" w:hAnsiTheme="minorHAnsi"/>
                <w:b/>
                <w:sz w:val="24"/>
              </w:rPr>
              <w:t>A</w:t>
            </w:r>
            <w:r w:rsidRPr="009817F2">
              <w:rPr>
                <w:rFonts w:asciiTheme="minorHAnsi" w:hAnsiTheme="minorHAnsi"/>
                <w:sz w:val="24"/>
              </w:rPr>
              <w:t>”</w:t>
            </w:r>
          </w:p>
          <w:p w14:paraId="56177647" w14:textId="77777777" w:rsidR="00AD5B18" w:rsidRPr="009817F2" w:rsidRDefault="00AD5B18" w:rsidP="00106E8A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(ii)</w:t>
            </w:r>
            <w:r>
              <w:rPr>
                <w:rFonts w:asciiTheme="minorHAnsi" w:hAnsiTheme="minorHAnsi"/>
                <w:sz w:val="24"/>
              </w:rPr>
              <w:tab/>
              <w:t>80&lt; Marks &lt;</w:t>
            </w:r>
            <w:r w:rsidRPr="009817F2">
              <w:rPr>
                <w:rFonts w:asciiTheme="minorHAnsi" w:hAnsiTheme="minorHAnsi"/>
                <w:sz w:val="24"/>
              </w:rPr>
              <w:t xml:space="preserve">= </w:t>
            </w:r>
            <w:r>
              <w:rPr>
                <w:rFonts w:asciiTheme="minorHAnsi" w:hAnsiTheme="minorHAnsi"/>
                <w:sz w:val="24"/>
              </w:rPr>
              <w:t>90</w:t>
            </w:r>
            <w:r w:rsidRPr="009817F2">
              <w:rPr>
                <w:rFonts w:asciiTheme="minorHAnsi" w:hAnsiTheme="minorHAnsi"/>
                <w:sz w:val="24"/>
              </w:rPr>
              <w:t xml:space="preserve"> then give </w:t>
            </w:r>
            <w:r>
              <w:rPr>
                <w:rFonts w:asciiTheme="minorHAnsi" w:hAnsiTheme="minorHAnsi"/>
                <w:b/>
                <w:sz w:val="24"/>
              </w:rPr>
              <w:t>Grade</w:t>
            </w:r>
            <w:r>
              <w:rPr>
                <w:rFonts w:asciiTheme="minorHAnsi" w:hAnsiTheme="minorHAnsi"/>
                <w:sz w:val="24"/>
              </w:rPr>
              <w:t xml:space="preserve"> “</w:t>
            </w:r>
            <w:r>
              <w:rPr>
                <w:rFonts w:asciiTheme="minorHAnsi" w:hAnsiTheme="minorHAnsi"/>
                <w:b/>
                <w:sz w:val="24"/>
              </w:rPr>
              <w:t>B</w:t>
            </w:r>
            <w:r w:rsidRPr="009817F2">
              <w:rPr>
                <w:rFonts w:asciiTheme="minorHAnsi" w:hAnsiTheme="minorHAnsi"/>
                <w:sz w:val="24"/>
              </w:rPr>
              <w:t>”</w:t>
            </w:r>
          </w:p>
          <w:p w14:paraId="5D216B24" w14:textId="77777777" w:rsidR="00AD5B18" w:rsidRPr="009817F2" w:rsidRDefault="00AD5B18" w:rsidP="00106E8A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(iii)</w:t>
            </w:r>
            <w:r>
              <w:rPr>
                <w:rFonts w:asciiTheme="minorHAnsi" w:hAnsiTheme="minorHAnsi"/>
                <w:sz w:val="24"/>
              </w:rPr>
              <w:tab/>
              <w:t>70&lt; Marks &lt;</w:t>
            </w:r>
            <w:r w:rsidRPr="009817F2">
              <w:rPr>
                <w:rFonts w:asciiTheme="minorHAnsi" w:hAnsiTheme="minorHAnsi"/>
                <w:sz w:val="24"/>
              </w:rPr>
              <w:t>=</w:t>
            </w:r>
            <w:r>
              <w:rPr>
                <w:rFonts w:asciiTheme="minorHAnsi" w:hAnsiTheme="minorHAnsi"/>
                <w:sz w:val="24"/>
              </w:rPr>
              <w:t xml:space="preserve">80 </w:t>
            </w:r>
            <w:r w:rsidRPr="009817F2">
              <w:rPr>
                <w:rFonts w:asciiTheme="minorHAnsi" w:hAnsiTheme="minorHAnsi"/>
                <w:sz w:val="24"/>
              </w:rPr>
              <w:t xml:space="preserve">then give </w:t>
            </w:r>
            <w:r>
              <w:rPr>
                <w:rFonts w:asciiTheme="minorHAnsi" w:hAnsiTheme="minorHAnsi"/>
                <w:b/>
                <w:sz w:val="24"/>
              </w:rPr>
              <w:t>Grade</w:t>
            </w:r>
            <w:r>
              <w:rPr>
                <w:rFonts w:asciiTheme="minorHAnsi" w:hAnsiTheme="minorHAnsi"/>
                <w:sz w:val="24"/>
              </w:rPr>
              <w:t xml:space="preserve"> “</w:t>
            </w:r>
            <w:r>
              <w:rPr>
                <w:rFonts w:asciiTheme="minorHAnsi" w:hAnsiTheme="minorHAnsi"/>
                <w:b/>
                <w:sz w:val="24"/>
              </w:rPr>
              <w:t>C</w:t>
            </w:r>
            <w:r w:rsidRPr="009817F2">
              <w:rPr>
                <w:rFonts w:asciiTheme="minorHAnsi" w:hAnsiTheme="minorHAnsi"/>
                <w:sz w:val="24"/>
              </w:rPr>
              <w:t>”</w:t>
            </w:r>
          </w:p>
          <w:p w14:paraId="66182CC0" w14:textId="77777777" w:rsidR="00AD5B18" w:rsidRDefault="00AD5B18" w:rsidP="00106E8A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(iv)        Marks </w:t>
            </w:r>
            <w:r w:rsidRPr="009817F2">
              <w:rPr>
                <w:rFonts w:asciiTheme="minorHAnsi" w:hAnsiTheme="minorHAnsi"/>
                <w:sz w:val="24"/>
              </w:rPr>
              <w:t>&lt;</w:t>
            </w:r>
            <w:r>
              <w:rPr>
                <w:rFonts w:asciiTheme="minorHAnsi" w:hAnsiTheme="minorHAnsi"/>
                <w:sz w:val="24"/>
              </w:rPr>
              <w:t>=70</w:t>
            </w:r>
            <w:r w:rsidRPr="009817F2">
              <w:rPr>
                <w:rFonts w:asciiTheme="minorHAnsi" w:hAnsiTheme="minorHAnsi"/>
                <w:sz w:val="24"/>
              </w:rPr>
              <w:t xml:space="preserve"> then give </w:t>
            </w:r>
            <w:r>
              <w:rPr>
                <w:rFonts w:asciiTheme="minorHAnsi" w:hAnsiTheme="minorHAnsi"/>
                <w:b/>
                <w:sz w:val="24"/>
              </w:rPr>
              <w:t>Grade</w:t>
            </w:r>
            <w:r>
              <w:rPr>
                <w:rFonts w:asciiTheme="minorHAnsi" w:hAnsiTheme="minorHAnsi"/>
                <w:sz w:val="24"/>
              </w:rPr>
              <w:t xml:space="preserve"> “</w:t>
            </w:r>
            <w:r>
              <w:rPr>
                <w:rFonts w:asciiTheme="minorHAnsi" w:hAnsiTheme="minorHAnsi"/>
                <w:b/>
                <w:sz w:val="24"/>
              </w:rPr>
              <w:t>D</w:t>
            </w:r>
            <w:r w:rsidRPr="009817F2">
              <w:rPr>
                <w:rFonts w:asciiTheme="minorHAnsi" w:hAnsiTheme="minorHAnsi"/>
                <w:sz w:val="24"/>
              </w:rPr>
              <w:t>”</w:t>
            </w:r>
          </w:p>
          <w:p w14:paraId="4879B870" w14:textId="2A225817" w:rsidR="00AD5B18" w:rsidRPr="009817F2" w:rsidRDefault="00DF5746" w:rsidP="00AD5B18">
            <w:pPr>
              <w:spacing w:after="24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D490FE8" wp14:editId="39094826">
                      <wp:simplePos x="0" y="0"/>
                      <wp:positionH relativeFrom="column">
                        <wp:posOffset>-969010</wp:posOffset>
                      </wp:positionH>
                      <wp:positionV relativeFrom="paragraph">
                        <wp:posOffset>601980</wp:posOffset>
                      </wp:positionV>
                      <wp:extent cx="7134225" cy="304800"/>
                      <wp:effectExtent l="0" t="0" r="28575" b="1905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342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D75674C" w14:textId="6763C1BE" w:rsidR="00DF5746" w:rsidRDefault="00DF5746" w:rsidP="00DF5746">
                                  <w:r>
                                    <w:t xml:space="preserve">Semester 1, AY 2019-20                                             ITAD1100 – Advanced IT Skills                                                         Page </w:t>
                                  </w:r>
                                  <w:r>
                                    <w:t>3</w:t>
                                  </w:r>
                                  <w:r>
                                    <w:t xml:space="preserve"> of 4</w:t>
                                  </w:r>
                                </w:p>
                                <w:p w14:paraId="17BE17ED" w14:textId="77777777" w:rsidR="00DF5746" w:rsidRDefault="00DF574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490FE8" id="Text Box 4" o:spid="_x0000_s1029" type="#_x0000_t202" style="position:absolute;margin-left:-76.3pt;margin-top:47.4pt;width:561.7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" fillcolor="white [3201]" strokecolor="white [3212]" strokeweight=".5pt">
                      <v:textbox>
                        <w:txbxContent>
                          <w:p w14:paraId="5D75674C" w14:textId="6763C1BE" w:rsidR="00DF5746" w:rsidRDefault="00DF5746" w:rsidP="00DF5746">
                            <w:r>
                              <w:t xml:space="preserve">Semester 1, AY 2019-20                                             ITAD1100 – Advanced IT Skills                                                         Page </w:t>
                            </w:r>
                            <w:r>
                              <w:t>3</w:t>
                            </w:r>
                            <w:r>
                              <w:t xml:space="preserve"> of 4</w:t>
                            </w:r>
                          </w:p>
                          <w:p w14:paraId="17BE17ED" w14:textId="77777777" w:rsidR="00DF5746" w:rsidRDefault="00DF5746"/>
                        </w:txbxContent>
                      </v:textbox>
                    </v:shape>
                  </w:pict>
                </mc:Fallback>
              </mc:AlternateContent>
            </w:r>
            <w:r w:rsidR="00AD5B18" w:rsidRPr="00904138">
              <w:rPr>
                <w:rFonts w:asciiTheme="minorHAnsi" w:hAnsiTheme="minorHAnsi"/>
                <w:sz w:val="24"/>
              </w:rPr>
              <w:t>Replicate</w:t>
            </w:r>
            <w:r w:rsidR="00AD5B18" w:rsidRPr="009817F2">
              <w:rPr>
                <w:rFonts w:asciiTheme="minorHAnsi" w:hAnsiTheme="minorHAnsi"/>
                <w:sz w:val="24"/>
              </w:rPr>
              <w:t xml:space="preserve"> the formula in </w:t>
            </w:r>
            <w:r w:rsidR="00AD5B18">
              <w:rPr>
                <w:rFonts w:asciiTheme="minorHAnsi" w:hAnsiTheme="minorHAnsi"/>
                <w:b/>
                <w:sz w:val="24"/>
              </w:rPr>
              <w:t>Cell Range M8:M14</w:t>
            </w:r>
            <w:r w:rsidR="00AD5B18" w:rsidRPr="009817F2">
              <w:rPr>
                <w:rFonts w:asciiTheme="minorHAnsi" w:hAnsiTheme="minorHAnsi"/>
                <w:sz w:val="24"/>
              </w:rPr>
              <w:t xml:space="preserve">. </w:t>
            </w:r>
          </w:p>
        </w:tc>
        <w:tc>
          <w:tcPr>
            <w:tcW w:w="1080" w:type="dxa"/>
            <w:vAlign w:val="center"/>
          </w:tcPr>
          <w:p w14:paraId="00A56FBE" w14:textId="77777777" w:rsidR="00AD5B18" w:rsidRPr="009817F2" w:rsidRDefault="00AD5B18" w:rsidP="00106E8A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</w:t>
            </w:r>
          </w:p>
        </w:tc>
      </w:tr>
      <w:tr w:rsidR="00AD5B18" w:rsidRPr="009817F2" w14:paraId="289C8836" w14:textId="77777777" w:rsidTr="00106E8A">
        <w:trPr>
          <w:trHeight w:val="414"/>
        </w:trPr>
        <w:tc>
          <w:tcPr>
            <w:tcW w:w="828" w:type="dxa"/>
            <w:gridSpan w:val="2"/>
            <w:vAlign w:val="center"/>
          </w:tcPr>
          <w:p w14:paraId="0954DB9F" w14:textId="1478FA46" w:rsidR="00AD5B18" w:rsidRPr="009817F2" w:rsidRDefault="007D5693" w:rsidP="00106E8A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lastRenderedPageBreak/>
              <w:t>20</w:t>
            </w:r>
          </w:p>
        </w:tc>
        <w:tc>
          <w:tcPr>
            <w:tcW w:w="8257" w:type="dxa"/>
          </w:tcPr>
          <w:p w14:paraId="177A0681" w14:textId="77777777" w:rsidR="00AD5B18" w:rsidRPr="009817F2" w:rsidRDefault="00AD5B18" w:rsidP="00AD5B18">
            <w:pPr>
              <w:spacing w:before="240"/>
              <w:rPr>
                <w:rFonts w:asciiTheme="minorHAnsi" w:hAnsiTheme="minorHAnsi"/>
                <w:sz w:val="24"/>
              </w:rPr>
            </w:pPr>
            <w:r w:rsidRPr="009817F2">
              <w:rPr>
                <w:rFonts w:asciiTheme="minorHAnsi" w:hAnsiTheme="minorHAnsi"/>
                <w:sz w:val="24"/>
              </w:rPr>
              <w:t xml:space="preserve">In </w:t>
            </w:r>
            <w:r>
              <w:rPr>
                <w:rFonts w:asciiTheme="minorHAnsi" w:hAnsiTheme="minorHAnsi"/>
                <w:b/>
                <w:sz w:val="24"/>
              </w:rPr>
              <w:t>cell range N7:N14</w:t>
            </w:r>
            <w:r w:rsidRPr="009817F2">
              <w:rPr>
                <w:rFonts w:asciiTheme="minorHAnsi" w:hAnsiTheme="minorHAnsi"/>
                <w:b/>
                <w:sz w:val="24"/>
              </w:rPr>
              <w:t xml:space="preserve">, </w:t>
            </w:r>
            <w:r w:rsidRPr="009817F2">
              <w:rPr>
                <w:rFonts w:asciiTheme="minorHAnsi" w:hAnsiTheme="minorHAnsi"/>
                <w:sz w:val="24"/>
              </w:rPr>
              <w:t>find</w:t>
            </w:r>
            <w:r>
              <w:rPr>
                <w:rFonts w:asciiTheme="minorHAnsi" w:hAnsiTheme="minorHAnsi"/>
                <w:sz w:val="24"/>
              </w:rPr>
              <w:t xml:space="preserve"> the</w:t>
            </w:r>
            <w:r w:rsidRPr="009817F2">
              <w:rPr>
                <w:rFonts w:asciiTheme="minorHAnsi" w:hAnsiTheme="minorHAnsi"/>
                <w:sz w:val="24"/>
              </w:rPr>
              <w:t xml:space="preserve"> </w:t>
            </w:r>
            <w:r>
              <w:rPr>
                <w:rFonts w:asciiTheme="minorHAnsi" w:hAnsiTheme="minorHAnsi"/>
                <w:b/>
                <w:sz w:val="24"/>
              </w:rPr>
              <w:t>Certificate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 w:rsidRPr="005F7CBB">
              <w:rPr>
                <w:rFonts w:asciiTheme="minorHAnsi" w:hAnsiTheme="minorHAnsi"/>
                <w:b/>
                <w:sz w:val="24"/>
              </w:rPr>
              <w:t>Status</w:t>
            </w:r>
            <w:r w:rsidRPr="009817F2">
              <w:rPr>
                <w:rFonts w:asciiTheme="minorHAnsi" w:hAnsiTheme="minorHAnsi"/>
                <w:sz w:val="24"/>
              </w:rPr>
              <w:t>.</w:t>
            </w:r>
          </w:p>
          <w:p w14:paraId="3F584EFE" w14:textId="77777777" w:rsidR="00AD5B18" w:rsidRPr="007E777A" w:rsidRDefault="00AD5B18" w:rsidP="00AD5B18">
            <w:pPr>
              <w:spacing w:after="240"/>
              <w:rPr>
                <w:rFonts w:asciiTheme="minorHAnsi" w:hAnsiTheme="minorHAnsi"/>
                <w:b/>
                <w:sz w:val="24"/>
              </w:rPr>
            </w:pPr>
            <w:r w:rsidRPr="009817F2">
              <w:rPr>
                <w:rFonts w:asciiTheme="minorHAnsi" w:hAnsiTheme="minorHAnsi"/>
                <w:b/>
                <w:sz w:val="24"/>
              </w:rPr>
              <w:t xml:space="preserve">Criteria: </w:t>
            </w:r>
            <w:r w:rsidRPr="00CD11A5">
              <w:rPr>
                <w:rFonts w:asciiTheme="minorHAnsi" w:hAnsiTheme="minorHAnsi"/>
                <w:bCs/>
                <w:sz w:val="24"/>
              </w:rPr>
              <w:t>If</w:t>
            </w:r>
            <w:r w:rsidRPr="009817F2">
              <w:rPr>
                <w:rFonts w:asciiTheme="minorHAnsi" w:hAnsiTheme="minorHAnsi"/>
                <w:b/>
                <w:sz w:val="24"/>
              </w:rPr>
              <w:t xml:space="preserve"> </w:t>
            </w:r>
            <w:r>
              <w:rPr>
                <w:rFonts w:asciiTheme="minorHAnsi" w:hAnsiTheme="minorHAnsi"/>
                <w:b/>
                <w:sz w:val="24"/>
              </w:rPr>
              <w:t xml:space="preserve">Academy </w:t>
            </w:r>
            <w:r w:rsidRPr="00CD11A5">
              <w:rPr>
                <w:rFonts w:asciiTheme="minorHAnsi" w:hAnsiTheme="minorHAnsi"/>
                <w:bCs/>
                <w:sz w:val="24"/>
              </w:rPr>
              <w:t>is</w:t>
            </w:r>
            <w:r>
              <w:rPr>
                <w:rFonts w:asciiTheme="minorHAnsi" w:hAnsiTheme="minorHAnsi"/>
                <w:bCs/>
                <w:sz w:val="24"/>
              </w:rPr>
              <w:t xml:space="preserve"> </w:t>
            </w:r>
            <w:r w:rsidRPr="00840E97">
              <w:rPr>
                <w:rFonts w:asciiTheme="minorHAnsi" w:hAnsiTheme="minorHAnsi"/>
                <w:b/>
                <w:sz w:val="24"/>
              </w:rPr>
              <w:t>Oracle</w:t>
            </w:r>
            <w:r>
              <w:rPr>
                <w:rFonts w:asciiTheme="minorHAnsi" w:hAnsiTheme="minorHAnsi"/>
                <w:b/>
                <w:sz w:val="24"/>
              </w:rPr>
              <w:t xml:space="preserve"> AND</w:t>
            </w:r>
            <w:r w:rsidRPr="009817F2">
              <w:rPr>
                <w:rFonts w:asciiTheme="minorHAnsi" w:hAnsiTheme="minorHAnsi"/>
                <w:b/>
                <w:sz w:val="24"/>
              </w:rPr>
              <w:t xml:space="preserve"> </w:t>
            </w:r>
            <w:r>
              <w:rPr>
                <w:rFonts w:asciiTheme="minorHAnsi" w:hAnsiTheme="minorHAnsi"/>
                <w:b/>
                <w:sz w:val="24"/>
              </w:rPr>
              <w:t xml:space="preserve">Exam Fee </w:t>
            </w:r>
            <w:r w:rsidRPr="00CD11A5">
              <w:rPr>
                <w:rFonts w:asciiTheme="minorHAnsi" w:hAnsiTheme="minorHAnsi"/>
                <w:bCs/>
                <w:sz w:val="24"/>
              </w:rPr>
              <w:t>is</w:t>
            </w:r>
            <w:r>
              <w:rPr>
                <w:rFonts w:asciiTheme="minorHAnsi" w:hAnsiTheme="minorHAnsi"/>
                <w:b/>
                <w:sz w:val="24"/>
              </w:rPr>
              <w:t xml:space="preserve"> more than 20 </w:t>
            </w:r>
            <w:r>
              <w:rPr>
                <w:rFonts w:asciiTheme="minorHAnsi" w:hAnsiTheme="minorHAnsi"/>
                <w:bCs/>
                <w:sz w:val="24"/>
              </w:rPr>
              <w:t>then</w:t>
            </w:r>
            <w:r w:rsidRPr="009817F2">
              <w:rPr>
                <w:rFonts w:asciiTheme="minorHAnsi" w:hAnsiTheme="minorHAnsi"/>
                <w:b/>
                <w:sz w:val="24"/>
              </w:rPr>
              <w:t xml:space="preserve">, </w:t>
            </w:r>
            <w:r w:rsidRPr="00CD11A5">
              <w:rPr>
                <w:rFonts w:asciiTheme="minorHAnsi" w:hAnsiTheme="minorHAnsi"/>
                <w:bCs/>
                <w:sz w:val="24"/>
              </w:rPr>
              <w:t>Display</w:t>
            </w:r>
            <w:r w:rsidRPr="009817F2">
              <w:rPr>
                <w:rFonts w:asciiTheme="minorHAnsi" w:hAnsiTheme="minorHAnsi"/>
                <w:b/>
                <w:sz w:val="24"/>
              </w:rPr>
              <w:t xml:space="preserve"> “</w:t>
            </w:r>
            <w:r>
              <w:rPr>
                <w:rFonts w:asciiTheme="minorHAnsi" w:hAnsiTheme="minorHAnsi"/>
                <w:b/>
                <w:sz w:val="24"/>
              </w:rPr>
              <w:t>Ok</w:t>
            </w:r>
            <w:r w:rsidRPr="009817F2">
              <w:rPr>
                <w:rFonts w:asciiTheme="minorHAnsi" w:hAnsiTheme="minorHAnsi"/>
                <w:b/>
                <w:sz w:val="24"/>
              </w:rPr>
              <w:t xml:space="preserve">”, </w:t>
            </w:r>
            <w:r w:rsidRPr="00CD11A5">
              <w:rPr>
                <w:rFonts w:asciiTheme="minorHAnsi" w:hAnsiTheme="minorHAnsi"/>
                <w:bCs/>
                <w:sz w:val="24"/>
              </w:rPr>
              <w:t>otherwise</w:t>
            </w:r>
            <w:r w:rsidRPr="009817F2">
              <w:rPr>
                <w:rFonts w:asciiTheme="minorHAnsi" w:hAnsiTheme="minorHAnsi"/>
                <w:b/>
                <w:sz w:val="24"/>
              </w:rPr>
              <w:t xml:space="preserve"> “</w:t>
            </w:r>
            <w:r>
              <w:rPr>
                <w:rFonts w:asciiTheme="minorHAnsi" w:hAnsiTheme="minorHAnsi"/>
                <w:b/>
                <w:sz w:val="24"/>
              </w:rPr>
              <w:t>Wait</w:t>
            </w:r>
            <w:r w:rsidRPr="009817F2">
              <w:rPr>
                <w:rFonts w:asciiTheme="minorHAnsi" w:hAnsiTheme="minorHAnsi"/>
                <w:b/>
                <w:sz w:val="24"/>
              </w:rPr>
              <w:t>”</w:t>
            </w:r>
            <w:r>
              <w:rPr>
                <w:rFonts w:asciiTheme="minorHAnsi" w:hAnsiTheme="minorHAnsi"/>
                <w:b/>
                <w:sz w:val="24"/>
              </w:rPr>
              <w:t>.</w:t>
            </w:r>
          </w:p>
        </w:tc>
        <w:tc>
          <w:tcPr>
            <w:tcW w:w="1080" w:type="dxa"/>
            <w:vAlign w:val="center"/>
          </w:tcPr>
          <w:p w14:paraId="39DB2EBB" w14:textId="77777777" w:rsidR="00AD5B18" w:rsidRPr="009817F2" w:rsidRDefault="00AD5B18" w:rsidP="00106E8A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</w:t>
            </w:r>
          </w:p>
        </w:tc>
      </w:tr>
      <w:tr w:rsidR="00AD5B18" w:rsidRPr="009817F2" w14:paraId="4474F9A2" w14:textId="77777777" w:rsidTr="00106E8A">
        <w:trPr>
          <w:trHeight w:val="414"/>
        </w:trPr>
        <w:tc>
          <w:tcPr>
            <w:tcW w:w="828" w:type="dxa"/>
            <w:gridSpan w:val="2"/>
            <w:vAlign w:val="center"/>
          </w:tcPr>
          <w:p w14:paraId="18225603" w14:textId="46213D8B" w:rsidR="00AD5B18" w:rsidRPr="009817F2" w:rsidRDefault="007D5693" w:rsidP="00106E8A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21</w:t>
            </w:r>
          </w:p>
        </w:tc>
        <w:tc>
          <w:tcPr>
            <w:tcW w:w="8257" w:type="dxa"/>
          </w:tcPr>
          <w:p w14:paraId="784A751F" w14:textId="77777777" w:rsidR="00AD5B18" w:rsidRPr="00A843CC" w:rsidRDefault="00AD5B18" w:rsidP="00AD5B18">
            <w:pPr>
              <w:spacing w:before="240" w:after="240"/>
              <w:rPr>
                <w:rFonts w:asciiTheme="minorHAnsi" w:hAnsiTheme="minorHAnsi"/>
                <w:sz w:val="24"/>
              </w:rPr>
            </w:pPr>
            <w:r w:rsidRPr="00A843CC">
              <w:rPr>
                <w:rFonts w:asciiTheme="minorHAnsi" w:hAnsiTheme="minorHAnsi"/>
                <w:sz w:val="24"/>
              </w:rPr>
              <w:t xml:space="preserve">In </w:t>
            </w:r>
            <w:r w:rsidRPr="00A843CC">
              <w:rPr>
                <w:rFonts w:asciiTheme="minorHAnsi" w:hAnsiTheme="minorHAnsi"/>
                <w:b/>
                <w:bCs/>
                <w:sz w:val="24"/>
              </w:rPr>
              <w:t>cell</w:t>
            </w:r>
            <w:r w:rsidRPr="00A843CC">
              <w:rPr>
                <w:rFonts w:asciiTheme="minorHAnsi" w:hAnsiTheme="minorHAnsi"/>
                <w:sz w:val="24"/>
              </w:rPr>
              <w:t xml:space="preserve"> </w:t>
            </w:r>
            <w:r w:rsidRPr="00A843CC">
              <w:rPr>
                <w:rFonts w:asciiTheme="minorHAnsi" w:hAnsiTheme="minorHAnsi"/>
                <w:b/>
                <w:bCs/>
                <w:sz w:val="24"/>
              </w:rPr>
              <w:t>G22</w:t>
            </w:r>
            <w:r w:rsidRPr="00A843CC">
              <w:rPr>
                <w:rFonts w:asciiTheme="minorHAnsi" w:hAnsiTheme="minorHAnsi"/>
                <w:sz w:val="24"/>
              </w:rPr>
              <w:t xml:space="preserve">, find the number of </w:t>
            </w:r>
            <w:r w:rsidRPr="00A843CC">
              <w:rPr>
                <w:rFonts w:asciiTheme="minorHAnsi" w:hAnsiTheme="minorHAnsi"/>
                <w:b/>
                <w:bCs/>
                <w:sz w:val="24"/>
              </w:rPr>
              <w:t>Male</w:t>
            </w:r>
            <w:r w:rsidRPr="00A843CC">
              <w:rPr>
                <w:rFonts w:asciiTheme="minorHAnsi" w:hAnsiTheme="minorHAnsi"/>
                <w:sz w:val="24"/>
              </w:rPr>
              <w:t xml:space="preserve"> Students </w:t>
            </w:r>
            <w:r>
              <w:rPr>
                <w:rFonts w:asciiTheme="minorHAnsi" w:hAnsiTheme="minorHAnsi"/>
                <w:sz w:val="24"/>
              </w:rPr>
              <w:t>w</w:t>
            </w:r>
            <w:r w:rsidRPr="00A843CC">
              <w:rPr>
                <w:rFonts w:asciiTheme="minorHAnsi" w:hAnsiTheme="minorHAnsi"/>
                <w:sz w:val="24"/>
              </w:rPr>
              <w:t xml:space="preserve">ho got </w:t>
            </w:r>
            <w:r w:rsidRPr="00D52249">
              <w:rPr>
                <w:rFonts w:asciiTheme="minorHAnsi" w:hAnsiTheme="minorHAnsi"/>
                <w:b/>
                <w:bCs/>
                <w:sz w:val="24"/>
              </w:rPr>
              <w:t>Grade</w:t>
            </w:r>
            <w:r w:rsidRPr="00A843CC">
              <w:rPr>
                <w:rFonts w:asciiTheme="minorHAnsi" w:hAnsiTheme="minorHAnsi"/>
                <w:sz w:val="24"/>
              </w:rPr>
              <w:t xml:space="preserve"> </w:t>
            </w:r>
            <w:r w:rsidRPr="00A843CC">
              <w:rPr>
                <w:rFonts w:asciiTheme="minorHAnsi" w:hAnsiTheme="minorHAnsi"/>
                <w:b/>
                <w:bCs/>
                <w:sz w:val="24"/>
              </w:rPr>
              <w:t>B.</w:t>
            </w:r>
          </w:p>
        </w:tc>
        <w:tc>
          <w:tcPr>
            <w:tcW w:w="1080" w:type="dxa"/>
            <w:vAlign w:val="center"/>
          </w:tcPr>
          <w:p w14:paraId="5B7C23C4" w14:textId="77777777" w:rsidR="00AD5B18" w:rsidRPr="009817F2" w:rsidRDefault="00AD5B18" w:rsidP="00106E8A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</w:t>
            </w:r>
          </w:p>
        </w:tc>
      </w:tr>
      <w:tr w:rsidR="00AD5B18" w:rsidRPr="009817F2" w14:paraId="6FAC63E8" w14:textId="77777777" w:rsidTr="00106E8A">
        <w:trPr>
          <w:trHeight w:val="414"/>
        </w:trPr>
        <w:tc>
          <w:tcPr>
            <w:tcW w:w="828" w:type="dxa"/>
            <w:gridSpan w:val="2"/>
            <w:vAlign w:val="center"/>
          </w:tcPr>
          <w:p w14:paraId="5699971D" w14:textId="7439B5D8" w:rsidR="00AD5B18" w:rsidRDefault="007D5693" w:rsidP="00106E8A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22</w:t>
            </w:r>
          </w:p>
        </w:tc>
        <w:tc>
          <w:tcPr>
            <w:tcW w:w="8257" w:type="dxa"/>
          </w:tcPr>
          <w:p w14:paraId="5D471684" w14:textId="77777777" w:rsidR="00AD5B18" w:rsidRPr="00A843CC" w:rsidRDefault="00AD5B18" w:rsidP="00AD5B18">
            <w:pPr>
              <w:spacing w:before="240" w:after="24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In </w:t>
            </w:r>
            <w:r w:rsidRPr="00A843CC">
              <w:rPr>
                <w:rFonts w:asciiTheme="minorHAnsi" w:hAnsiTheme="minorHAnsi"/>
                <w:b/>
                <w:bCs/>
                <w:sz w:val="24"/>
              </w:rPr>
              <w:t>cell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 w:rsidRPr="00A843CC">
              <w:rPr>
                <w:rFonts w:asciiTheme="minorHAnsi" w:hAnsiTheme="minorHAnsi"/>
                <w:b/>
                <w:bCs/>
                <w:sz w:val="24"/>
              </w:rPr>
              <w:t>G24</w:t>
            </w:r>
            <w:r>
              <w:rPr>
                <w:rFonts w:asciiTheme="minorHAnsi" w:hAnsiTheme="minorHAnsi"/>
                <w:sz w:val="24"/>
              </w:rPr>
              <w:t xml:space="preserve">, find the </w:t>
            </w:r>
            <w:r w:rsidRPr="00A843CC">
              <w:rPr>
                <w:rFonts w:asciiTheme="minorHAnsi" w:hAnsiTheme="minorHAnsi"/>
                <w:b/>
                <w:bCs/>
                <w:sz w:val="24"/>
              </w:rPr>
              <w:t>Sum</w:t>
            </w:r>
            <w:r>
              <w:rPr>
                <w:rFonts w:asciiTheme="minorHAnsi" w:hAnsiTheme="minorHAnsi"/>
                <w:sz w:val="24"/>
              </w:rPr>
              <w:t xml:space="preserve"> of </w:t>
            </w:r>
            <w:r w:rsidRPr="00A843CC">
              <w:rPr>
                <w:rFonts w:asciiTheme="minorHAnsi" w:hAnsiTheme="minorHAnsi"/>
                <w:b/>
                <w:bCs/>
                <w:sz w:val="24"/>
              </w:rPr>
              <w:t>Microsoft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 w:rsidRPr="00A843CC">
              <w:rPr>
                <w:rFonts w:asciiTheme="minorHAnsi" w:hAnsiTheme="minorHAnsi"/>
                <w:b/>
                <w:bCs/>
                <w:sz w:val="24"/>
              </w:rPr>
              <w:t>Admission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 w:rsidRPr="00A843CC">
              <w:rPr>
                <w:rFonts w:asciiTheme="minorHAnsi" w:hAnsiTheme="minorHAnsi"/>
                <w:b/>
                <w:bCs/>
                <w:sz w:val="24"/>
              </w:rPr>
              <w:t>Fee</w:t>
            </w:r>
            <w:r>
              <w:rPr>
                <w:rFonts w:asciiTheme="minorHAnsi" w:hAnsiTheme="minorHAnsi"/>
                <w:sz w:val="24"/>
              </w:rPr>
              <w:t xml:space="preserve"> for </w:t>
            </w:r>
            <w:r w:rsidRPr="00A843CC">
              <w:rPr>
                <w:rFonts w:asciiTheme="minorHAnsi" w:hAnsiTheme="minorHAnsi"/>
                <w:b/>
                <w:bCs/>
                <w:sz w:val="24"/>
              </w:rPr>
              <w:t>Female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 w:rsidRPr="00A843CC">
              <w:rPr>
                <w:rFonts w:asciiTheme="minorHAnsi" w:hAnsiTheme="minorHAnsi"/>
                <w:b/>
                <w:bCs/>
                <w:sz w:val="24"/>
              </w:rPr>
              <w:t>Students</w:t>
            </w:r>
            <w:r>
              <w:rPr>
                <w:rFonts w:asciiTheme="minorHAnsi" w:hAnsiTheme="minorHAnsi"/>
                <w:sz w:val="24"/>
              </w:rPr>
              <w:t>.</w:t>
            </w:r>
          </w:p>
        </w:tc>
        <w:tc>
          <w:tcPr>
            <w:tcW w:w="1080" w:type="dxa"/>
            <w:vAlign w:val="center"/>
          </w:tcPr>
          <w:p w14:paraId="0B379DC6" w14:textId="77777777" w:rsidR="00AD5B18" w:rsidRPr="009817F2" w:rsidRDefault="00AD5B18" w:rsidP="00106E8A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</w:t>
            </w:r>
          </w:p>
        </w:tc>
      </w:tr>
      <w:tr w:rsidR="00AD5B18" w14:paraId="79F1BD3E" w14:textId="77777777" w:rsidTr="00106E8A">
        <w:trPr>
          <w:trHeight w:val="414"/>
        </w:trPr>
        <w:tc>
          <w:tcPr>
            <w:tcW w:w="828" w:type="dxa"/>
            <w:gridSpan w:val="2"/>
            <w:vAlign w:val="center"/>
          </w:tcPr>
          <w:p w14:paraId="4381B736" w14:textId="6845EC03" w:rsidR="00AD5B18" w:rsidRDefault="007D5693" w:rsidP="00106E8A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23</w:t>
            </w:r>
          </w:p>
        </w:tc>
        <w:tc>
          <w:tcPr>
            <w:tcW w:w="8257" w:type="dxa"/>
          </w:tcPr>
          <w:p w14:paraId="625E7D3D" w14:textId="77777777" w:rsidR="00AD5B18" w:rsidRDefault="00AD5B18" w:rsidP="00AD5B18">
            <w:pPr>
              <w:spacing w:before="240" w:after="24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In </w:t>
            </w:r>
            <w:r w:rsidRPr="00D52249">
              <w:rPr>
                <w:rFonts w:asciiTheme="minorHAnsi" w:hAnsiTheme="minorHAnsi"/>
                <w:b/>
                <w:bCs/>
                <w:sz w:val="24"/>
              </w:rPr>
              <w:t>cell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 w:rsidRPr="00D52249">
              <w:rPr>
                <w:rFonts w:asciiTheme="minorHAnsi" w:hAnsiTheme="minorHAnsi"/>
                <w:b/>
                <w:bCs/>
                <w:sz w:val="24"/>
              </w:rPr>
              <w:t>G26</w:t>
            </w:r>
            <w:r>
              <w:rPr>
                <w:rFonts w:asciiTheme="minorHAnsi" w:hAnsiTheme="minorHAnsi"/>
                <w:sz w:val="24"/>
              </w:rPr>
              <w:t xml:space="preserve">, find the </w:t>
            </w:r>
            <w:r w:rsidRPr="00D52249">
              <w:rPr>
                <w:rFonts w:asciiTheme="minorHAnsi" w:hAnsiTheme="minorHAnsi"/>
                <w:b/>
                <w:bCs/>
                <w:sz w:val="24"/>
              </w:rPr>
              <w:t>Sum</w:t>
            </w:r>
            <w:r>
              <w:rPr>
                <w:rFonts w:asciiTheme="minorHAnsi" w:hAnsiTheme="minorHAnsi"/>
                <w:sz w:val="24"/>
              </w:rPr>
              <w:t xml:space="preserve"> of all </w:t>
            </w:r>
            <w:r w:rsidRPr="00D52249">
              <w:rPr>
                <w:rFonts w:asciiTheme="minorHAnsi" w:hAnsiTheme="minorHAnsi"/>
                <w:b/>
                <w:bCs/>
                <w:sz w:val="24"/>
              </w:rPr>
              <w:t>Exam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 w:rsidRPr="00D52249">
              <w:rPr>
                <w:rFonts w:asciiTheme="minorHAnsi" w:hAnsiTheme="minorHAnsi"/>
                <w:b/>
                <w:bCs/>
                <w:sz w:val="24"/>
              </w:rPr>
              <w:t>Fee</w:t>
            </w:r>
            <w:r>
              <w:rPr>
                <w:rFonts w:asciiTheme="minorHAnsi" w:hAnsiTheme="minorHAnsi"/>
                <w:sz w:val="24"/>
              </w:rPr>
              <w:t xml:space="preserve"> rounded to its nearest integer.</w:t>
            </w:r>
          </w:p>
        </w:tc>
        <w:tc>
          <w:tcPr>
            <w:tcW w:w="1080" w:type="dxa"/>
            <w:vAlign w:val="center"/>
          </w:tcPr>
          <w:p w14:paraId="5DF77935" w14:textId="77777777" w:rsidR="00AD5B18" w:rsidRDefault="00AD5B18" w:rsidP="00106E8A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</w:t>
            </w:r>
          </w:p>
        </w:tc>
      </w:tr>
      <w:tr w:rsidR="00AD5B18" w14:paraId="04729881" w14:textId="77777777" w:rsidTr="00106E8A">
        <w:trPr>
          <w:trHeight w:val="414"/>
        </w:trPr>
        <w:tc>
          <w:tcPr>
            <w:tcW w:w="828" w:type="dxa"/>
            <w:gridSpan w:val="2"/>
            <w:vAlign w:val="center"/>
          </w:tcPr>
          <w:p w14:paraId="49F5EF4E" w14:textId="31E2A2CF" w:rsidR="00AD5B18" w:rsidRDefault="007D5693" w:rsidP="00106E8A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24</w:t>
            </w:r>
          </w:p>
        </w:tc>
        <w:tc>
          <w:tcPr>
            <w:tcW w:w="8257" w:type="dxa"/>
          </w:tcPr>
          <w:p w14:paraId="7AEA5FDE" w14:textId="77777777" w:rsidR="00AD5B18" w:rsidRDefault="00AD5B18" w:rsidP="00AD5B18">
            <w:pPr>
              <w:spacing w:before="240"/>
              <w:rPr>
                <w:rFonts w:asciiTheme="minorHAnsi" w:hAnsiTheme="minorHAnsi"/>
                <w:sz w:val="24"/>
              </w:rPr>
            </w:pPr>
            <w:r w:rsidRPr="009817F2">
              <w:rPr>
                <w:rFonts w:asciiTheme="minorHAnsi" w:hAnsiTheme="minorHAnsi"/>
                <w:sz w:val="24"/>
              </w:rPr>
              <w:t xml:space="preserve">In </w:t>
            </w:r>
            <w:r w:rsidRPr="009B029E">
              <w:rPr>
                <w:rFonts w:asciiTheme="minorHAnsi" w:hAnsiTheme="minorHAnsi"/>
                <w:b/>
                <w:bCs/>
                <w:sz w:val="24"/>
              </w:rPr>
              <w:t>cell</w:t>
            </w:r>
            <w:r w:rsidRPr="009817F2">
              <w:rPr>
                <w:rFonts w:asciiTheme="minorHAnsi" w:hAnsiTheme="minorHAnsi"/>
                <w:sz w:val="24"/>
              </w:rPr>
              <w:t xml:space="preserve"> </w:t>
            </w:r>
            <w:r w:rsidRPr="009B029E">
              <w:rPr>
                <w:rFonts w:asciiTheme="minorHAnsi" w:hAnsiTheme="minorHAnsi"/>
                <w:b/>
                <w:bCs/>
                <w:sz w:val="24"/>
              </w:rPr>
              <w:t>range</w:t>
            </w:r>
            <w:r w:rsidRPr="009817F2">
              <w:rPr>
                <w:rFonts w:asciiTheme="minorHAnsi" w:hAnsiTheme="minorHAnsi"/>
                <w:sz w:val="24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sz w:val="24"/>
              </w:rPr>
              <w:t>I7</w:t>
            </w:r>
            <w:r w:rsidRPr="009B029E">
              <w:rPr>
                <w:rFonts w:asciiTheme="minorHAnsi" w:hAnsiTheme="minorHAnsi"/>
                <w:b/>
                <w:bCs/>
                <w:sz w:val="24"/>
              </w:rPr>
              <w:t>:</w:t>
            </w:r>
            <w:r>
              <w:rPr>
                <w:rFonts w:asciiTheme="minorHAnsi" w:hAnsiTheme="minorHAnsi"/>
                <w:b/>
                <w:bCs/>
                <w:sz w:val="24"/>
              </w:rPr>
              <w:t>I14</w:t>
            </w:r>
            <w:r w:rsidRPr="009817F2">
              <w:rPr>
                <w:rFonts w:asciiTheme="minorHAnsi" w:hAnsiTheme="minorHAnsi"/>
                <w:sz w:val="24"/>
              </w:rPr>
              <w:t>, highlight t</w:t>
            </w:r>
            <w:r>
              <w:rPr>
                <w:rFonts w:asciiTheme="minorHAnsi" w:hAnsiTheme="minorHAnsi"/>
                <w:sz w:val="24"/>
              </w:rPr>
              <w:t xml:space="preserve">he cells that contain </w:t>
            </w:r>
            <w:r>
              <w:rPr>
                <w:rFonts w:asciiTheme="minorHAnsi" w:hAnsiTheme="minorHAnsi"/>
                <w:b/>
                <w:bCs/>
                <w:sz w:val="24"/>
              </w:rPr>
              <w:t>Total Monthly Fee</w:t>
            </w:r>
            <w:r>
              <w:rPr>
                <w:rFonts w:asciiTheme="minorHAnsi" w:hAnsiTheme="minorHAnsi"/>
                <w:sz w:val="24"/>
              </w:rPr>
              <w:t xml:space="preserve"> less</w:t>
            </w:r>
            <w:r w:rsidRPr="009817F2">
              <w:rPr>
                <w:rFonts w:asciiTheme="minorHAnsi" w:hAnsiTheme="minorHAnsi"/>
                <w:sz w:val="24"/>
              </w:rPr>
              <w:t xml:space="preserve"> </w:t>
            </w:r>
            <w:r>
              <w:rPr>
                <w:rFonts w:asciiTheme="minorHAnsi" w:hAnsiTheme="minorHAnsi"/>
                <w:sz w:val="24"/>
              </w:rPr>
              <w:t xml:space="preserve">than </w:t>
            </w:r>
            <w:r w:rsidRPr="00166146">
              <w:rPr>
                <w:rFonts w:asciiTheme="minorHAnsi" w:hAnsiTheme="minorHAnsi"/>
                <w:b/>
                <w:bCs/>
                <w:sz w:val="24"/>
              </w:rPr>
              <w:t>50</w:t>
            </w:r>
            <w:r w:rsidRPr="009817F2">
              <w:rPr>
                <w:rFonts w:asciiTheme="minorHAnsi" w:hAnsiTheme="minorHAnsi"/>
                <w:sz w:val="24"/>
              </w:rPr>
              <w:t xml:space="preserve"> with </w:t>
            </w:r>
            <w:r w:rsidRPr="009B029E">
              <w:rPr>
                <w:rFonts w:asciiTheme="minorHAnsi" w:hAnsiTheme="minorHAnsi"/>
                <w:b/>
                <w:bCs/>
                <w:sz w:val="24"/>
              </w:rPr>
              <w:t>light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 w:rsidRPr="009B029E">
              <w:rPr>
                <w:rFonts w:asciiTheme="minorHAnsi" w:hAnsiTheme="minorHAnsi"/>
                <w:b/>
                <w:bCs/>
                <w:sz w:val="24"/>
              </w:rPr>
              <w:t>red</w:t>
            </w:r>
            <w:r>
              <w:rPr>
                <w:rFonts w:asciiTheme="minorHAnsi" w:hAnsiTheme="minorHAnsi"/>
                <w:sz w:val="24"/>
              </w:rPr>
              <w:t xml:space="preserve"> fill. </w:t>
            </w:r>
            <w:r w:rsidRPr="009817F2">
              <w:rPr>
                <w:rFonts w:asciiTheme="minorHAnsi" w:hAnsiTheme="minorHAnsi"/>
                <w:sz w:val="24"/>
              </w:rPr>
              <w:t xml:space="preserve"> </w:t>
            </w:r>
          </w:p>
          <w:p w14:paraId="0C6CD45E" w14:textId="77777777" w:rsidR="00AD5B18" w:rsidRDefault="00AD5B18" w:rsidP="00106E8A">
            <w:pPr>
              <w:rPr>
                <w:rFonts w:asciiTheme="minorHAnsi" w:hAnsiTheme="minorHAnsi"/>
                <w:sz w:val="24"/>
              </w:rPr>
            </w:pPr>
          </w:p>
          <w:p w14:paraId="461BD26B" w14:textId="77777777" w:rsidR="00AD5B18" w:rsidRDefault="00AD5B18" w:rsidP="00106E8A">
            <w:pPr>
              <w:rPr>
                <w:rFonts w:asciiTheme="minorHAnsi" w:hAnsiTheme="minorHAnsi"/>
                <w:sz w:val="24"/>
              </w:rPr>
            </w:pPr>
            <w:r w:rsidRPr="009817F2">
              <w:rPr>
                <w:rFonts w:asciiTheme="minorHAnsi" w:hAnsiTheme="minorHAnsi"/>
                <w:sz w:val="24"/>
              </w:rPr>
              <w:t xml:space="preserve">Save </w:t>
            </w:r>
            <w:r>
              <w:rPr>
                <w:rFonts w:asciiTheme="minorHAnsi" w:hAnsiTheme="minorHAnsi"/>
                <w:sz w:val="24"/>
              </w:rPr>
              <w:t xml:space="preserve">the worksheet </w:t>
            </w:r>
            <w:r>
              <w:rPr>
                <w:rFonts w:asciiTheme="minorHAnsi" w:hAnsiTheme="minorHAnsi"/>
                <w:b/>
                <w:sz w:val="24"/>
              </w:rPr>
              <w:t>Students</w:t>
            </w:r>
            <w:r w:rsidRPr="009817F2">
              <w:rPr>
                <w:rFonts w:asciiTheme="minorHAnsi" w:hAnsiTheme="minorHAnsi"/>
                <w:sz w:val="24"/>
              </w:rPr>
              <w:t>.</w:t>
            </w:r>
          </w:p>
        </w:tc>
        <w:tc>
          <w:tcPr>
            <w:tcW w:w="1080" w:type="dxa"/>
            <w:vAlign w:val="center"/>
          </w:tcPr>
          <w:p w14:paraId="34643C85" w14:textId="77777777" w:rsidR="00AD5B18" w:rsidRDefault="00AD5B18" w:rsidP="00106E8A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</w:t>
            </w:r>
          </w:p>
        </w:tc>
      </w:tr>
      <w:tr w:rsidR="001E2051" w14:paraId="1AA02130" w14:textId="77777777" w:rsidTr="00157360">
        <w:trPr>
          <w:trHeight w:val="414"/>
        </w:trPr>
        <w:tc>
          <w:tcPr>
            <w:tcW w:w="10165" w:type="dxa"/>
            <w:gridSpan w:val="4"/>
            <w:vAlign w:val="center"/>
          </w:tcPr>
          <w:p w14:paraId="7CF33E0B" w14:textId="6D871F7C" w:rsidR="001E2051" w:rsidRDefault="001E2051" w:rsidP="00BA1640">
            <w:pPr>
              <w:spacing w:before="120" w:after="120"/>
              <w:jc w:val="center"/>
              <w:rPr>
                <w:rFonts w:asciiTheme="minorHAnsi" w:hAnsiTheme="minorHAnsi"/>
                <w:sz w:val="24"/>
              </w:rPr>
            </w:pPr>
            <w:r w:rsidRPr="00BA53A1">
              <w:rPr>
                <w:rFonts w:asciiTheme="minorHAnsi" w:hAnsiTheme="minorHAnsi"/>
                <w:sz w:val="28"/>
              </w:rPr>
              <w:t xml:space="preserve">Open </w:t>
            </w:r>
            <w:r>
              <w:rPr>
                <w:rFonts w:asciiTheme="minorHAnsi" w:hAnsiTheme="minorHAnsi"/>
                <w:sz w:val="28"/>
              </w:rPr>
              <w:t xml:space="preserve">the </w:t>
            </w:r>
            <w:r w:rsidRPr="00BA53A1">
              <w:rPr>
                <w:rFonts w:asciiTheme="minorHAnsi" w:hAnsiTheme="minorHAnsi"/>
                <w:sz w:val="28"/>
              </w:rPr>
              <w:t xml:space="preserve">worksheet </w:t>
            </w:r>
            <w:r>
              <w:rPr>
                <w:rFonts w:asciiTheme="minorHAnsi" w:hAnsiTheme="minorHAnsi"/>
                <w:b/>
                <w:sz w:val="28"/>
              </w:rPr>
              <w:t>Subjects</w:t>
            </w:r>
          </w:p>
        </w:tc>
      </w:tr>
      <w:tr w:rsidR="001E2051" w:rsidRPr="009817F2" w14:paraId="61190248" w14:textId="77777777" w:rsidTr="0014278C">
        <w:trPr>
          <w:trHeight w:val="592"/>
        </w:trPr>
        <w:tc>
          <w:tcPr>
            <w:tcW w:w="828" w:type="dxa"/>
            <w:gridSpan w:val="2"/>
            <w:vAlign w:val="center"/>
          </w:tcPr>
          <w:p w14:paraId="549FA20C" w14:textId="35BB8DE0" w:rsidR="001E2051" w:rsidRPr="009817F2" w:rsidRDefault="007D5693" w:rsidP="0014278C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25</w:t>
            </w:r>
          </w:p>
        </w:tc>
        <w:tc>
          <w:tcPr>
            <w:tcW w:w="8257" w:type="dxa"/>
          </w:tcPr>
          <w:p w14:paraId="0B188AEB" w14:textId="5C9D0107" w:rsidR="001E2051" w:rsidRPr="00884B38" w:rsidRDefault="001E2051" w:rsidP="0014278C">
            <w:pPr>
              <w:spacing w:before="240" w:after="240"/>
              <w:rPr>
                <w:rFonts w:asciiTheme="minorHAnsi" w:hAnsiTheme="minorHAnsi"/>
                <w:bCs/>
                <w:sz w:val="24"/>
              </w:rPr>
            </w:pPr>
            <w:r w:rsidRPr="009817F2">
              <w:rPr>
                <w:rFonts w:asciiTheme="minorHAnsi" w:hAnsiTheme="minorHAnsi"/>
                <w:bCs/>
                <w:sz w:val="24"/>
              </w:rPr>
              <w:t xml:space="preserve">In </w:t>
            </w:r>
            <w:r w:rsidRPr="009817F2">
              <w:rPr>
                <w:rFonts w:asciiTheme="minorHAnsi" w:hAnsiTheme="minorHAnsi"/>
                <w:b/>
                <w:bCs/>
                <w:sz w:val="24"/>
              </w:rPr>
              <w:t xml:space="preserve">cell </w:t>
            </w:r>
            <w:r>
              <w:rPr>
                <w:rFonts w:asciiTheme="minorHAnsi" w:hAnsiTheme="minorHAnsi"/>
                <w:b/>
                <w:bCs/>
                <w:sz w:val="24"/>
              </w:rPr>
              <w:t>E14</w:t>
            </w:r>
            <w:r w:rsidRPr="009817F2">
              <w:rPr>
                <w:rFonts w:asciiTheme="minorHAnsi" w:hAnsiTheme="minorHAnsi"/>
                <w:bCs/>
                <w:sz w:val="24"/>
              </w:rPr>
              <w:t xml:space="preserve">, </w:t>
            </w:r>
            <w:r>
              <w:rPr>
                <w:rFonts w:asciiTheme="minorHAnsi" w:hAnsiTheme="minorHAnsi"/>
                <w:bCs/>
                <w:sz w:val="24"/>
              </w:rPr>
              <w:t xml:space="preserve">display the </w:t>
            </w:r>
            <w:r w:rsidRPr="00EE3E34">
              <w:rPr>
                <w:rFonts w:asciiTheme="minorHAnsi" w:hAnsiTheme="minorHAnsi"/>
                <w:b/>
                <w:bCs/>
                <w:sz w:val="24"/>
              </w:rPr>
              <w:t>Name</w:t>
            </w:r>
            <w:r>
              <w:rPr>
                <w:rFonts w:asciiTheme="minorHAnsi" w:hAnsiTheme="minorHAnsi"/>
                <w:bCs/>
                <w:sz w:val="24"/>
              </w:rPr>
              <w:t xml:space="preserve"> of the student who got </w:t>
            </w:r>
            <w:r w:rsidRPr="00884B38">
              <w:rPr>
                <w:rFonts w:asciiTheme="minorHAnsi" w:hAnsiTheme="minorHAnsi"/>
                <w:b/>
                <w:sz w:val="24"/>
              </w:rPr>
              <w:t>maximum</w:t>
            </w:r>
            <w:r>
              <w:rPr>
                <w:rFonts w:asciiTheme="minorHAnsi" w:hAnsiTheme="minorHAnsi"/>
                <w:bCs/>
                <w:sz w:val="24"/>
              </w:rPr>
              <w:t xml:space="preserve"> </w:t>
            </w:r>
            <w:r>
              <w:rPr>
                <w:rFonts w:asciiTheme="minorHAnsi" w:hAnsiTheme="minorHAnsi"/>
                <w:b/>
                <w:sz w:val="24"/>
              </w:rPr>
              <w:t>m</w:t>
            </w:r>
            <w:r w:rsidRPr="00884B38">
              <w:rPr>
                <w:rFonts w:asciiTheme="minorHAnsi" w:hAnsiTheme="minorHAnsi"/>
                <w:b/>
                <w:sz w:val="24"/>
              </w:rPr>
              <w:t>arks</w:t>
            </w:r>
            <w:r>
              <w:rPr>
                <w:rFonts w:asciiTheme="minorHAnsi" w:hAnsiTheme="minorHAnsi"/>
                <w:bCs/>
                <w:sz w:val="24"/>
              </w:rPr>
              <w:t>.</w:t>
            </w:r>
          </w:p>
        </w:tc>
        <w:tc>
          <w:tcPr>
            <w:tcW w:w="1080" w:type="dxa"/>
            <w:vAlign w:val="center"/>
          </w:tcPr>
          <w:p w14:paraId="479603B5" w14:textId="77777777" w:rsidR="001E2051" w:rsidRPr="009817F2" w:rsidRDefault="001E2051" w:rsidP="0014278C">
            <w:pPr>
              <w:jc w:val="center"/>
              <w:rPr>
                <w:rFonts w:asciiTheme="minorHAnsi" w:hAnsiTheme="minorHAnsi"/>
                <w:sz w:val="24"/>
              </w:rPr>
            </w:pPr>
            <w:r w:rsidRPr="009817F2">
              <w:rPr>
                <w:rFonts w:asciiTheme="minorHAnsi" w:hAnsiTheme="minorHAnsi"/>
                <w:sz w:val="24"/>
              </w:rPr>
              <w:t>2</w:t>
            </w:r>
          </w:p>
        </w:tc>
      </w:tr>
      <w:tr w:rsidR="001E2051" w:rsidRPr="009817F2" w14:paraId="28775351" w14:textId="77777777" w:rsidTr="0014278C">
        <w:trPr>
          <w:trHeight w:val="638"/>
        </w:trPr>
        <w:tc>
          <w:tcPr>
            <w:tcW w:w="828" w:type="dxa"/>
            <w:gridSpan w:val="2"/>
            <w:vAlign w:val="center"/>
          </w:tcPr>
          <w:p w14:paraId="17796198" w14:textId="1A0338DF" w:rsidR="001E2051" w:rsidRPr="009817F2" w:rsidRDefault="007D5693" w:rsidP="0014278C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26</w:t>
            </w:r>
          </w:p>
        </w:tc>
        <w:tc>
          <w:tcPr>
            <w:tcW w:w="8257" w:type="dxa"/>
          </w:tcPr>
          <w:p w14:paraId="26A1CB1A" w14:textId="207A681C" w:rsidR="001E2051" w:rsidRPr="009817F2" w:rsidRDefault="001E2051" w:rsidP="0014278C">
            <w:pPr>
              <w:spacing w:before="240" w:after="24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In </w:t>
            </w:r>
            <w:r w:rsidRPr="00884B38">
              <w:rPr>
                <w:rFonts w:asciiTheme="minorHAnsi" w:hAnsiTheme="minorHAnsi"/>
                <w:b/>
                <w:bCs/>
                <w:sz w:val="24"/>
              </w:rPr>
              <w:t>cell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 w:rsidRPr="00884B38">
              <w:rPr>
                <w:rFonts w:asciiTheme="minorHAnsi" w:hAnsiTheme="minorHAnsi"/>
                <w:b/>
                <w:bCs/>
                <w:sz w:val="24"/>
              </w:rPr>
              <w:t>C29</w:t>
            </w:r>
            <w:r w:rsidR="007D5693">
              <w:rPr>
                <w:rFonts w:asciiTheme="minorHAnsi" w:hAnsiTheme="minorHAnsi"/>
                <w:b/>
                <w:bCs/>
                <w:sz w:val="24"/>
              </w:rPr>
              <w:t>,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 w:rsidRPr="009817F2">
              <w:rPr>
                <w:rFonts w:asciiTheme="minorHAnsi" w:hAnsiTheme="minorHAnsi"/>
                <w:sz w:val="24"/>
              </w:rPr>
              <w:t xml:space="preserve">display the </w:t>
            </w:r>
            <w:r>
              <w:rPr>
                <w:rFonts w:asciiTheme="minorHAnsi" w:hAnsiTheme="minorHAnsi"/>
                <w:b/>
                <w:sz w:val="24"/>
              </w:rPr>
              <w:t>Subject Name</w:t>
            </w:r>
            <w:r w:rsidRPr="009817F2">
              <w:rPr>
                <w:rFonts w:asciiTheme="minorHAnsi" w:hAnsiTheme="minorHAnsi"/>
                <w:sz w:val="24"/>
              </w:rPr>
              <w:t xml:space="preserve"> </w:t>
            </w:r>
            <w:r>
              <w:rPr>
                <w:rFonts w:asciiTheme="minorHAnsi" w:hAnsiTheme="minorHAnsi"/>
                <w:sz w:val="24"/>
              </w:rPr>
              <w:t xml:space="preserve">of the </w:t>
            </w:r>
            <w:r w:rsidRPr="00884B38">
              <w:rPr>
                <w:rFonts w:asciiTheme="minorHAnsi" w:hAnsiTheme="minorHAnsi"/>
                <w:b/>
                <w:bCs/>
                <w:sz w:val="24"/>
              </w:rPr>
              <w:t>Subject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 w:rsidRPr="00884B38">
              <w:rPr>
                <w:rFonts w:asciiTheme="minorHAnsi" w:hAnsiTheme="minorHAnsi"/>
                <w:b/>
                <w:bCs/>
                <w:sz w:val="24"/>
              </w:rPr>
              <w:t>Code</w:t>
            </w:r>
            <w:r>
              <w:rPr>
                <w:rFonts w:asciiTheme="minorHAnsi" w:hAnsiTheme="minorHAnsi"/>
                <w:sz w:val="24"/>
              </w:rPr>
              <w:t xml:space="preserve"> given in </w:t>
            </w:r>
            <w:r w:rsidRPr="00884B38">
              <w:rPr>
                <w:rFonts w:asciiTheme="minorHAnsi" w:hAnsiTheme="minorHAnsi"/>
                <w:b/>
                <w:bCs/>
                <w:sz w:val="24"/>
              </w:rPr>
              <w:t>cell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 w:rsidRPr="00884B38">
              <w:rPr>
                <w:rFonts w:asciiTheme="minorHAnsi" w:hAnsiTheme="minorHAnsi"/>
                <w:b/>
                <w:bCs/>
                <w:sz w:val="24"/>
              </w:rPr>
              <w:t>C27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 w:rsidRPr="009817F2">
              <w:rPr>
                <w:rFonts w:asciiTheme="minorHAnsi" w:hAnsiTheme="minorHAnsi"/>
                <w:sz w:val="24"/>
              </w:rPr>
              <w:t xml:space="preserve">by using </w:t>
            </w:r>
            <w:r w:rsidR="007D5693" w:rsidRPr="007D5693">
              <w:rPr>
                <w:rFonts w:asciiTheme="minorHAnsi" w:hAnsiTheme="minorHAnsi"/>
                <w:b/>
                <w:bCs/>
                <w:sz w:val="24"/>
              </w:rPr>
              <w:t>VLOOKUP</w:t>
            </w:r>
            <w:r w:rsidRPr="009817F2">
              <w:rPr>
                <w:rFonts w:asciiTheme="minorHAnsi" w:hAnsiTheme="minorHAnsi"/>
                <w:sz w:val="24"/>
              </w:rPr>
              <w:t>.</w:t>
            </w:r>
          </w:p>
        </w:tc>
        <w:tc>
          <w:tcPr>
            <w:tcW w:w="1080" w:type="dxa"/>
            <w:vAlign w:val="center"/>
          </w:tcPr>
          <w:p w14:paraId="27F977D8" w14:textId="77777777" w:rsidR="001E2051" w:rsidRPr="009817F2" w:rsidRDefault="001E2051" w:rsidP="0014278C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</w:t>
            </w:r>
          </w:p>
        </w:tc>
      </w:tr>
      <w:tr w:rsidR="001E2051" w:rsidRPr="009817F2" w14:paraId="245700B6" w14:textId="77777777" w:rsidTr="0014278C">
        <w:trPr>
          <w:trHeight w:val="414"/>
        </w:trPr>
        <w:tc>
          <w:tcPr>
            <w:tcW w:w="828" w:type="dxa"/>
            <w:gridSpan w:val="2"/>
            <w:vAlign w:val="center"/>
          </w:tcPr>
          <w:p w14:paraId="04C40699" w14:textId="6234E17A" w:rsidR="001E2051" w:rsidRPr="009817F2" w:rsidRDefault="007D5693" w:rsidP="0014278C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27</w:t>
            </w:r>
          </w:p>
        </w:tc>
        <w:tc>
          <w:tcPr>
            <w:tcW w:w="8257" w:type="dxa"/>
          </w:tcPr>
          <w:p w14:paraId="6F3DC996" w14:textId="77777777" w:rsidR="001E2051" w:rsidRPr="009817F2" w:rsidRDefault="001E2051" w:rsidP="0014278C">
            <w:pPr>
              <w:spacing w:before="240" w:after="240"/>
              <w:rPr>
                <w:rFonts w:asciiTheme="minorHAnsi" w:hAnsiTheme="minorHAnsi"/>
                <w:sz w:val="24"/>
              </w:rPr>
            </w:pPr>
            <w:r w:rsidRPr="009817F2">
              <w:rPr>
                <w:rFonts w:asciiTheme="minorHAnsi" w:hAnsiTheme="minorHAnsi"/>
                <w:sz w:val="24"/>
              </w:rPr>
              <w:t xml:space="preserve">In </w:t>
            </w:r>
            <w:r w:rsidRPr="009817F2">
              <w:rPr>
                <w:rFonts w:asciiTheme="minorHAnsi" w:hAnsiTheme="minorHAnsi"/>
                <w:b/>
                <w:sz w:val="24"/>
              </w:rPr>
              <w:t xml:space="preserve">cell </w:t>
            </w:r>
            <w:r>
              <w:rPr>
                <w:rFonts w:asciiTheme="minorHAnsi" w:hAnsiTheme="minorHAnsi"/>
                <w:b/>
                <w:sz w:val="24"/>
              </w:rPr>
              <w:t>J15</w:t>
            </w:r>
            <w:r w:rsidRPr="009817F2">
              <w:rPr>
                <w:rFonts w:asciiTheme="minorHAnsi" w:hAnsiTheme="minorHAnsi"/>
                <w:sz w:val="24"/>
              </w:rPr>
              <w:t xml:space="preserve">, display </w:t>
            </w:r>
            <w:r w:rsidRPr="00B27394">
              <w:rPr>
                <w:rFonts w:asciiTheme="minorHAnsi" w:hAnsiTheme="minorHAnsi"/>
                <w:b/>
                <w:bCs/>
                <w:sz w:val="24"/>
              </w:rPr>
              <w:t>today’s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 w:rsidRPr="00B27394">
              <w:rPr>
                <w:rFonts w:asciiTheme="minorHAnsi" w:hAnsiTheme="minorHAnsi"/>
                <w:b/>
                <w:bCs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>.</w:t>
            </w:r>
          </w:p>
        </w:tc>
        <w:tc>
          <w:tcPr>
            <w:tcW w:w="1080" w:type="dxa"/>
            <w:vAlign w:val="center"/>
          </w:tcPr>
          <w:p w14:paraId="306B6D90" w14:textId="77777777" w:rsidR="001E2051" w:rsidRPr="009817F2" w:rsidRDefault="001E2051" w:rsidP="0014278C">
            <w:pPr>
              <w:jc w:val="center"/>
              <w:rPr>
                <w:rFonts w:asciiTheme="minorHAnsi" w:hAnsiTheme="minorHAnsi"/>
                <w:sz w:val="24"/>
              </w:rPr>
            </w:pPr>
            <w:r w:rsidRPr="009817F2">
              <w:rPr>
                <w:rFonts w:asciiTheme="minorHAnsi" w:hAnsiTheme="minorHAnsi"/>
                <w:sz w:val="24"/>
              </w:rPr>
              <w:t>1</w:t>
            </w:r>
          </w:p>
        </w:tc>
      </w:tr>
      <w:tr w:rsidR="001E2051" w:rsidRPr="009817F2" w14:paraId="35997CCE" w14:textId="77777777" w:rsidTr="0014278C">
        <w:trPr>
          <w:trHeight w:val="414"/>
        </w:trPr>
        <w:tc>
          <w:tcPr>
            <w:tcW w:w="828" w:type="dxa"/>
            <w:gridSpan w:val="2"/>
            <w:vAlign w:val="center"/>
          </w:tcPr>
          <w:p w14:paraId="38C2FFF6" w14:textId="38593549" w:rsidR="001E2051" w:rsidRPr="009817F2" w:rsidRDefault="007D5693" w:rsidP="0014278C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28</w:t>
            </w:r>
          </w:p>
        </w:tc>
        <w:tc>
          <w:tcPr>
            <w:tcW w:w="8257" w:type="dxa"/>
          </w:tcPr>
          <w:p w14:paraId="2BE262E6" w14:textId="77777777" w:rsidR="001E2051" w:rsidRPr="009817F2" w:rsidRDefault="001E2051" w:rsidP="0014278C">
            <w:pPr>
              <w:spacing w:before="240" w:after="240"/>
              <w:rPr>
                <w:rFonts w:asciiTheme="minorHAnsi" w:hAnsiTheme="minorHAnsi"/>
                <w:sz w:val="24"/>
              </w:rPr>
            </w:pPr>
            <w:r w:rsidRPr="009817F2">
              <w:rPr>
                <w:rFonts w:asciiTheme="minorHAnsi" w:hAnsiTheme="minorHAnsi"/>
                <w:sz w:val="24"/>
              </w:rPr>
              <w:t xml:space="preserve">In </w:t>
            </w:r>
            <w:r>
              <w:rPr>
                <w:rFonts w:asciiTheme="minorHAnsi" w:hAnsiTheme="minorHAnsi"/>
                <w:b/>
                <w:sz w:val="24"/>
              </w:rPr>
              <w:t>cell J17</w:t>
            </w:r>
            <w:r w:rsidRPr="009817F2">
              <w:rPr>
                <w:rFonts w:asciiTheme="minorHAnsi" w:hAnsiTheme="minorHAnsi"/>
                <w:sz w:val="24"/>
              </w:rPr>
              <w:t xml:space="preserve">, display </w:t>
            </w:r>
            <w:r>
              <w:rPr>
                <w:rFonts w:asciiTheme="minorHAnsi" w:hAnsiTheme="minorHAnsi"/>
                <w:sz w:val="24"/>
              </w:rPr>
              <w:t xml:space="preserve">the decimal numbers (19,35,40) in Time format. </w:t>
            </w:r>
          </w:p>
        </w:tc>
        <w:tc>
          <w:tcPr>
            <w:tcW w:w="1080" w:type="dxa"/>
            <w:vAlign w:val="center"/>
          </w:tcPr>
          <w:p w14:paraId="26F8E5ED" w14:textId="77777777" w:rsidR="001E2051" w:rsidRPr="009817F2" w:rsidRDefault="001E2051" w:rsidP="0014278C">
            <w:pPr>
              <w:jc w:val="center"/>
              <w:rPr>
                <w:rFonts w:asciiTheme="minorHAnsi" w:hAnsiTheme="minorHAnsi"/>
                <w:sz w:val="24"/>
              </w:rPr>
            </w:pPr>
            <w:r w:rsidRPr="009817F2">
              <w:rPr>
                <w:rFonts w:asciiTheme="minorHAnsi" w:hAnsiTheme="minorHAnsi"/>
                <w:sz w:val="24"/>
              </w:rPr>
              <w:t>1</w:t>
            </w:r>
          </w:p>
        </w:tc>
      </w:tr>
      <w:tr w:rsidR="001E2051" w:rsidRPr="009817F2" w14:paraId="3D28F957" w14:textId="77777777" w:rsidTr="0014278C">
        <w:trPr>
          <w:trHeight w:val="414"/>
        </w:trPr>
        <w:tc>
          <w:tcPr>
            <w:tcW w:w="828" w:type="dxa"/>
            <w:gridSpan w:val="2"/>
            <w:vAlign w:val="center"/>
          </w:tcPr>
          <w:p w14:paraId="5C55BE28" w14:textId="59502426" w:rsidR="001E2051" w:rsidRPr="009817F2" w:rsidRDefault="007D5693" w:rsidP="0014278C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29</w:t>
            </w:r>
          </w:p>
        </w:tc>
        <w:tc>
          <w:tcPr>
            <w:tcW w:w="8257" w:type="dxa"/>
          </w:tcPr>
          <w:p w14:paraId="606CDDC5" w14:textId="77777777" w:rsidR="001E2051" w:rsidRPr="009817F2" w:rsidRDefault="001E2051" w:rsidP="0014278C">
            <w:pPr>
              <w:spacing w:before="240" w:after="240"/>
              <w:rPr>
                <w:rFonts w:asciiTheme="minorHAnsi" w:hAnsiTheme="minorHAnsi"/>
                <w:sz w:val="24"/>
              </w:rPr>
            </w:pPr>
            <w:r w:rsidRPr="009817F2">
              <w:rPr>
                <w:rFonts w:asciiTheme="minorHAnsi" w:hAnsiTheme="minorHAnsi"/>
                <w:sz w:val="24"/>
              </w:rPr>
              <w:t xml:space="preserve">In </w:t>
            </w:r>
            <w:r w:rsidRPr="009817F2">
              <w:rPr>
                <w:rFonts w:asciiTheme="minorHAnsi" w:hAnsiTheme="minorHAnsi"/>
                <w:b/>
                <w:sz w:val="24"/>
              </w:rPr>
              <w:t xml:space="preserve">cell </w:t>
            </w:r>
            <w:r>
              <w:rPr>
                <w:rFonts w:asciiTheme="minorHAnsi" w:hAnsiTheme="minorHAnsi"/>
                <w:b/>
                <w:sz w:val="24"/>
              </w:rPr>
              <w:t>J19</w:t>
            </w:r>
            <w:r w:rsidRPr="009817F2">
              <w:rPr>
                <w:rFonts w:asciiTheme="minorHAnsi" w:hAnsiTheme="minorHAnsi"/>
                <w:sz w:val="24"/>
              </w:rPr>
              <w:t xml:space="preserve">, display </w:t>
            </w:r>
            <w:r>
              <w:rPr>
                <w:rFonts w:asciiTheme="minorHAnsi" w:hAnsiTheme="minorHAnsi"/>
                <w:sz w:val="24"/>
              </w:rPr>
              <w:t>the weekday of</w:t>
            </w:r>
            <w:r w:rsidRPr="009817F2">
              <w:rPr>
                <w:rFonts w:asciiTheme="minorHAnsi" w:hAnsiTheme="minorHAnsi"/>
                <w:sz w:val="24"/>
              </w:rPr>
              <w:t xml:space="preserve"> </w:t>
            </w:r>
            <w:r>
              <w:rPr>
                <w:rFonts w:asciiTheme="minorHAnsi" w:hAnsiTheme="minorHAnsi"/>
                <w:sz w:val="24"/>
              </w:rPr>
              <w:t xml:space="preserve">the </w:t>
            </w:r>
            <w:r w:rsidRPr="009817F2">
              <w:rPr>
                <w:rFonts w:asciiTheme="minorHAnsi" w:hAnsiTheme="minorHAnsi"/>
                <w:sz w:val="24"/>
              </w:rPr>
              <w:t xml:space="preserve">date in </w:t>
            </w:r>
            <w:r>
              <w:rPr>
                <w:rFonts w:asciiTheme="minorHAnsi" w:hAnsiTheme="minorHAnsi"/>
                <w:b/>
                <w:sz w:val="24"/>
              </w:rPr>
              <w:t>cell J15</w:t>
            </w:r>
            <w:r w:rsidRPr="009817F2">
              <w:rPr>
                <w:rFonts w:asciiTheme="minorHAnsi" w:hAnsiTheme="minorHAnsi"/>
                <w:sz w:val="24"/>
              </w:rPr>
              <w:t>.</w:t>
            </w:r>
          </w:p>
        </w:tc>
        <w:tc>
          <w:tcPr>
            <w:tcW w:w="1080" w:type="dxa"/>
            <w:vAlign w:val="center"/>
          </w:tcPr>
          <w:p w14:paraId="4B84B538" w14:textId="77777777" w:rsidR="001E2051" w:rsidRPr="009817F2" w:rsidRDefault="001E2051" w:rsidP="0014278C">
            <w:pPr>
              <w:jc w:val="center"/>
              <w:rPr>
                <w:rFonts w:asciiTheme="minorHAnsi" w:hAnsiTheme="minorHAnsi"/>
                <w:sz w:val="24"/>
              </w:rPr>
            </w:pPr>
            <w:r w:rsidRPr="009817F2">
              <w:rPr>
                <w:rFonts w:asciiTheme="minorHAnsi" w:hAnsiTheme="minorHAnsi"/>
                <w:sz w:val="24"/>
              </w:rPr>
              <w:t>1</w:t>
            </w:r>
          </w:p>
        </w:tc>
      </w:tr>
      <w:tr w:rsidR="001E2051" w:rsidRPr="009817F2" w14:paraId="698054D0" w14:textId="77777777" w:rsidTr="0014278C">
        <w:trPr>
          <w:trHeight w:val="414"/>
        </w:trPr>
        <w:tc>
          <w:tcPr>
            <w:tcW w:w="828" w:type="dxa"/>
            <w:gridSpan w:val="2"/>
            <w:vAlign w:val="center"/>
          </w:tcPr>
          <w:p w14:paraId="67F249D5" w14:textId="2C62E9C4" w:rsidR="001E2051" w:rsidRPr="009817F2" w:rsidRDefault="007D5693" w:rsidP="0014278C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30</w:t>
            </w:r>
          </w:p>
        </w:tc>
        <w:tc>
          <w:tcPr>
            <w:tcW w:w="8257" w:type="dxa"/>
          </w:tcPr>
          <w:p w14:paraId="5507584E" w14:textId="77777777" w:rsidR="001E2051" w:rsidRDefault="001E2051" w:rsidP="0014278C">
            <w:pPr>
              <w:spacing w:before="240" w:after="240"/>
              <w:rPr>
                <w:rFonts w:asciiTheme="minorHAnsi" w:hAnsiTheme="minorHAnsi"/>
                <w:sz w:val="24"/>
              </w:rPr>
            </w:pPr>
            <w:r w:rsidRPr="009817F2">
              <w:rPr>
                <w:rFonts w:asciiTheme="minorHAnsi" w:hAnsiTheme="minorHAnsi"/>
                <w:sz w:val="24"/>
              </w:rPr>
              <w:t xml:space="preserve">In </w:t>
            </w:r>
            <w:r w:rsidRPr="009817F2">
              <w:rPr>
                <w:rFonts w:asciiTheme="minorHAnsi" w:hAnsiTheme="minorHAnsi"/>
                <w:b/>
                <w:sz w:val="24"/>
              </w:rPr>
              <w:t xml:space="preserve">cell </w:t>
            </w:r>
            <w:r>
              <w:rPr>
                <w:rFonts w:asciiTheme="minorHAnsi" w:hAnsiTheme="minorHAnsi"/>
                <w:b/>
                <w:sz w:val="24"/>
              </w:rPr>
              <w:t>J21</w:t>
            </w:r>
            <w:r w:rsidRPr="009817F2">
              <w:rPr>
                <w:rFonts w:asciiTheme="minorHAnsi" w:hAnsiTheme="minorHAnsi"/>
                <w:sz w:val="24"/>
              </w:rPr>
              <w:t xml:space="preserve">, display </w:t>
            </w:r>
            <w:r>
              <w:rPr>
                <w:rFonts w:asciiTheme="minorHAnsi" w:hAnsiTheme="minorHAnsi"/>
                <w:sz w:val="24"/>
              </w:rPr>
              <w:t>the hour of the time in</w:t>
            </w:r>
            <w:r w:rsidRPr="009817F2">
              <w:rPr>
                <w:rFonts w:asciiTheme="minorHAnsi" w:hAnsiTheme="minorHAnsi"/>
                <w:sz w:val="24"/>
              </w:rPr>
              <w:t xml:space="preserve"> </w:t>
            </w:r>
            <w:r>
              <w:rPr>
                <w:rFonts w:asciiTheme="minorHAnsi" w:hAnsiTheme="minorHAnsi"/>
                <w:b/>
                <w:sz w:val="24"/>
              </w:rPr>
              <w:t>cell J17</w:t>
            </w:r>
            <w:r w:rsidRPr="009817F2">
              <w:rPr>
                <w:rFonts w:asciiTheme="minorHAnsi" w:hAnsiTheme="minorHAnsi"/>
                <w:sz w:val="24"/>
              </w:rPr>
              <w:t>.</w:t>
            </w:r>
          </w:p>
          <w:p w14:paraId="15D37FB5" w14:textId="77777777" w:rsidR="001E2051" w:rsidRPr="007A3A82" w:rsidRDefault="001E2051" w:rsidP="0014278C">
            <w:pPr>
              <w:rPr>
                <w:rFonts w:asciiTheme="minorHAnsi" w:hAnsiTheme="minorHAnsi"/>
                <w:sz w:val="24"/>
              </w:rPr>
            </w:pPr>
            <w:r w:rsidRPr="009817F2">
              <w:rPr>
                <w:rFonts w:asciiTheme="minorHAnsi" w:hAnsiTheme="minorHAnsi"/>
                <w:sz w:val="24"/>
              </w:rPr>
              <w:t xml:space="preserve">Save </w:t>
            </w:r>
            <w:r>
              <w:rPr>
                <w:rFonts w:asciiTheme="minorHAnsi" w:hAnsiTheme="minorHAnsi"/>
                <w:sz w:val="24"/>
              </w:rPr>
              <w:t xml:space="preserve">the worksheet </w:t>
            </w:r>
            <w:r>
              <w:rPr>
                <w:rFonts w:asciiTheme="minorHAnsi" w:hAnsiTheme="minorHAnsi"/>
                <w:b/>
                <w:sz w:val="24"/>
              </w:rPr>
              <w:t>Subjects</w:t>
            </w:r>
            <w:r w:rsidRPr="009817F2">
              <w:rPr>
                <w:rFonts w:asciiTheme="minorHAnsi" w:hAnsiTheme="minorHAnsi"/>
                <w:sz w:val="24"/>
              </w:rPr>
              <w:t>.</w:t>
            </w:r>
          </w:p>
        </w:tc>
        <w:tc>
          <w:tcPr>
            <w:tcW w:w="1080" w:type="dxa"/>
            <w:vAlign w:val="center"/>
          </w:tcPr>
          <w:p w14:paraId="6DD6EE49" w14:textId="77777777" w:rsidR="001E2051" w:rsidRPr="009817F2" w:rsidRDefault="001E2051" w:rsidP="0014278C">
            <w:pPr>
              <w:jc w:val="center"/>
              <w:rPr>
                <w:rFonts w:asciiTheme="minorHAnsi" w:hAnsiTheme="minorHAnsi"/>
                <w:sz w:val="24"/>
              </w:rPr>
            </w:pPr>
            <w:r w:rsidRPr="009817F2">
              <w:rPr>
                <w:rFonts w:asciiTheme="minorHAnsi" w:hAnsiTheme="minorHAnsi"/>
                <w:sz w:val="24"/>
              </w:rPr>
              <w:t>1</w:t>
            </w:r>
            <w:bookmarkStart w:id="0" w:name="_GoBack"/>
            <w:bookmarkEnd w:id="0"/>
          </w:p>
        </w:tc>
      </w:tr>
    </w:tbl>
    <w:p w14:paraId="69901A1F" w14:textId="77777777" w:rsidR="008C29C5" w:rsidRDefault="008C29C5" w:rsidP="008C29C5"/>
    <w:p w14:paraId="39538DCD" w14:textId="77777777" w:rsidR="008C29C5" w:rsidRDefault="008C29C5" w:rsidP="008C29C5"/>
    <w:p w14:paraId="245B770D" w14:textId="3D61F1E7" w:rsidR="00AD6236" w:rsidRPr="003D0AC7" w:rsidRDefault="00AF7551" w:rsidP="008C29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B602A6" wp14:editId="48ECA105">
                <wp:simplePos x="0" y="0"/>
                <wp:positionH relativeFrom="page">
                  <wp:posOffset>333375</wp:posOffset>
                </wp:positionH>
                <wp:positionV relativeFrom="paragraph">
                  <wp:posOffset>986790</wp:posOffset>
                </wp:positionV>
                <wp:extent cx="7124700" cy="24765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4E464" w14:textId="5526DD1D" w:rsidR="00AF7551" w:rsidRDefault="00AF7551" w:rsidP="00AF7551">
                            <w:r>
                              <w:t xml:space="preserve">Semester </w:t>
                            </w:r>
                            <w:r w:rsidR="009134B1">
                              <w:t>1</w:t>
                            </w:r>
                            <w:r>
                              <w:t>, AY 201</w:t>
                            </w:r>
                            <w:r w:rsidR="009134B1">
                              <w:t>9</w:t>
                            </w:r>
                            <w:r>
                              <w:t>-</w:t>
                            </w:r>
                            <w:r w:rsidR="009134B1">
                              <w:t>20</w:t>
                            </w:r>
                            <w:r>
                              <w:t xml:space="preserve">                                             ITAD1100 – Advance</w:t>
                            </w:r>
                            <w:r w:rsidR="008E7ECD">
                              <w:t>d</w:t>
                            </w:r>
                            <w:r>
                              <w:t xml:space="preserve"> IT Skills                            </w:t>
                            </w:r>
                            <w:r w:rsidR="008E7ECD">
                              <w:t xml:space="preserve">                             </w:t>
                            </w:r>
                            <w:r>
                              <w:t xml:space="preserve">Page </w:t>
                            </w:r>
                            <w:r w:rsidR="009134B1">
                              <w:t>4</w:t>
                            </w:r>
                            <w:r>
                              <w:t xml:space="preserve"> of </w:t>
                            </w:r>
                            <w:r w:rsidR="009134B1">
                              <w:t>4</w:t>
                            </w:r>
                          </w:p>
                          <w:p w14:paraId="4F3AAEF6" w14:textId="77777777" w:rsidR="00AF7551" w:rsidRPr="00AF7551" w:rsidRDefault="00AF7551" w:rsidP="00AF7551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602A6" id="_x0000_s1030" type="#_x0000_t202" style="position:absolute;margin-left:26.25pt;margin-top:77.7pt;width:561pt;height:1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" stroked="f">
                <v:textbox>
                  <w:txbxContent>
                    <w:p w14:paraId="5284E464" w14:textId="5526DD1D" w:rsidR="00AF7551" w:rsidRDefault="00AF7551" w:rsidP="00AF7551">
                      <w:r>
                        <w:t xml:space="preserve">Semester </w:t>
                      </w:r>
                      <w:r w:rsidR="009134B1">
                        <w:t>1</w:t>
                      </w:r>
                      <w:r>
                        <w:t>, AY 201</w:t>
                      </w:r>
                      <w:r w:rsidR="009134B1">
                        <w:t>9</w:t>
                      </w:r>
                      <w:r>
                        <w:t>-</w:t>
                      </w:r>
                      <w:r w:rsidR="009134B1">
                        <w:t>20</w:t>
                      </w:r>
                      <w:r>
                        <w:t xml:space="preserve">                                             ITAD1100 – Advance</w:t>
                      </w:r>
                      <w:r w:rsidR="008E7ECD">
                        <w:t>d</w:t>
                      </w:r>
                      <w:r>
                        <w:t xml:space="preserve"> IT Skills                            </w:t>
                      </w:r>
                      <w:r w:rsidR="008E7ECD">
                        <w:t xml:space="preserve">                             </w:t>
                      </w:r>
                      <w:r>
                        <w:t xml:space="preserve">Page </w:t>
                      </w:r>
                      <w:r w:rsidR="009134B1">
                        <w:t>4</w:t>
                      </w:r>
                      <w:r>
                        <w:t xml:space="preserve"> of </w:t>
                      </w:r>
                      <w:r w:rsidR="009134B1">
                        <w:t>4</w:t>
                      </w:r>
                    </w:p>
                    <w:p w14:paraId="4F3AAEF6" w14:textId="77777777" w:rsidR="00AF7551" w:rsidRPr="00AF7551" w:rsidRDefault="00AF7551" w:rsidP="00AF7551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AD6236" w:rsidRPr="003D0AC7" w:rsidSect="00AF7551">
      <w:footerReference w:type="even" r:id="rId10"/>
      <w:footerReference w:type="default" r:id="rId11"/>
      <w:pgSz w:w="12240" w:h="15840"/>
      <w:pgMar w:top="568" w:right="720" w:bottom="720" w:left="720" w:header="725" w:footer="16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DE021" w14:textId="77777777" w:rsidR="00277BBA" w:rsidRDefault="00277BBA" w:rsidP="001E59E4">
      <w:pPr>
        <w:spacing w:line="240" w:lineRule="auto"/>
      </w:pPr>
      <w:r>
        <w:separator/>
      </w:r>
    </w:p>
  </w:endnote>
  <w:endnote w:type="continuationSeparator" w:id="0">
    <w:p w14:paraId="6D2306F5" w14:textId="77777777" w:rsidR="00277BBA" w:rsidRDefault="00277BBA" w:rsidP="001E59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9D1FB" w14:textId="77777777" w:rsidR="00021EC7" w:rsidRDefault="00021EC7" w:rsidP="00A1530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7551">
      <w:rPr>
        <w:rStyle w:val="PageNumber"/>
        <w:noProof/>
      </w:rPr>
      <w:t>2</w:t>
    </w:r>
    <w:r>
      <w:rPr>
        <w:rStyle w:val="PageNumber"/>
      </w:rPr>
      <w:fldChar w:fldCharType="end"/>
    </w:r>
  </w:p>
  <w:p w14:paraId="44A9545D" w14:textId="77777777" w:rsidR="00021EC7" w:rsidRDefault="00021EC7" w:rsidP="001E59E4">
    <w:pPr>
      <w:pStyle w:val="Footer"/>
      <w:ind w:right="360"/>
    </w:pPr>
  </w:p>
  <w:p w14:paraId="2F1646E2" w14:textId="77777777" w:rsidR="00021EC7" w:rsidRDefault="00021EC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56558" w14:textId="77777777" w:rsidR="00021EC7" w:rsidRPr="003D0AC7" w:rsidRDefault="00021EC7" w:rsidP="001820B8">
    <w:pPr>
      <w:pStyle w:val="Footer"/>
      <w:shd w:val="clear" w:color="auto" w:fill="D9D9D9" w:themeFill="background1" w:themeFillShade="D9"/>
      <w:ind w:right="-257"/>
      <w:rPr>
        <w:sz w:val="16"/>
        <w:szCs w:val="16"/>
      </w:rPr>
    </w:pPr>
  </w:p>
  <w:p w14:paraId="004D8D7B" w14:textId="77777777" w:rsidR="00021EC7" w:rsidRDefault="00021EC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92C45" w14:textId="77777777" w:rsidR="00277BBA" w:rsidRDefault="00277BBA" w:rsidP="001E59E4">
      <w:pPr>
        <w:spacing w:line="240" w:lineRule="auto"/>
      </w:pPr>
      <w:r>
        <w:separator/>
      </w:r>
    </w:p>
  </w:footnote>
  <w:footnote w:type="continuationSeparator" w:id="0">
    <w:p w14:paraId="709B8179" w14:textId="77777777" w:rsidR="00277BBA" w:rsidRDefault="00277BBA" w:rsidP="001E59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D71AB"/>
    <w:multiLevelType w:val="hybridMultilevel"/>
    <w:tmpl w:val="482881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17CAA"/>
    <w:multiLevelType w:val="hybridMultilevel"/>
    <w:tmpl w:val="CF28AA48"/>
    <w:lvl w:ilvl="0" w:tplc="7598C8F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B32032"/>
    <w:multiLevelType w:val="hybridMultilevel"/>
    <w:tmpl w:val="6D1E9D8C"/>
    <w:lvl w:ilvl="0" w:tplc="24041FBA">
      <w:start w:val="1"/>
      <w:numFmt w:val="lowerLetter"/>
      <w:lvlText w:val="%1."/>
      <w:lvlJc w:val="left"/>
      <w:pPr>
        <w:ind w:left="3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1" w:hanging="360"/>
      </w:pPr>
    </w:lvl>
    <w:lvl w:ilvl="2" w:tplc="0409001B" w:tentative="1">
      <w:start w:val="1"/>
      <w:numFmt w:val="lowerRoman"/>
      <w:lvlText w:val="%3."/>
      <w:lvlJc w:val="right"/>
      <w:pPr>
        <w:ind w:left="1821" w:hanging="180"/>
      </w:pPr>
    </w:lvl>
    <w:lvl w:ilvl="3" w:tplc="0409000F" w:tentative="1">
      <w:start w:val="1"/>
      <w:numFmt w:val="decimal"/>
      <w:lvlText w:val="%4."/>
      <w:lvlJc w:val="left"/>
      <w:pPr>
        <w:ind w:left="2541" w:hanging="360"/>
      </w:pPr>
    </w:lvl>
    <w:lvl w:ilvl="4" w:tplc="04090019" w:tentative="1">
      <w:start w:val="1"/>
      <w:numFmt w:val="lowerLetter"/>
      <w:lvlText w:val="%5."/>
      <w:lvlJc w:val="left"/>
      <w:pPr>
        <w:ind w:left="3261" w:hanging="360"/>
      </w:pPr>
    </w:lvl>
    <w:lvl w:ilvl="5" w:tplc="0409001B" w:tentative="1">
      <w:start w:val="1"/>
      <w:numFmt w:val="lowerRoman"/>
      <w:lvlText w:val="%6."/>
      <w:lvlJc w:val="right"/>
      <w:pPr>
        <w:ind w:left="3981" w:hanging="180"/>
      </w:pPr>
    </w:lvl>
    <w:lvl w:ilvl="6" w:tplc="0409000F" w:tentative="1">
      <w:start w:val="1"/>
      <w:numFmt w:val="decimal"/>
      <w:lvlText w:val="%7."/>
      <w:lvlJc w:val="left"/>
      <w:pPr>
        <w:ind w:left="4701" w:hanging="360"/>
      </w:pPr>
    </w:lvl>
    <w:lvl w:ilvl="7" w:tplc="04090019" w:tentative="1">
      <w:start w:val="1"/>
      <w:numFmt w:val="lowerLetter"/>
      <w:lvlText w:val="%8."/>
      <w:lvlJc w:val="left"/>
      <w:pPr>
        <w:ind w:left="5421" w:hanging="360"/>
      </w:pPr>
    </w:lvl>
    <w:lvl w:ilvl="8" w:tplc="0409001B" w:tentative="1">
      <w:start w:val="1"/>
      <w:numFmt w:val="lowerRoman"/>
      <w:lvlText w:val="%9."/>
      <w:lvlJc w:val="right"/>
      <w:pPr>
        <w:ind w:left="6141" w:hanging="180"/>
      </w:pPr>
    </w:lvl>
  </w:abstractNum>
  <w:abstractNum w:abstractNumId="3" w15:restartNumberingAfterBreak="0">
    <w:nsid w:val="09E42C68"/>
    <w:multiLevelType w:val="hybridMultilevel"/>
    <w:tmpl w:val="FC3040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23E6C"/>
    <w:multiLevelType w:val="hybridMultilevel"/>
    <w:tmpl w:val="A8D0E3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F1B81"/>
    <w:multiLevelType w:val="hybridMultilevel"/>
    <w:tmpl w:val="B57A83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87649"/>
    <w:multiLevelType w:val="hybridMultilevel"/>
    <w:tmpl w:val="78D28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E0238"/>
    <w:multiLevelType w:val="hybridMultilevel"/>
    <w:tmpl w:val="090696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E5F71"/>
    <w:multiLevelType w:val="hybridMultilevel"/>
    <w:tmpl w:val="0C4E7374"/>
    <w:lvl w:ilvl="0" w:tplc="9048A5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A265B6"/>
    <w:multiLevelType w:val="hybridMultilevel"/>
    <w:tmpl w:val="09A68B24"/>
    <w:lvl w:ilvl="0" w:tplc="64E64C8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7750AD"/>
    <w:multiLevelType w:val="hybridMultilevel"/>
    <w:tmpl w:val="4E3853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AB64A1"/>
    <w:multiLevelType w:val="hybridMultilevel"/>
    <w:tmpl w:val="B454ABBE"/>
    <w:lvl w:ilvl="0" w:tplc="228A79E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F60D49"/>
    <w:multiLevelType w:val="hybridMultilevel"/>
    <w:tmpl w:val="60C834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F877DC"/>
    <w:multiLevelType w:val="hybridMultilevel"/>
    <w:tmpl w:val="0EC03F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7D5A2D"/>
    <w:multiLevelType w:val="hybridMultilevel"/>
    <w:tmpl w:val="A6382FB0"/>
    <w:lvl w:ilvl="0" w:tplc="2FEE49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630057"/>
    <w:multiLevelType w:val="hybridMultilevel"/>
    <w:tmpl w:val="470874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DE5952"/>
    <w:multiLevelType w:val="hybridMultilevel"/>
    <w:tmpl w:val="9850C5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5642FA"/>
    <w:multiLevelType w:val="hybridMultilevel"/>
    <w:tmpl w:val="9850C5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016211"/>
    <w:multiLevelType w:val="hybridMultilevel"/>
    <w:tmpl w:val="9850C5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893C10"/>
    <w:multiLevelType w:val="hybridMultilevel"/>
    <w:tmpl w:val="8480A1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337B4"/>
    <w:multiLevelType w:val="hybridMultilevel"/>
    <w:tmpl w:val="B57A83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EA42FA"/>
    <w:multiLevelType w:val="hybridMultilevel"/>
    <w:tmpl w:val="B57A83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AA15E3"/>
    <w:multiLevelType w:val="hybridMultilevel"/>
    <w:tmpl w:val="DC2885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E329FB"/>
    <w:multiLevelType w:val="hybridMultilevel"/>
    <w:tmpl w:val="B5004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6F0EB7"/>
    <w:multiLevelType w:val="hybridMultilevel"/>
    <w:tmpl w:val="09A68B24"/>
    <w:lvl w:ilvl="0" w:tplc="64E64C8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AF4528"/>
    <w:multiLevelType w:val="hybridMultilevel"/>
    <w:tmpl w:val="9850C5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996EF2"/>
    <w:multiLevelType w:val="hybridMultilevel"/>
    <w:tmpl w:val="AA96D0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AB0EDB"/>
    <w:multiLevelType w:val="hybridMultilevel"/>
    <w:tmpl w:val="9850C5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17F72"/>
    <w:multiLevelType w:val="hybridMultilevel"/>
    <w:tmpl w:val="9850C5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D678B"/>
    <w:multiLevelType w:val="hybridMultilevel"/>
    <w:tmpl w:val="637A95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3E5D9E"/>
    <w:multiLevelType w:val="hybridMultilevel"/>
    <w:tmpl w:val="0F5C7D44"/>
    <w:lvl w:ilvl="0" w:tplc="17B2592A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1" w15:restartNumberingAfterBreak="0">
    <w:nsid w:val="79824B37"/>
    <w:multiLevelType w:val="hybridMultilevel"/>
    <w:tmpl w:val="B5004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8"/>
  </w:num>
  <w:num w:numId="3">
    <w:abstractNumId w:val="27"/>
  </w:num>
  <w:num w:numId="4">
    <w:abstractNumId w:val="17"/>
  </w:num>
  <w:num w:numId="5">
    <w:abstractNumId w:val="14"/>
  </w:num>
  <w:num w:numId="6">
    <w:abstractNumId w:val="11"/>
  </w:num>
  <w:num w:numId="7">
    <w:abstractNumId w:val="25"/>
  </w:num>
  <w:num w:numId="8">
    <w:abstractNumId w:val="31"/>
  </w:num>
  <w:num w:numId="9">
    <w:abstractNumId w:val="23"/>
  </w:num>
  <w:num w:numId="10">
    <w:abstractNumId w:val="19"/>
  </w:num>
  <w:num w:numId="11">
    <w:abstractNumId w:val="29"/>
  </w:num>
  <w:num w:numId="12">
    <w:abstractNumId w:val="2"/>
  </w:num>
  <w:num w:numId="13">
    <w:abstractNumId w:val="18"/>
  </w:num>
  <w:num w:numId="14">
    <w:abstractNumId w:val="26"/>
  </w:num>
  <w:num w:numId="15">
    <w:abstractNumId w:val="7"/>
  </w:num>
  <w:num w:numId="16">
    <w:abstractNumId w:val="0"/>
  </w:num>
  <w:num w:numId="17">
    <w:abstractNumId w:val="4"/>
  </w:num>
  <w:num w:numId="18">
    <w:abstractNumId w:val="10"/>
  </w:num>
  <w:num w:numId="19">
    <w:abstractNumId w:val="22"/>
  </w:num>
  <w:num w:numId="20">
    <w:abstractNumId w:val="3"/>
  </w:num>
  <w:num w:numId="21">
    <w:abstractNumId w:val="30"/>
  </w:num>
  <w:num w:numId="22">
    <w:abstractNumId w:val="12"/>
  </w:num>
  <w:num w:numId="23">
    <w:abstractNumId w:val="13"/>
  </w:num>
  <w:num w:numId="24">
    <w:abstractNumId w:val="16"/>
  </w:num>
  <w:num w:numId="25">
    <w:abstractNumId w:val="6"/>
  </w:num>
  <w:num w:numId="26">
    <w:abstractNumId w:val="15"/>
  </w:num>
  <w:num w:numId="27">
    <w:abstractNumId w:val="5"/>
  </w:num>
  <w:num w:numId="28">
    <w:abstractNumId w:val="20"/>
  </w:num>
  <w:num w:numId="29">
    <w:abstractNumId w:val="21"/>
  </w:num>
  <w:num w:numId="30">
    <w:abstractNumId w:val="24"/>
  </w:num>
  <w:num w:numId="31">
    <w:abstractNumId w:val="8"/>
  </w:num>
  <w:num w:numId="32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LQws7QwNLUwsjA1NjNU0lEKTi0uzszPAykwrwUAbWkagiwAAAA="/>
  </w:docVars>
  <w:rsids>
    <w:rsidRoot w:val="00C812B7"/>
    <w:rsid w:val="00000432"/>
    <w:rsid w:val="00000F5B"/>
    <w:rsid w:val="00007A16"/>
    <w:rsid w:val="0001197C"/>
    <w:rsid w:val="000123E7"/>
    <w:rsid w:val="00012640"/>
    <w:rsid w:val="00012DE9"/>
    <w:rsid w:val="0001454F"/>
    <w:rsid w:val="00014692"/>
    <w:rsid w:val="0001536F"/>
    <w:rsid w:val="00015A20"/>
    <w:rsid w:val="00015CEE"/>
    <w:rsid w:val="000169E1"/>
    <w:rsid w:val="00021EC7"/>
    <w:rsid w:val="00024523"/>
    <w:rsid w:val="00026286"/>
    <w:rsid w:val="000267DF"/>
    <w:rsid w:val="000268CE"/>
    <w:rsid w:val="000269F9"/>
    <w:rsid w:val="00027167"/>
    <w:rsid w:val="00027B94"/>
    <w:rsid w:val="00027F34"/>
    <w:rsid w:val="00031756"/>
    <w:rsid w:val="00031C05"/>
    <w:rsid w:val="000335B2"/>
    <w:rsid w:val="000354A0"/>
    <w:rsid w:val="00036290"/>
    <w:rsid w:val="000367B5"/>
    <w:rsid w:val="00036886"/>
    <w:rsid w:val="00046063"/>
    <w:rsid w:val="0005029F"/>
    <w:rsid w:val="00051CC0"/>
    <w:rsid w:val="00052524"/>
    <w:rsid w:val="00054AAB"/>
    <w:rsid w:val="00054BF4"/>
    <w:rsid w:val="0005521C"/>
    <w:rsid w:val="00056BC0"/>
    <w:rsid w:val="00065335"/>
    <w:rsid w:val="00066F74"/>
    <w:rsid w:val="000707B4"/>
    <w:rsid w:val="00073730"/>
    <w:rsid w:val="00074DD8"/>
    <w:rsid w:val="000760B6"/>
    <w:rsid w:val="00076694"/>
    <w:rsid w:val="00077C37"/>
    <w:rsid w:val="0008000C"/>
    <w:rsid w:val="000816AE"/>
    <w:rsid w:val="000834A4"/>
    <w:rsid w:val="00086487"/>
    <w:rsid w:val="00086B5D"/>
    <w:rsid w:val="000878A6"/>
    <w:rsid w:val="00090154"/>
    <w:rsid w:val="00090BFF"/>
    <w:rsid w:val="00091137"/>
    <w:rsid w:val="000924D6"/>
    <w:rsid w:val="000940BF"/>
    <w:rsid w:val="00095005"/>
    <w:rsid w:val="00095A49"/>
    <w:rsid w:val="00096C6A"/>
    <w:rsid w:val="000A0CD2"/>
    <w:rsid w:val="000A31C1"/>
    <w:rsid w:val="000A63FA"/>
    <w:rsid w:val="000A6EF3"/>
    <w:rsid w:val="000A7148"/>
    <w:rsid w:val="000B55BE"/>
    <w:rsid w:val="000C106A"/>
    <w:rsid w:val="000C12FA"/>
    <w:rsid w:val="000C2133"/>
    <w:rsid w:val="000C3C4D"/>
    <w:rsid w:val="000C4735"/>
    <w:rsid w:val="000C4CDD"/>
    <w:rsid w:val="000C4FEE"/>
    <w:rsid w:val="000C716F"/>
    <w:rsid w:val="000D0899"/>
    <w:rsid w:val="000D19A8"/>
    <w:rsid w:val="000D4124"/>
    <w:rsid w:val="000D5DBF"/>
    <w:rsid w:val="000E136A"/>
    <w:rsid w:val="000E1A35"/>
    <w:rsid w:val="000E3DD9"/>
    <w:rsid w:val="000E6D24"/>
    <w:rsid w:val="000F06F7"/>
    <w:rsid w:val="000F102B"/>
    <w:rsid w:val="000F399A"/>
    <w:rsid w:val="000F511A"/>
    <w:rsid w:val="000F5329"/>
    <w:rsid w:val="001008EB"/>
    <w:rsid w:val="001028FA"/>
    <w:rsid w:val="00102BB6"/>
    <w:rsid w:val="00103B48"/>
    <w:rsid w:val="00103E3D"/>
    <w:rsid w:val="00106083"/>
    <w:rsid w:val="001062D0"/>
    <w:rsid w:val="00110126"/>
    <w:rsid w:val="00111F53"/>
    <w:rsid w:val="00112738"/>
    <w:rsid w:val="0011396B"/>
    <w:rsid w:val="00113ED9"/>
    <w:rsid w:val="001150A4"/>
    <w:rsid w:val="00115A01"/>
    <w:rsid w:val="0011737A"/>
    <w:rsid w:val="001203C6"/>
    <w:rsid w:val="001233ED"/>
    <w:rsid w:val="00125966"/>
    <w:rsid w:val="00125C3E"/>
    <w:rsid w:val="001261FF"/>
    <w:rsid w:val="00130BF8"/>
    <w:rsid w:val="0013317B"/>
    <w:rsid w:val="00133B5A"/>
    <w:rsid w:val="00135AE4"/>
    <w:rsid w:val="001370AD"/>
    <w:rsid w:val="00140AD6"/>
    <w:rsid w:val="00140FF9"/>
    <w:rsid w:val="001417AD"/>
    <w:rsid w:val="001418D4"/>
    <w:rsid w:val="001429BD"/>
    <w:rsid w:val="00142A02"/>
    <w:rsid w:val="00143A05"/>
    <w:rsid w:val="0014774D"/>
    <w:rsid w:val="0015085D"/>
    <w:rsid w:val="00152709"/>
    <w:rsid w:val="001535D4"/>
    <w:rsid w:val="00153BC4"/>
    <w:rsid w:val="001543E6"/>
    <w:rsid w:val="00154A62"/>
    <w:rsid w:val="001560C2"/>
    <w:rsid w:val="00161619"/>
    <w:rsid w:val="00161CFB"/>
    <w:rsid w:val="00162091"/>
    <w:rsid w:val="0016339E"/>
    <w:rsid w:val="00163705"/>
    <w:rsid w:val="00165074"/>
    <w:rsid w:val="001659AF"/>
    <w:rsid w:val="00165C71"/>
    <w:rsid w:val="00166146"/>
    <w:rsid w:val="00171CDC"/>
    <w:rsid w:val="00174035"/>
    <w:rsid w:val="00174542"/>
    <w:rsid w:val="00175195"/>
    <w:rsid w:val="001767E5"/>
    <w:rsid w:val="00177409"/>
    <w:rsid w:val="001807D5"/>
    <w:rsid w:val="001820B8"/>
    <w:rsid w:val="001830C7"/>
    <w:rsid w:val="001832B9"/>
    <w:rsid w:val="00184C45"/>
    <w:rsid w:val="00184F68"/>
    <w:rsid w:val="00185BD8"/>
    <w:rsid w:val="001873DC"/>
    <w:rsid w:val="0018774E"/>
    <w:rsid w:val="001945CC"/>
    <w:rsid w:val="00195764"/>
    <w:rsid w:val="001965E9"/>
    <w:rsid w:val="001A00DE"/>
    <w:rsid w:val="001A014B"/>
    <w:rsid w:val="001A09B7"/>
    <w:rsid w:val="001A26DE"/>
    <w:rsid w:val="001A2D1F"/>
    <w:rsid w:val="001A2E9C"/>
    <w:rsid w:val="001A3161"/>
    <w:rsid w:val="001A368F"/>
    <w:rsid w:val="001A3D15"/>
    <w:rsid w:val="001A40F4"/>
    <w:rsid w:val="001A4C7A"/>
    <w:rsid w:val="001B14DF"/>
    <w:rsid w:val="001B1F63"/>
    <w:rsid w:val="001B228E"/>
    <w:rsid w:val="001B3212"/>
    <w:rsid w:val="001B36F8"/>
    <w:rsid w:val="001B3840"/>
    <w:rsid w:val="001B42E3"/>
    <w:rsid w:val="001C2BCF"/>
    <w:rsid w:val="001C3FA1"/>
    <w:rsid w:val="001C4C6F"/>
    <w:rsid w:val="001C6B2C"/>
    <w:rsid w:val="001C6D60"/>
    <w:rsid w:val="001D0256"/>
    <w:rsid w:val="001D1150"/>
    <w:rsid w:val="001D6771"/>
    <w:rsid w:val="001D6E84"/>
    <w:rsid w:val="001D7A45"/>
    <w:rsid w:val="001E0918"/>
    <w:rsid w:val="001E11B1"/>
    <w:rsid w:val="001E1B20"/>
    <w:rsid w:val="001E1EA0"/>
    <w:rsid w:val="001E2051"/>
    <w:rsid w:val="001E3CB7"/>
    <w:rsid w:val="001E55F5"/>
    <w:rsid w:val="001E59E4"/>
    <w:rsid w:val="001F3377"/>
    <w:rsid w:val="001F723A"/>
    <w:rsid w:val="001F75F4"/>
    <w:rsid w:val="001F76E8"/>
    <w:rsid w:val="001F7CDD"/>
    <w:rsid w:val="0020082A"/>
    <w:rsid w:val="002042B5"/>
    <w:rsid w:val="0021602A"/>
    <w:rsid w:val="00217571"/>
    <w:rsid w:val="002176BC"/>
    <w:rsid w:val="00217774"/>
    <w:rsid w:val="00217F87"/>
    <w:rsid w:val="00220930"/>
    <w:rsid w:val="0022108A"/>
    <w:rsid w:val="0022148E"/>
    <w:rsid w:val="0022192A"/>
    <w:rsid w:val="00224A5F"/>
    <w:rsid w:val="0022666A"/>
    <w:rsid w:val="00227EB3"/>
    <w:rsid w:val="00234E8E"/>
    <w:rsid w:val="002359CD"/>
    <w:rsid w:val="00237A3D"/>
    <w:rsid w:val="00240349"/>
    <w:rsid w:val="002406F5"/>
    <w:rsid w:val="00241BB5"/>
    <w:rsid w:val="002433B3"/>
    <w:rsid w:val="002447A6"/>
    <w:rsid w:val="00244F14"/>
    <w:rsid w:val="0024666A"/>
    <w:rsid w:val="0024753B"/>
    <w:rsid w:val="00250B22"/>
    <w:rsid w:val="00250B5C"/>
    <w:rsid w:val="00251406"/>
    <w:rsid w:val="00260B2E"/>
    <w:rsid w:val="0026459E"/>
    <w:rsid w:val="00264CC8"/>
    <w:rsid w:val="00265871"/>
    <w:rsid w:val="00266313"/>
    <w:rsid w:val="00266FEA"/>
    <w:rsid w:val="00276469"/>
    <w:rsid w:val="00277BBA"/>
    <w:rsid w:val="00280282"/>
    <w:rsid w:val="00281C85"/>
    <w:rsid w:val="00284833"/>
    <w:rsid w:val="00285150"/>
    <w:rsid w:val="00286B69"/>
    <w:rsid w:val="00290EEB"/>
    <w:rsid w:val="002912A8"/>
    <w:rsid w:val="00292161"/>
    <w:rsid w:val="00295474"/>
    <w:rsid w:val="002A04CB"/>
    <w:rsid w:val="002A05D4"/>
    <w:rsid w:val="002A266F"/>
    <w:rsid w:val="002A2950"/>
    <w:rsid w:val="002A7068"/>
    <w:rsid w:val="002B0CA9"/>
    <w:rsid w:val="002B114B"/>
    <w:rsid w:val="002B1BF5"/>
    <w:rsid w:val="002B2C47"/>
    <w:rsid w:val="002B2D1C"/>
    <w:rsid w:val="002B45C5"/>
    <w:rsid w:val="002B593E"/>
    <w:rsid w:val="002B7BAF"/>
    <w:rsid w:val="002C077E"/>
    <w:rsid w:val="002C2BAB"/>
    <w:rsid w:val="002C2C30"/>
    <w:rsid w:val="002C359C"/>
    <w:rsid w:val="002C4A40"/>
    <w:rsid w:val="002C5C56"/>
    <w:rsid w:val="002C6984"/>
    <w:rsid w:val="002C6EA7"/>
    <w:rsid w:val="002C79C9"/>
    <w:rsid w:val="002D01BB"/>
    <w:rsid w:val="002D16F8"/>
    <w:rsid w:val="002D3142"/>
    <w:rsid w:val="002D6E2C"/>
    <w:rsid w:val="002E1192"/>
    <w:rsid w:val="002E5D09"/>
    <w:rsid w:val="002E714B"/>
    <w:rsid w:val="002F6D5D"/>
    <w:rsid w:val="00300C1E"/>
    <w:rsid w:val="00302BBD"/>
    <w:rsid w:val="0030307F"/>
    <w:rsid w:val="003036D1"/>
    <w:rsid w:val="003043E6"/>
    <w:rsid w:val="00305464"/>
    <w:rsid w:val="00305CA8"/>
    <w:rsid w:val="003111DD"/>
    <w:rsid w:val="00312FDE"/>
    <w:rsid w:val="003160CF"/>
    <w:rsid w:val="003202B3"/>
    <w:rsid w:val="00320C93"/>
    <w:rsid w:val="00321C7F"/>
    <w:rsid w:val="00322975"/>
    <w:rsid w:val="003236E9"/>
    <w:rsid w:val="003267D9"/>
    <w:rsid w:val="00330D59"/>
    <w:rsid w:val="00331CCB"/>
    <w:rsid w:val="003329BE"/>
    <w:rsid w:val="00334911"/>
    <w:rsid w:val="0033562A"/>
    <w:rsid w:val="0034286A"/>
    <w:rsid w:val="00344767"/>
    <w:rsid w:val="00353179"/>
    <w:rsid w:val="003532A0"/>
    <w:rsid w:val="00354B03"/>
    <w:rsid w:val="00355F28"/>
    <w:rsid w:val="00357E15"/>
    <w:rsid w:val="00361324"/>
    <w:rsid w:val="003621B5"/>
    <w:rsid w:val="00363DB3"/>
    <w:rsid w:val="00365A45"/>
    <w:rsid w:val="00367E61"/>
    <w:rsid w:val="00373C0B"/>
    <w:rsid w:val="0037417D"/>
    <w:rsid w:val="003745CF"/>
    <w:rsid w:val="00375624"/>
    <w:rsid w:val="0037790B"/>
    <w:rsid w:val="003801D3"/>
    <w:rsid w:val="00380597"/>
    <w:rsid w:val="003827C1"/>
    <w:rsid w:val="00383396"/>
    <w:rsid w:val="00385F7F"/>
    <w:rsid w:val="00387E6F"/>
    <w:rsid w:val="00387EBE"/>
    <w:rsid w:val="003932C4"/>
    <w:rsid w:val="003945AC"/>
    <w:rsid w:val="003978B4"/>
    <w:rsid w:val="003A28BB"/>
    <w:rsid w:val="003A38F1"/>
    <w:rsid w:val="003A3AB3"/>
    <w:rsid w:val="003A5740"/>
    <w:rsid w:val="003A6C66"/>
    <w:rsid w:val="003B0CFD"/>
    <w:rsid w:val="003B351C"/>
    <w:rsid w:val="003B4670"/>
    <w:rsid w:val="003C063B"/>
    <w:rsid w:val="003C157A"/>
    <w:rsid w:val="003C1F24"/>
    <w:rsid w:val="003C4652"/>
    <w:rsid w:val="003C632D"/>
    <w:rsid w:val="003C6FC8"/>
    <w:rsid w:val="003D0AC7"/>
    <w:rsid w:val="003D1768"/>
    <w:rsid w:val="003D25CA"/>
    <w:rsid w:val="003D3351"/>
    <w:rsid w:val="003D35F8"/>
    <w:rsid w:val="003D44FE"/>
    <w:rsid w:val="003D5788"/>
    <w:rsid w:val="003D6A25"/>
    <w:rsid w:val="003D74AF"/>
    <w:rsid w:val="003E1934"/>
    <w:rsid w:val="003E2125"/>
    <w:rsid w:val="003E3104"/>
    <w:rsid w:val="003E34B7"/>
    <w:rsid w:val="003E39A9"/>
    <w:rsid w:val="003E3FC2"/>
    <w:rsid w:val="003E4401"/>
    <w:rsid w:val="003E4B0B"/>
    <w:rsid w:val="003E58CB"/>
    <w:rsid w:val="003E643B"/>
    <w:rsid w:val="003F0935"/>
    <w:rsid w:val="003F26A9"/>
    <w:rsid w:val="003F3A43"/>
    <w:rsid w:val="003F3F67"/>
    <w:rsid w:val="003F412F"/>
    <w:rsid w:val="003F6C88"/>
    <w:rsid w:val="00401266"/>
    <w:rsid w:val="00402FED"/>
    <w:rsid w:val="00404714"/>
    <w:rsid w:val="00407425"/>
    <w:rsid w:val="00410B5B"/>
    <w:rsid w:val="00412339"/>
    <w:rsid w:val="004123E3"/>
    <w:rsid w:val="00412761"/>
    <w:rsid w:val="00416E63"/>
    <w:rsid w:val="004205A7"/>
    <w:rsid w:val="00420BAD"/>
    <w:rsid w:val="0042140C"/>
    <w:rsid w:val="00423C5C"/>
    <w:rsid w:val="004244EE"/>
    <w:rsid w:val="004272CC"/>
    <w:rsid w:val="00430EAC"/>
    <w:rsid w:val="00435735"/>
    <w:rsid w:val="00437A52"/>
    <w:rsid w:val="00440411"/>
    <w:rsid w:val="00440A6F"/>
    <w:rsid w:val="004413B7"/>
    <w:rsid w:val="00441C16"/>
    <w:rsid w:val="00444DB8"/>
    <w:rsid w:val="00451872"/>
    <w:rsid w:val="004531D0"/>
    <w:rsid w:val="004553F8"/>
    <w:rsid w:val="00455D6F"/>
    <w:rsid w:val="00461980"/>
    <w:rsid w:val="00465713"/>
    <w:rsid w:val="0047117D"/>
    <w:rsid w:val="00471601"/>
    <w:rsid w:val="00472A59"/>
    <w:rsid w:val="00476A51"/>
    <w:rsid w:val="00482387"/>
    <w:rsid w:val="004838C5"/>
    <w:rsid w:val="00484086"/>
    <w:rsid w:val="00484509"/>
    <w:rsid w:val="0048786F"/>
    <w:rsid w:val="00491AB0"/>
    <w:rsid w:val="00492415"/>
    <w:rsid w:val="004937AC"/>
    <w:rsid w:val="004940C2"/>
    <w:rsid w:val="004958DC"/>
    <w:rsid w:val="0049625D"/>
    <w:rsid w:val="004A1225"/>
    <w:rsid w:val="004A2441"/>
    <w:rsid w:val="004A34D4"/>
    <w:rsid w:val="004A3AD4"/>
    <w:rsid w:val="004A4AEF"/>
    <w:rsid w:val="004A5DE9"/>
    <w:rsid w:val="004A7385"/>
    <w:rsid w:val="004B08D6"/>
    <w:rsid w:val="004B24C4"/>
    <w:rsid w:val="004B3F84"/>
    <w:rsid w:val="004B48B6"/>
    <w:rsid w:val="004B5B6E"/>
    <w:rsid w:val="004B5BB2"/>
    <w:rsid w:val="004B60A1"/>
    <w:rsid w:val="004B6E4D"/>
    <w:rsid w:val="004C0A8D"/>
    <w:rsid w:val="004C1D1B"/>
    <w:rsid w:val="004C204C"/>
    <w:rsid w:val="004C305D"/>
    <w:rsid w:val="004C63FF"/>
    <w:rsid w:val="004C6AE3"/>
    <w:rsid w:val="004D0258"/>
    <w:rsid w:val="004D0767"/>
    <w:rsid w:val="004D0D29"/>
    <w:rsid w:val="004D1019"/>
    <w:rsid w:val="004D24C9"/>
    <w:rsid w:val="004D3E23"/>
    <w:rsid w:val="004D49AD"/>
    <w:rsid w:val="004D4F40"/>
    <w:rsid w:val="004D5033"/>
    <w:rsid w:val="004D5898"/>
    <w:rsid w:val="004D5F43"/>
    <w:rsid w:val="004D6395"/>
    <w:rsid w:val="004D7565"/>
    <w:rsid w:val="004E09CB"/>
    <w:rsid w:val="004E0CE5"/>
    <w:rsid w:val="004E2F46"/>
    <w:rsid w:val="004E3153"/>
    <w:rsid w:val="004E3BE8"/>
    <w:rsid w:val="004E4E08"/>
    <w:rsid w:val="004F1F6D"/>
    <w:rsid w:val="004F222A"/>
    <w:rsid w:val="004F25CC"/>
    <w:rsid w:val="004F451C"/>
    <w:rsid w:val="00500518"/>
    <w:rsid w:val="00500976"/>
    <w:rsid w:val="00504A9F"/>
    <w:rsid w:val="00505BAA"/>
    <w:rsid w:val="00511956"/>
    <w:rsid w:val="005133FC"/>
    <w:rsid w:val="00513C16"/>
    <w:rsid w:val="00513E7E"/>
    <w:rsid w:val="0051429B"/>
    <w:rsid w:val="00514A91"/>
    <w:rsid w:val="0051703A"/>
    <w:rsid w:val="00525249"/>
    <w:rsid w:val="00525D69"/>
    <w:rsid w:val="00526096"/>
    <w:rsid w:val="005327E1"/>
    <w:rsid w:val="00535D09"/>
    <w:rsid w:val="00541062"/>
    <w:rsid w:val="005434E4"/>
    <w:rsid w:val="005437FE"/>
    <w:rsid w:val="00543A17"/>
    <w:rsid w:val="00543D20"/>
    <w:rsid w:val="00544A87"/>
    <w:rsid w:val="0054644C"/>
    <w:rsid w:val="005505F8"/>
    <w:rsid w:val="005625D5"/>
    <w:rsid w:val="00567B16"/>
    <w:rsid w:val="00572DED"/>
    <w:rsid w:val="00576AD6"/>
    <w:rsid w:val="00577211"/>
    <w:rsid w:val="00577289"/>
    <w:rsid w:val="005803C1"/>
    <w:rsid w:val="005804B0"/>
    <w:rsid w:val="00582099"/>
    <w:rsid w:val="005837CF"/>
    <w:rsid w:val="005846BE"/>
    <w:rsid w:val="00585262"/>
    <w:rsid w:val="00587BA8"/>
    <w:rsid w:val="00590616"/>
    <w:rsid w:val="00592201"/>
    <w:rsid w:val="00593316"/>
    <w:rsid w:val="005946C8"/>
    <w:rsid w:val="00594774"/>
    <w:rsid w:val="00595423"/>
    <w:rsid w:val="005955DC"/>
    <w:rsid w:val="005959DA"/>
    <w:rsid w:val="0059717F"/>
    <w:rsid w:val="005979B7"/>
    <w:rsid w:val="005A19F2"/>
    <w:rsid w:val="005A3668"/>
    <w:rsid w:val="005A3DE2"/>
    <w:rsid w:val="005A5489"/>
    <w:rsid w:val="005B1570"/>
    <w:rsid w:val="005B37B1"/>
    <w:rsid w:val="005B3A01"/>
    <w:rsid w:val="005B3EFB"/>
    <w:rsid w:val="005B62BE"/>
    <w:rsid w:val="005B7CE5"/>
    <w:rsid w:val="005B7EE2"/>
    <w:rsid w:val="005C41BC"/>
    <w:rsid w:val="005C4618"/>
    <w:rsid w:val="005C5A17"/>
    <w:rsid w:val="005C6121"/>
    <w:rsid w:val="005C65D1"/>
    <w:rsid w:val="005C6BE0"/>
    <w:rsid w:val="005D1A2D"/>
    <w:rsid w:val="005D1A82"/>
    <w:rsid w:val="005D295C"/>
    <w:rsid w:val="005D47D5"/>
    <w:rsid w:val="005D5CC3"/>
    <w:rsid w:val="005D5EDA"/>
    <w:rsid w:val="005E01D4"/>
    <w:rsid w:val="005E0232"/>
    <w:rsid w:val="005E13A5"/>
    <w:rsid w:val="005E1F6D"/>
    <w:rsid w:val="005E3842"/>
    <w:rsid w:val="005E3BA1"/>
    <w:rsid w:val="005E480C"/>
    <w:rsid w:val="005E4A61"/>
    <w:rsid w:val="005E699A"/>
    <w:rsid w:val="005E760E"/>
    <w:rsid w:val="005F1FC7"/>
    <w:rsid w:val="005F3027"/>
    <w:rsid w:val="005F7CBB"/>
    <w:rsid w:val="006010F8"/>
    <w:rsid w:val="00601E82"/>
    <w:rsid w:val="00602F81"/>
    <w:rsid w:val="00603E41"/>
    <w:rsid w:val="00603FA2"/>
    <w:rsid w:val="00605778"/>
    <w:rsid w:val="00606E5C"/>
    <w:rsid w:val="0060744B"/>
    <w:rsid w:val="00610B69"/>
    <w:rsid w:val="00616BD1"/>
    <w:rsid w:val="006175BA"/>
    <w:rsid w:val="006175E0"/>
    <w:rsid w:val="00620329"/>
    <w:rsid w:val="006206E5"/>
    <w:rsid w:val="00620A1F"/>
    <w:rsid w:val="00620C27"/>
    <w:rsid w:val="00620D40"/>
    <w:rsid w:val="0062376B"/>
    <w:rsid w:val="00625F2A"/>
    <w:rsid w:val="00627F99"/>
    <w:rsid w:val="006301F7"/>
    <w:rsid w:val="00630EF2"/>
    <w:rsid w:val="006322BE"/>
    <w:rsid w:val="00632C50"/>
    <w:rsid w:val="00632ED4"/>
    <w:rsid w:val="00632F38"/>
    <w:rsid w:val="00633037"/>
    <w:rsid w:val="00641ECA"/>
    <w:rsid w:val="0064413A"/>
    <w:rsid w:val="00645297"/>
    <w:rsid w:val="006471FB"/>
    <w:rsid w:val="00654DA3"/>
    <w:rsid w:val="00657911"/>
    <w:rsid w:val="00657CB2"/>
    <w:rsid w:val="006651DA"/>
    <w:rsid w:val="00665537"/>
    <w:rsid w:val="00665F2F"/>
    <w:rsid w:val="0067126E"/>
    <w:rsid w:val="00672083"/>
    <w:rsid w:val="00672F6A"/>
    <w:rsid w:val="00674E83"/>
    <w:rsid w:val="006760BA"/>
    <w:rsid w:val="0068344B"/>
    <w:rsid w:val="0068662F"/>
    <w:rsid w:val="00686AEF"/>
    <w:rsid w:val="006939E3"/>
    <w:rsid w:val="00695F60"/>
    <w:rsid w:val="0069616E"/>
    <w:rsid w:val="00697ED9"/>
    <w:rsid w:val="00697F8C"/>
    <w:rsid w:val="006A1A4F"/>
    <w:rsid w:val="006A526F"/>
    <w:rsid w:val="006A673B"/>
    <w:rsid w:val="006A682A"/>
    <w:rsid w:val="006B0FDC"/>
    <w:rsid w:val="006B372F"/>
    <w:rsid w:val="006B45FB"/>
    <w:rsid w:val="006B47AE"/>
    <w:rsid w:val="006B4869"/>
    <w:rsid w:val="006B6241"/>
    <w:rsid w:val="006B7C5F"/>
    <w:rsid w:val="006C02ED"/>
    <w:rsid w:val="006C0E14"/>
    <w:rsid w:val="006C1BCE"/>
    <w:rsid w:val="006C2B86"/>
    <w:rsid w:val="006C3F3F"/>
    <w:rsid w:val="006C6CAB"/>
    <w:rsid w:val="006C6E7D"/>
    <w:rsid w:val="006C6EE5"/>
    <w:rsid w:val="006C6F90"/>
    <w:rsid w:val="006C72BA"/>
    <w:rsid w:val="006C7407"/>
    <w:rsid w:val="006C7D24"/>
    <w:rsid w:val="006D13A3"/>
    <w:rsid w:val="006D51AE"/>
    <w:rsid w:val="006D6577"/>
    <w:rsid w:val="006D7EF5"/>
    <w:rsid w:val="006E13C6"/>
    <w:rsid w:val="006E2E7E"/>
    <w:rsid w:val="006E664E"/>
    <w:rsid w:val="006E7C69"/>
    <w:rsid w:val="006F0F62"/>
    <w:rsid w:val="006F2C08"/>
    <w:rsid w:val="006F2DA5"/>
    <w:rsid w:val="006F38D1"/>
    <w:rsid w:val="006F41DD"/>
    <w:rsid w:val="006F62FD"/>
    <w:rsid w:val="006F6866"/>
    <w:rsid w:val="006F6EDE"/>
    <w:rsid w:val="006F7532"/>
    <w:rsid w:val="00701ECE"/>
    <w:rsid w:val="007042BA"/>
    <w:rsid w:val="00705727"/>
    <w:rsid w:val="007077A6"/>
    <w:rsid w:val="00710B1B"/>
    <w:rsid w:val="0071310B"/>
    <w:rsid w:val="00713377"/>
    <w:rsid w:val="00714B8F"/>
    <w:rsid w:val="00717725"/>
    <w:rsid w:val="0071782F"/>
    <w:rsid w:val="00720A0A"/>
    <w:rsid w:val="007231AB"/>
    <w:rsid w:val="007238D4"/>
    <w:rsid w:val="0072596D"/>
    <w:rsid w:val="007269B2"/>
    <w:rsid w:val="007275F8"/>
    <w:rsid w:val="00727896"/>
    <w:rsid w:val="00730E81"/>
    <w:rsid w:val="0073323A"/>
    <w:rsid w:val="007342DA"/>
    <w:rsid w:val="007350B7"/>
    <w:rsid w:val="0073519B"/>
    <w:rsid w:val="007367E4"/>
    <w:rsid w:val="00737DCD"/>
    <w:rsid w:val="00742809"/>
    <w:rsid w:val="00742BAF"/>
    <w:rsid w:val="00743246"/>
    <w:rsid w:val="00743721"/>
    <w:rsid w:val="00744D36"/>
    <w:rsid w:val="00746397"/>
    <w:rsid w:val="007470A9"/>
    <w:rsid w:val="0075080B"/>
    <w:rsid w:val="007532B9"/>
    <w:rsid w:val="00755F16"/>
    <w:rsid w:val="0075671C"/>
    <w:rsid w:val="0075705C"/>
    <w:rsid w:val="007616CE"/>
    <w:rsid w:val="00761933"/>
    <w:rsid w:val="00761AC9"/>
    <w:rsid w:val="007625A7"/>
    <w:rsid w:val="007635FC"/>
    <w:rsid w:val="00764EA1"/>
    <w:rsid w:val="00766153"/>
    <w:rsid w:val="00767D7A"/>
    <w:rsid w:val="0077033F"/>
    <w:rsid w:val="00772830"/>
    <w:rsid w:val="00772CF1"/>
    <w:rsid w:val="007737EC"/>
    <w:rsid w:val="0077419B"/>
    <w:rsid w:val="00780432"/>
    <w:rsid w:val="00782FDD"/>
    <w:rsid w:val="00783526"/>
    <w:rsid w:val="007835C5"/>
    <w:rsid w:val="00783E28"/>
    <w:rsid w:val="00784063"/>
    <w:rsid w:val="007841C7"/>
    <w:rsid w:val="007869C5"/>
    <w:rsid w:val="00790920"/>
    <w:rsid w:val="00793638"/>
    <w:rsid w:val="00793DC3"/>
    <w:rsid w:val="007942F5"/>
    <w:rsid w:val="00794B41"/>
    <w:rsid w:val="00794E52"/>
    <w:rsid w:val="00794ED4"/>
    <w:rsid w:val="007A0CCF"/>
    <w:rsid w:val="007A0EA7"/>
    <w:rsid w:val="007A1919"/>
    <w:rsid w:val="007A3A82"/>
    <w:rsid w:val="007A4DB5"/>
    <w:rsid w:val="007A65F0"/>
    <w:rsid w:val="007B0503"/>
    <w:rsid w:val="007B0AD3"/>
    <w:rsid w:val="007B282E"/>
    <w:rsid w:val="007B51A4"/>
    <w:rsid w:val="007B5881"/>
    <w:rsid w:val="007B6439"/>
    <w:rsid w:val="007B780E"/>
    <w:rsid w:val="007C4C85"/>
    <w:rsid w:val="007C5E90"/>
    <w:rsid w:val="007C6782"/>
    <w:rsid w:val="007C7E1D"/>
    <w:rsid w:val="007D0331"/>
    <w:rsid w:val="007D0562"/>
    <w:rsid w:val="007D09FD"/>
    <w:rsid w:val="007D2383"/>
    <w:rsid w:val="007D3A5D"/>
    <w:rsid w:val="007D3B0D"/>
    <w:rsid w:val="007D4B13"/>
    <w:rsid w:val="007D5693"/>
    <w:rsid w:val="007D731A"/>
    <w:rsid w:val="007E1067"/>
    <w:rsid w:val="007E26AE"/>
    <w:rsid w:val="007E3734"/>
    <w:rsid w:val="007E3F54"/>
    <w:rsid w:val="007E437C"/>
    <w:rsid w:val="007E5BDB"/>
    <w:rsid w:val="007E631A"/>
    <w:rsid w:val="007E7352"/>
    <w:rsid w:val="007E777A"/>
    <w:rsid w:val="007F0530"/>
    <w:rsid w:val="007F229E"/>
    <w:rsid w:val="007F403C"/>
    <w:rsid w:val="007F53B8"/>
    <w:rsid w:val="007F5479"/>
    <w:rsid w:val="007F7894"/>
    <w:rsid w:val="00800C8D"/>
    <w:rsid w:val="00802704"/>
    <w:rsid w:val="0080355C"/>
    <w:rsid w:val="008036CA"/>
    <w:rsid w:val="00804E65"/>
    <w:rsid w:val="00815E5F"/>
    <w:rsid w:val="008170C7"/>
    <w:rsid w:val="00824B52"/>
    <w:rsid w:val="00825A49"/>
    <w:rsid w:val="00826406"/>
    <w:rsid w:val="00827450"/>
    <w:rsid w:val="008301AE"/>
    <w:rsid w:val="00831F4C"/>
    <w:rsid w:val="008335B8"/>
    <w:rsid w:val="008340B0"/>
    <w:rsid w:val="0083425C"/>
    <w:rsid w:val="00834781"/>
    <w:rsid w:val="0083717B"/>
    <w:rsid w:val="00837B10"/>
    <w:rsid w:val="00840E97"/>
    <w:rsid w:val="00840F73"/>
    <w:rsid w:val="00841B6F"/>
    <w:rsid w:val="0084200F"/>
    <w:rsid w:val="00842C0B"/>
    <w:rsid w:val="00843423"/>
    <w:rsid w:val="008447EB"/>
    <w:rsid w:val="0084537E"/>
    <w:rsid w:val="008477E3"/>
    <w:rsid w:val="00851A5D"/>
    <w:rsid w:val="00852A50"/>
    <w:rsid w:val="00853B1A"/>
    <w:rsid w:val="00856E28"/>
    <w:rsid w:val="00857744"/>
    <w:rsid w:val="00857F86"/>
    <w:rsid w:val="00857F90"/>
    <w:rsid w:val="00860AED"/>
    <w:rsid w:val="00863552"/>
    <w:rsid w:val="00863D47"/>
    <w:rsid w:val="00865195"/>
    <w:rsid w:val="00866652"/>
    <w:rsid w:val="008672B8"/>
    <w:rsid w:val="00870817"/>
    <w:rsid w:val="008726D7"/>
    <w:rsid w:val="00874784"/>
    <w:rsid w:val="00874EFB"/>
    <w:rsid w:val="00875DED"/>
    <w:rsid w:val="00880CEB"/>
    <w:rsid w:val="00881A4D"/>
    <w:rsid w:val="00884657"/>
    <w:rsid w:val="00884AA2"/>
    <w:rsid w:val="00884B38"/>
    <w:rsid w:val="0088668F"/>
    <w:rsid w:val="008901D9"/>
    <w:rsid w:val="0089362F"/>
    <w:rsid w:val="00893DBA"/>
    <w:rsid w:val="00894262"/>
    <w:rsid w:val="00894729"/>
    <w:rsid w:val="0089635F"/>
    <w:rsid w:val="008A0CA7"/>
    <w:rsid w:val="008A3EB3"/>
    <w:rsid w:val="008A4F72"/>
    <w:rsid w:val="008A5616"/>
    <w:rsid w:val="008A6BCE"/>
    <w:rsid w:val="008B00C9"/>
    <w:rsid w:val="008B0AA3"/>
    <w:rsid w:val="008B1EBC"/>
    <w:rsid w:val="008B3069"/>
    <w:rsid w:val="008B32F3"/>
    <w:rsid w:val="008B4B7F"/>
    <w:rsid w:val="008C1992"/>
    <w:rsid w:val="008C29C5"/>
    <w:rsid w:val="008C2D1D"/>
    <w:rsid w:val="008C38B4"/>
    <w:rsid w:val="008C41AC"/>
    <w:rsid w:val="008C5269"/>
    <w:rsid w:val="008C55DA"/>
    <w:rsid w:val="008C644C"/>
    <w:rsid w:val="008D12A0"/>
    <w:rsid w:val="008D1766"/>
    <w:rsid w:val="008D3EF3"/>
    <w:rsid w:val="008D5A38"/>
    <w:rsid w:val="008D618F"/>
    <w:rsid w:val="008E2D91"/>
    <w:rsid w:val="008E3119"/>
    <w:rsid w:val="008E3559"/>
    <w:rsid w:val="008E5A33"/>
    <w:rsid w:val="008E62A4"/>
    <w:rsid w:val="008E6E55"/>
    <w:rsid w:val="008E7C4A"/>
    <w:rsid w:val="008E7ECD"/>
    <w:rsid w:val="008F1921"/>
    <w:rsid w:val="008F2A1A"/>
    <w:rsid w:val="008F373D"/>
    <w:rsid w:val="008F6342"/>
    <w:rsid w:val="00904138"/>
    <w:rsid w:val="00905228"/>
    <w:rsid w:val="009055FC"/>
    <w:rsid w:val="0091110D"/>
    <w:rsid w:val="00911348"/>
    <w:rsid w:val="009122C2"/>
    <w:rsid w:val="009134B1"/>
    <w:rsid w:val="00913F1A"/>
    <w:rsid w:val="00916406"/>
    <w:rsid w:val="00917647"/>
    <w:rsid w:val="00917BF2"/>
    <w:rsid w:val="00921BC1"/>
    <w:rsid w:val="00921C83"/>
    <w:rsid w:val="00922390"/>
    <w:rsid w:val="00922BCD"/>
    <w:rsid w:val="009268AF"/>
    <w:rsid w:val="00926D45"/>
    <w:rsid w:val="00930DAF"/>
    <w:rsid w:val="009313AE"/>
    <w:rsid w:val="00931513"/>
    <w:rsid w:val="0093296B"/>
    <w:rsid w:val="00933A06"/>
    <w:rsid w:val="00935096"/>
    <w:rsid w:val="0093718D"/>
    <w:rsid w:val="00942E70"/>
    <w:rsid w:val="00942FF7"/>
    <w:rsid w:val="00944AD7"/>
    <w:rsid w:val="00944AFF"/>
    <w:rsid w:val="00946564"/>
    <w:rsid w:val="00946CFD"/>
    <w:rsid w:val="00950FAC"/>
    <w:rsid w:val="00951818"/>
    <w:rsid w:val="00953BF3"/>
    <w:rsid w:val="009615D3"/>
    <w:rsid w:val="0096220A"/>
    <w:rsid w:val="00967A43"/>
    <w:rsid w:val="009700EC"/>
    <w:rsid w:val="009739B3"/>
    <w:rsid w:val="00974A42"/>
    <w:rsid w:val="00974D63"/>
    <w:rsid w:val="009802BD"/>
    <w:rsid w:val="009820A0"/>
    <w:rsid w:val="00984F52"/>
    <w:rsid w:val="00984FF3"/>
    <w:rsid w:val="0098777E"/>
    <w:rsid w:val="00987D1B"/>
    <w:rsid w:val="0099226D"/>
    <w:rsid w:val="009945AC"/>
    <w:rsid w:val="00996210"/>
    <w:rsid w:val="009A0E56"/>
    <w:rsid w:val="009A1A37"/>
    <w:rsid w:val="009A222E"/>
    <w:rsid w:val="009A5BFB"/>
    <w:rsid w:val="009A5F41"/>
    <w:rsid w:val="009A6C7E"/>
    <w:rsid w:val="009B01A5"/>
    <w:rsid w:val="009B029E"/>
    <w:rsid w:val="009B0747"/>
    <w:rsid w:val="009B0D2A"/>
    <w:rsid w:val="009B1388"/>
    <w:rsid w:val="009B38D4"/>
    <w:rsid w:val="009B3C60"/>
    <w:rsid w:val="009B4048"/>
    <w:rsid w:val="009B4C3D"/>
    <w:rsid w:val="009B68B7"/>
    <w:rsid w:val="009B6D59"/>
    <w:rsid w:val="009B7FC6"/>
    <w:rsid w:val="009C00E9"/>
    <w:rsid w:val="009C072B"/>
    <w:rsid w:val="009C34DE"/>
    <w:rsid w:val="009C36BE"/>
    <w:rsid w:val="009C3860"/>
    <w:rsid w:val="009C3E0F"/>
    <w:rsid w:val="009C49E3"/>
    <w:rsid w:val="009C4EF3"/>
    <w:rsid w:val="009C7DEF"/>
    <w:rsid w:val="009D0A5F"/>
    <w:rsid w:val="009D6912"/>
    <w:rsid w:val="009D6AE6"/>
    <w:rsid w:val="009D6BAD"/>
    <w:rsid w:val="009D742F"/>
    <w:rsid w:val="009D7C17"/>
    <w:rsid w:val="009E1880"/>
    <w:rsid w:val="009E4621"/>
    <w:rsid w:val="009E4EB6"/>
    <w:rsid w:val="009E6477"/>
    <w:rsid w:val="009E7880"/>
    <w:rsid w:val="009F13F8"/>
    <w:rsid w:val="009F1476"/>
    <w:rsid w:val="009F42EC"/>
    <w:rsid w:val="009F49C0"/>
    <w:rsid w:val="009F61B5"/>
    <w:rsid w:val="00A00DDE"/>
    <w:rsid w:val="00A03D7A"/>
    <w:rsid w:val="00A0467E"/>
    <w:rsid w:val="00A11AA9"/>
    <w:rsid w:val="00A129C8"/>
    <w:rsid w:val="00A1354E"/>
    <w:rsid w:val="00A14DAB"/>
    <w:rsid w:val="00A1530F"/>
    <w:rsid w:val="00A22356"/>
    <w:rsid w:val="00A227CF"/>
    <w:rsid w:val="00A22AA7"/>
    <w:rsid w:val="00A23725"/>
    <w:rsid w:val="00A24904"/>
    <w:rsid w:val="00A262C5"/>
    <w:rsid w:val="00A30585"/>
    <w:rsid w:val="00A3439C"/>
    <w:rsid w:val="00A36857"/>
    <w:rsid w:val="00A375F1"/>
    <w:rsid w:val="00A422F2"/>
    <w:rsid w:val="00A42676"/>
    <w:rsid w:val="00A4311E"/>
    <w:rsid w:val="00A4456E"/>
    <w:rsid w:val="00A462F3"/>
    <w:rsid w:val="00A47360"/>
    <w:rsid w:val="00A52615"/>
    <w:rsid w:val="00A5419A"/>
    <w:rsid w:val="00A541F1"/>
    <w:rsid w:val="00A5480B"/>
    <w:rsid w:val="00A554A0"/>
    <w:rsid w:val="00A56551"/>
    <w:rsid w:val="00A605F3"/>
    <w:rsid w:val="00A64324"/>
    <w:rsid w:val="00A658F5"/>
    <w:rsid w:val="00A67298"/>
    <w:rsid w:val="00A705EA"/>
    <w:rsid w:val="00A7081C"/>
    <w:rsid w:val="00A7174F"/>
    <w:rsid w:val="00A72245"/>
    <w:rsid w:val="00A72DD4"/>
    <w:rsid w:val="00A73293"/>
    <w:rsid w:val="00A74328"/>
    <w:rsid w:val="00A746D4"/>
    <w:rsid w:val="00A75CA9"/>
    <w:rsid w:val="00A812AF"/>
    <w:rsid w:val="00A81703"/>
    <w:rsid w:val="00A826D2"/>
    <w:rsid w:val="00A843CC"/>
    <w:rsid w:val="00A84BA3"/>
    <w:rsid w:val="00A8693F"/>
    <w:rsid w:val="00A87BDA"/>
    <w:rsid w:val="00A87F87"/>
    <w:rsid w:val="00A907F0"/>
    <w:rsid w:val="00A9134B"/>
    <w:rsid w:val="00A93FA4"/>
    <w:rsid w:val="00A95FF4"/>
    <w:rsid w:val="00A97A69"/>
    <w:rsid w:val="00AA07DD"/>
    <w:rsid w:val="00AA1CCF"/>
    <w:rsid w:val="00AA2444"/>
    <w:rsid w:val="00AA24A9"/>
    <w:rsid w:val="00AA2965"/>
    <w:rsid w:val="00AA32DB"/>
    <w:rsid w:val="00AA392B"/>
    <w:rsid w:val="00AA4438"/>
    <w:rsid w:val="00AA4F5E"/>
    <w:rsid w:val="00AA624F"/>
    <w:rsid w:val="00AA6CDC"/>
    <w:rsid w:val="00AA793B"/>
    <w:rsid w:val="00AB1D24"/>
    <w:rsid w:val="00AB2592"/>
    <w:rsid w:val="00AB25BD"/>
    <w:rsid w:val="00AB4A44"/>
    <w:rsid w:val="00AB4A68"/>
    <w:rsid w:val="00AB5DDD"/>
    <w:rsid w:val="00AC1080"/>
    <w:rsid w:val="00AC1B49"/>
    <w:rsid w:val="00AC25F4"/>
    <w:rsid w:val="00AC431B"/>
    <w:rsid w:val="00AC62B5"/>
    <w:rsid w:val="00AC7193"/>
    <w:rsid w:val="00AC7A81"/>
    <w:rsid w:val="00AD10E2"/>
    <w:rsid w:val="00AD373C"/>
    <w:rsid w:val="00AD396F"/>
    <w:rsid w:val="00AD5960"/>
    <w:rsid w:val="00AD5B18"/>
    <w:rsid w:val="00AD6236"/>
    <w:rsid w:val="00AD6A9E"/>
    <w:rsid w:val="00AD6B48"/>
    <w:rsid w:val="00AD73BB"/>
    <w:rsid w:val="00AE46CF"/>
    <w:rsid w:val="00AE7595"/>
    <w:rsid w:val="00AF207B"/>
    <w:rsid w:val="00AF2309"/>
    <w:rsid w:val="00AF496F"/>
    <w:rsid w:val="00AF5E76"/>
    <w:rsid w:val="00AF7551"/>
    <w:rsid w:val="00B0386B"/>
    <w:rsid w:val="00B03E40"/>
    <w:rsid w:val="00B10811"/>
    <w:rsid w:val="00B10E9A"/>
    <w:rsid w:val="00B10FF0"/>
    <w:rsid w:val="00B112F6"/>
    <w:rsid w:val="00B11332"/>
    <w:rsid w:val="00B124FA"/>
    <w:rsid w:val="00B129DA"/>
    <w:rsid w:val="00B14835"/>
    <w:rsid w:val="00B1504C"/>
    <w:rsid w:val="00B203ED"/>
    <w:rsid w:val="00B229E9"/>
    <w:rsid w:val="00B255BB"/>
    <w:rsid w:val="00B27394"/>
    <w:rsid w:val="00B301D3"/>
    <w:rsid w:val="00B31CAE"/>
    <w:rsid w:val="00B3496F"/>
    <w:rsid w:val="00B37C8F"/>
    <w:rsid w:val="00B40835"/>
    <w:rsid w:val="00B4156D"/>
    <w:rsid w:val="00B42359"/>
    <w:rsid w:val="00B42D20"/>
    <w:rsid w:val="00B444DD"/>
    <w:rsid w:val="00B452D0"/>
    <w:rsid w:val="00B46A7D"/>
    <w:rsid w:val="00B46AF3"/>
    <w:rsid w:val="00B47678"/>
    <w:rsid w:val="00B52491"/>
    <w:rsid w:val="00B53C59"/>
    <w:rsid w:val="00B540E6"/>
    <w:rsid w:val="00B544AA"/>
    <w:rsid w:val="00B54E6A"/>
    <w:rsid w:val="00B55CFA"/>
    <w:rsid w:val="00B55FA3"/>
    <w:rsid w:val="00B56D98"/>
    <w:rsid w:val="00B578B3"/>
    <w:rsid w:val="00B61E2C"/>
    <w:rsid w:val="00B6308A"/>
    <w:rsid w:val="00B67FA0"/>
    <w:rsid w:val="00B67FDF"/>
    <w:rsid w:val="00B7055B"/>
    <w:rsid w:val="00B708DA"/>
    <w:rsid w:val="00B70DE5"/>
    <w:rsid w:val="00B7170B"/>
    <w:rsid w:val="00B71E89"/>
    <w:rsid w:val="00B71F1D"/>
    <w:rsid w:val="00B72BD2"/>
    <w:rsid w:val="00B74C9F"/>
    <w:rsid w:val="00B80F9F"/>
    <w:rsid w:val="00B83C6F"/>
    <w:rsid w:val="00B84788"/>
    <w:rsid w:val="00B85704"/>
    <w:rsid w:val="00B9373B"/>
    <w:rsid w:val="00B96CA4"/>
    <w:rsid w:val="00B96E50"/>
    <w:rsid w:val="00B97402"/>
    <w:rsid w:val="00BA08B8"/>
    <w:rsid w:val="00BA1640"/>
    <w:rsid w:val="00BA2AB8"/>
    <w:rsid w:val="00BA4C54"/>
    <w:rsid w:val="00BA53A1"/>
    <w:rsid w:val="00BA7FAD"/>
    <w:rsid w:val="00BB031D"/>
    <w:rsid w:val="00BB20EA"/>
    <w:rsid w:val="00BB2573"/>
    <w:rsid w:val="00BB5179"/>
    <w:rsid w:val="00BB771D"/>
    <w:rsid w:val="00BB79B4"/>
    <w:rsid w:val="00BC0E19"/>
    <w:rsid w:val="00BC2ED8"/>
    <w:rsid w:val="00BD4AA2"/>
    <w:rsid w:val="00BD5C73"/>
    <w:rsid w:val="00BD7184"/>
    <w:rsid w:val="00BD787A"/>
    <w:rsid w:val="00BD7C3B"/>
    <w:rsid w:val="00BE0D89"/>
    <w:rsid w:val="00BE0E52"/>
    <w:rsid w:val="00BE22CB"/>
    <w:rsid w:val="00BE6041"/>
    <w:rsid w:val="00BE7850"/>
    <w:rsid w:val="00BE78D4"/>
    <w:rsid w:val="00BF2A0D"/>
    <w:rsid w:val="00BF2B7E"/>
    <w:rsid w:val="00BF2B92"/>
    <w:rsid w:val="00BF412D"/>
    <w:rsid w:val="00C0045D"/>
    <w:rsid w:val="00C01701"/>
    <w:rsid w:val="00C03FD0"/>
    <w:rsid w:val="00C04EAC"/>
    <w:rsid w:val="00C06EB4"/>
    <w:rsid w:val="00C11AC3"/>
    <w:rsid w:val="00C11DFD"/>
    <w:rsid w:val="00C11ED6"/>
    <w:rsid w:val="00C20936"/>
    <w:rsid w:val="00C2338B"/>
    <w:rsid w:val="00C258D4"/>
    <w:rsid w:val="00C26FC7"/>
    <w:rsid w:val="00C3521F"/>
    <w:rsid w:val="00C362E9"/>
    <w:rsid w:val="00C37B84"/>
    <w:rsid w:val="00C40F03"/>
    <w:rsid w:val="00C410D3"/>
    <w:rsid w:val="00C41B36"/>
    <w:rsid w:val="00C41BB4"/>
    <w:rsid w:val="00C41D79"/>
    <w:rsid w:val="00C441B7"/>
    <w:rsid w:val="00C4505D"/>
    <w:rsid w:val="00C50493"/>
    <w:rsid w:val="00C50CA9"/>
    <w:rsid w:val="00C54CDD"/>
    <w:rsid w:val="00C558C0"/>
    <w:rsid w:val="00C62A27"/>
    <w:rsid w:val="00C66DC6"/>
    <w:rsid w:val="00C67430"/>
    <w:rsid w:val="00C7091D"/>
    <w:rsid w:val="00C72418"/>
    <w:rsid w:val="00C73301"/>
    <w:rsid w:val="00C7418C"/>
    <w:rsid w:val="00C759A1"/>
    <w:rsid w:val="00C77F19"/>
    <w:rsid w:val="00C80592"/>
    <w:rsid w:val="00C812B7"/>
    <w:rsid w:val="00C83AAD"/>
    <w:rsid w:val="00C840FA"/>
    <w:rsid w:val="00C84380"/>
    <w:rsid w:val="00C84753"/>
    <w:rsid w:val="00C8517D"/>
    <w:rsid w:val="00C87442"/>
    <w:rsid w:val="00C917E3"/>
    <w:rsid w:val="00C91C08"/>
    <w:rsid w:val="00C95C94"/>
    <w:rsid w:val="00C97646"/>
    <w:rsid w:val="00CA1347"/>
    <w:rsid w:val="00CA1A5B"/>
    <w:rsid w:val="00CA1FA1"/>
    <w:rsid w:val="00CA3597"/>
    <w:rsid w:val="00CA58C2"/>
    <w:rsid w:val="00CA71B2"/>
    <w:rsid w:val="00CA7663"/>
    <w:rsid w:val="00CB04B4"/>
    <w:rsid w:val="00CB0894"/>
    <w:rsid w:val="00CB1300"/>
    <w:rsid w:val="00CB2CC6"/>
    <w:rsid w:val="00CB5C31"/>
    <w:rsid w:val="00CB6287"/>
    <w:rsid w:val="00CB6464"/>
    <w:rsid w:val="00CB6B67"/>
    <w:rsid w:val="00CB7AB5"/>
    <w:rsid w:val="00CB7D37"/>
    <w:rsid w:val="00CC47A5"/>
    <w:rsid w:val="00CC490B"/>
    <w:rsid w:val="00CC4E33"/>
    <w:rsid w:val="00CC62E3"/>
    <w:rsid w:val="00CC7BD3"/>
    <w:rsid w:val="00CD02AA"/>
    <w:rsid w:val="00CD11A5"/>
    <w:rsid w:val="00CD2748"/>
    <w:rsid w:val="00CD4CB6"/>
    <w:rsid w:val="00CE0A9D"/>
    <w:rsid w:val="00CE2C19"/>
    <w:rsid w:val="00CE389B"/>
    <w:rsid w:val="00CE574F"/>
    <w:rsid w:val="00CE7C48"/>
    <w:rsid w:val="00CE7D3B"/>
    <w:rsid w:val="00CF00E5"/>
    <w:rsid w:val="00CF0293"/>
    <w:rsid w:val="00CF05BC"/>
    <w:rsid w:val="00CF0B73"/>
    <w:rsid w:val="00CF1504"/>
    <w:rsid w:val="00CF1779"/>
    <w:rsid w:val="00CF30E6"/>
    <w:rsid w:val="00CF57AC"/>
    <w:rsid w:val="00CF5AA9"/>
    <w:rsid w:val="00D02D58"/>
    <w:rsid w:val="00D05070"/>
    <w:rsid w:val="00D072FA"/>
    <w:rsid w:val="00D07A15"/>
    <w:rsid w:val="00D1048F"/>
    <w:rsid w:val="00D10528"/>
    <w:rsid w:val="00D11589"/>
    <w:rsid w:val="00D14656"/>
    <w:rsid w:val="00D160BA"/>
    <w:rsid w:val="00D16D39"/>
    <w:rsid w:val="00D17055"/>
    <w:rsid w:val="00D2106B"/>
    <w:rsid w:val="00D223E5"/>
    <w:rsid w:val="00D22955"/>
    <w:rsid w:val="00D230DE"/>
    <w:rsid w:val="00D3348B"/>
    <w:rsid w:val="00D3445E"/>
    <w:rsid w:val="00D34A6D"/>
    <w:rsid w:val="00D3789E"/>
    <w:rsid w:val="00D401A8"/>
    <w:rsid w:val="00D41410"/>
    <w:rsid w:val="00D417C2"/>
    <w:rsid w:val="00D428E1"/>
    <w:rsid w:val="00D44979"/>
    <w:rsid w:val="00D45420"/>
    <w:rsid w:val="00D454D4"/>
    <w:rsid w:val="00D45FF3"/>
    <w:rsid w:val="00D46CAC"/>
    <w:rsid w:val="00D5048B"/>
    <w:rsid w:val="00D507D5"/>
    <w:rsid w:val="00D51BC1"/>
    <w:rsid w:val="00D52249"/>
    <w:rsid w:val="00D56D33"/>
    <w:rsid w:val="00D5778A"/>
    <w:rsid w:val="00D57B7C"/>
    <w:rsid w:val="00D57CB9"/>
    <w:rsid w:val="00D645D5"/>
    <w:rsid w:val="00D66402"/>
    <w:rsid w:val="00D70F9D"/>
    <w:rsid w:val="00D73D49"/>
    <w:rsid w:val="00D74B2B"/>
    <w:rsid w:val="00D76A55"/>
    <w:rsid w:val="00D81716"/>
    <w:rsid w:val="00D853BC"/>
    <w:rsid w:val="00D85C4B"/>
    <w:rsid w:val="00D864C0"/>
    <w:rsid w:val="00D867DC"/>
    <w:rsid w:val="00D907EF"/>
    <w:rsid w:val="00D90858"/>
    <w:rsid w:val="00D910CC"/>
    <w:rsid w:val="00D92954"/>
    <w:rsid w:val="00D958F0"/>
    <w:rsid w:val="00D96697"/>
    <w:rsid w:val="00DA3DD9"/>
    <w:rsid w:val="00DA5899"/>
    <w:rsid w:val="00DB08E1"/>
    <w:rsid w:val="00DB0F4F"/>
    <w:rsid w:val="00DB2355"/>
    <w:rsid w:val="00DB2988"/>
    <w:rsid w:val="00DB63F7"/>
    <w:rsid w:val="00DC0C3C"/>
    <w:rsid w:val="00DC1669"/>
    <w:rsid w:val="00DC26BD"/>
    <w:rsid w:val="00DC3C0F"/>
    <w:rsid w:val="00DC4BE5"/>
    <w:rsid w:val="00DC7190"/>
    <w:rsid w:val="00DC72BF"/>
    <w:rsid w:val="00DD1521"/>
    <w:rsid w:val="00DD26D4"/>
    <w:rsid w:val="00DD646B"/>
    <w:rsid w:val="00DE35FF"/>
    <w:rsid w:val="00DE3783"/>
    <w:rsid w:val="00DE42C1"/>
    <w:rsid w:val="00DE46DF"/>
    <w:rsid w:val="00DE47CC"/>
    <w:rsid w:val="00DF0246"/>
    <w:rsid w:val="00DF029F"/>
    <w:rsid w:val="00DF0AAA"/>
    <w:rsid w:val="00DF1863"/>
    <w:rsid w:val="00DF2033"/>
    <w:rsid w:val="00DF3694"/>
    <w:rsid w:val="00DF37DF"/>
    <w:rsid w:val="00DF5746"/>
    <w:rsid w:val="00DF6499"/>
    <w:rsid w:val="00DF68C8"/>
    <w:rsid w:val="00DF7817"/>
    <w:rsid w:val="00E00FBB"/>
    <w:rsid w:val="00E01745"/>
    <w:rsid w:val="00E033E3"/>
    <w:rsid w:val="00E044A7"/>
    <w:rsid w:val="00E046C8"/>
    <w:rsid w:val="00E049EA"/>
    <w:rsid w:val="00E0615F"/>
    <w:rsid w:val="00E061B2"/>
    <w:rsid w:val="00E07E3D"/>
    <w:rsid w:val="00E10E90"/>
    <w:rsid w:val="00E11519"/>
    <w:rsid w:val="00E12C14"/>
    <w:rsid w:val="00E14449"/>
    <w:rsid w:val="00E16CA8"/>
    <w:rsid w:val="00E2083F"/>
    <w:rsid w:val="00E21B37"/>
    <w:rsid w:val="00E21BA3"/>
    <w:rsid w:val="00E23B95"/>
    <w:rsid w:val="00E2456A"/>
    <w:rsid w:val="00E312E4"/>
    <w:rsid w:val="00E318D8"/>
    <w:rsid w:val="00E340CB"/>
    <w:rsid w:val="00E348EB"/>
    <w:rsid w:val="00E356E7"/>
    <w:rsid w:val="00E37177"/>
    <w:rsid w:val="00E37393"/>
    <w:rsid w:val="00E40683"/>
    <w:rsid w:val="00E4746D"/>
    <w:rsid w:val="00E51A23"/>
    <w:rsid w:val="00E5367B"/>
    <w:rsid w:val="00E53B89"/>
    <w:rsid w:val="00E54E24"/>
    <w:rsid w:val="00E55592"/>
    <w:rsid w:val="00E555FA"/>
    <w:rsid w:val="00E57133"/>
    <w:rsid w:val="00E5714F"/>
    <w:rsid w:val="00E614B3"/>
    <w:rsid w:val="00E61D3F"/>
    <w:rsid w:val="00E628D4"/>
    <w:rsid w:val="00E6306A"/>
    <w:rsid w:val="00E65B18"/>
    <w:rsid w:val="00E6675D"/>
    <w:rsid w:val="00E66DA6"/>
    <w:rsid w:val="00E677D6"/>
    <w:rsid w:val="00E709E2"/>
    <w:rsid w:val="00E73BCD"/>
    <w:rsid w:val="00E7471F"/>
    <w:rsid w:val="00E75185"/>
    <w:rsid w:val="00E75F5C"/>
    <w:rsid w:val="00E763F1"/>
    <w:rsid w:val="00E804B4"/>
    <w:rsid w:val="00E817E9"/>
    <w:rsid w:val="00E82D22"/>
    <w:rsid w:val="00E83254"/>
    <w:rsid w:val="00E832D3"/>
    <w:rsid w:val="00E8349D"/>
    <w:rsid w:val="00E84E15"/>
    <w:rsid w:val="00E857B0"/>
    <w:rsid w:val="00E859FC"/>
    <w:rsid w:val="00E85E73"/>
    <w:rsid w:val="00E8788C"/>
    <w:rsid w:val="00E8791C"/>
    <w:rsid w:val="00E90BAB"/>
    <w:rsid w:val="00E92B64"/>
    <w:rsid w:val="00E94317"/>
    <w:rsid w:val="00E948BE"/>
    <w:rsid w:val="00E95F4C"/>
    <w:rsid w:val="00E96717"/>
    <w:rsid w:val="00E9707D"/>
    <w:rsid w:val="00E97722"/>
    <w:rsid w:val="00EA1903"/>
    <w:rsid w:val="00EA22DC"/>
    <w:rsid w:val="00EA2BBF"/>
    <w:rsid w:val="00EB0952"/>
    <w:rsid w:val="00EB0C4B"/>
    <w:rsid w:val="00EB299C"/>
    <w:rsid w:val="00EB38F9"/>
    <w:rsid w:val="00EB47D4"/>
    <w:rsid w:val="00EB4F46"/>
    <w:rsid w:val="00EB505B"/>
    <w:rsid w:val="00EB55B6"/>
    <w:rsid w:val="00EB6A86"/>
    <w:rsid w:val="00EB766F"/>
    <w:rsid w:val="00EC176B"/>
    <w:rsid w:val="00EC24CE"/>
    <w:rsid w:val="00EC2708"/>
    <w:rsid w:val="00EC2EDB"/>
    <w:rsid w:val="00EC5601"/>
    <w:rsid w:val="00EC5BA6"/>
    <w:rsid w:val="00EC5DF4"/>
    <w:rsid w:val="00ED0D2C"/>
    <w:rsid w:val="00ED1C44"/>
    <w:rsid w:val="00ED321C"/>
    <w:rsid w:val="00ED3C1D"/>
    <w:rsid w:val="00ED3E06"/>
    <w:rsid w:val="00EE0577"/>
    <w:rsid w:val="00EE18BD"/>
    <w:rsid w:val="00EE2254"/>
    <w:rsid w:val="00EE2C27"/>
    <w:rsid w:val="00EE3A0D"/>
    <w:rsid w:val="00EE3E34"/>
    <w:rsid w:val="00EE6431"/>
    <w:rsid w:val="00EE7A3A"/>
    <w:rsid w:val="00EF0B52"/>
    <w:rsid w:val="00EF0F0F"/>
    <w:rsid w:val="00EF2985"/>
    <w:rsid w:val="00EF300E"/>
    <w:rsid w:val="00EF4C91"/>
    <w:rsid w:val="00EF68B7"/>
    <w:rsid w:val="00EF7999"/>
    <w:rsid w:val="00F000B1"/>
    <w:rsid w:val="00F007CB"/>
    <w:rsid w:val="00F027B5"/>
    <w:rsid w:val="00F0314E"/>
    <w:rsid w:val="00F03C3D"/>
    <w:rsid w:val="00F03FC0"/>
    <w:rsid w:val="00F04ACB"/>
    <w:rsid w:val="00F06F78"/>
    <w:rsid w:val="00F132BA"/>
    <w:rsid w:val="00F15A62"/>
    <w:rsid w:val="00F2343D"/>
    <w:rsid w:val="00F24416"/>
    <w:rsid w:val="00F25ED3"/>
    <w:rsid w:val="00F27BFF"/>
    <w:rsid w:val="00F31315"/>
    <w:rsid w:val="00F31AEB"/>
    <w:rsid w:val="00F33D17"/>
    <w:rsid w:val="00F344E3"/>
    <w:rsid w:val="00F355FD"/>
    <w:rsid w:val="00F36010"/>
    <w:rsid w:val="00F41E4F"/>
    <w:rsid w:val="00F41FCF"/>
    <w:rsid w:val="00F4237C"/>
    <w:rsid w:val="00F42A99"/>
    <w:rsid w:val="00F447C6"/>
    <w:rsid w:val="00F45663"/>
    <w:rsid w:val="00F467DA"/>
    <w:rsid w:val="00F47DF3"/>
    <w:rsid w:val="00F51278"/>
    <w:rsid w:val="00F51450"/>
    <w:rsid w:val="00F51C77"/>
    <w:rsid w:val="00F51CA2"/>
    <w:rsid w:val="00F54C64"/>
    <w:rsid w:val="00F55FF1"/>
    <w:rsid w:val="00F57C7B"/>
    <w:rsid w:val="00F60028"/>
    <w:rsid w:val="00F6183F"/>
    <w:rsid w:val="00F61A84"/>
    <w:rsid w:val="00F61B58"/>
    <w:rsid w:val="00F62005"/>
    <w:rsid w:val="00F62C2D"/>
    <w:rsid w:val="00F646D4"/>
    <w:rsid w:val="00F66403"/>
    <w:rsid w:val="00F67674"/>
    <w:rsid w:val="00F7082F"/>
    <w:rsid w:val="00F71D68"/>
    <w:rsid w:val="00F72E3F"/>
    <w:rsid w:val="00F72E4E"/>
    <w:rsid w:val="00F753B8"/>
    <w:rsid w:val="00F759FF"/>
    <w:rsid w:val="00F766D4"/>
    <w:rsid w:val="00F77B2B"/>
    <w:rsid w:val="00F804A0"/>
    <w:rsid w:val="00F8166B"/>
    <w:rsid w:val="00F81A12"/>
    <w:rsid w:val="00F84E22"/>
    <w:rsid w:val="00F875F9"/>
    <w:rsid w:val="00F907C8"/>
    <w:rsid w:val="00F9083C"/>
    <w:rsid w:val="00F93450"/>
    <w:rsid w:val="00F94267"/>
    <w:rsid w:val="00F94950"/>
    <w:rsid w:val="00F94B50"/>
    <w:rsid w:val="00F972C6"/>
    <w:rsid w:val="00F97532"/>
    <w:rsid w:val="00FA0E3B"/>
    <w:rsid w:val="00FA2F20"/>
    <w:rsid w:val="00FA64C8"/>
    <w:rsid w:val="00FA65ED"/>
    <w:rsid w:val="00FA6D6B"/>
    <w:rsid w:val="00FB0453"/>
    <w:rsid w:val="00FB1D15"/>
    <w:rsid w:val="00FB1D9A"/>
    <w:rsid w:val="00FB7495"/>
    <w:rsid w:val="00FC1093"/>
    <w:rsid w:val="00FC1369"/>
    <w:rsid w:val="00FC2BF4"/>
    <w:rsid w:val="00FC3538"/>
    <w:rsid w:val="00FC427A"/>
    <w:rsid w:val="00FC4415"/>
    <w:rsid w:val="00FC622B"/>
    <w:rsid w:val="00FC62AF"/>
    <w:rsid w:val="00FD1D5A"/>
    <w:rsid w:val="00FD3B31"/>
    <w:rsid w:val="00FD4B3F"/>
    <w:rsid w:val="00FD6F91"/>
    <w:rsid w:val="00FE17AC"/>
    <w:rsid w:val="00FE1947"/>
    <w:rsid w:val="00FE1E9D"/>
    <w:rsid w:val="00FE4D90"/>
    <w:rsid w:val="00FE59E7"/>
    <w:rsid w:val="00FE7FA4"/>
    <w:rsid w:val="00FF2014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4C6606B"/>
  <w15:docId w15:val="{A1E7FE14-3F42-4B0D-8F24-5622669D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9E4"/>
    <w:pPr>
      <w:spacing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E59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9E4"/>
    <w:rPr>
      <w:rFonts w:ascii="Calibri" w:eastAsia="Calibri" w:hAnsi="Calibri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1E59E4"/>
  </w:style>
  <w:style w:type="paragraph" w:styleId="Header">
    <w:name w:val="header"/>
    <w:basedOn w:val="Normal"/>
    <w:link w:val="HeaderChar"/>
    <w:uiPriority w:val="99"/>
    <w:unhideWhenUsed/>
    <w:rsid w:val="001E59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9E4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4B48B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70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0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7725"/>
    <w:pPr>
      <w:spacing w:after="200"/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8E62A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E62A4"/>
    <w:rPr>
      <w:color w:val="0000FF"/>
      <w:u w:val="single"/>
    </w:rPr>
  </w:style>
  <w:style w:type="paragraph" w:customStyle="1" w:styleId="w3-large">
    <w:name w:val="w3-large"/>
    <w:basedOn w:val="Normal"/>
    <w:rsid w:val="00E23B9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23B95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23B9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23B95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23B95"/>
    <w:rPr>
      <w:rFonts w:ascii="Arial" w:eastAsia="Times New Roman" w:hAnsi="Arial" w:cs="Arial"/>
      <w:vanish/>
      <w:sz w:val="16"/>
      <w:szCs w:val="16"/>
    </w:rPr>
  </w:style>
  <w:style w:type="paragraph" w:styleId="NoSpacing">
    <w:name w:val="No Spacing"/>
    <w:uiPriority w:val="1"/>
    <w:qFormat/>
    <w:rsid w:val="003745CF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4A24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73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16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1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172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8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eneral%20formats\collegewide%20common%20examination%20templates%20latest\Major%20Exam%20Title%20Page%20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7C9FE-F2E2-4F50-A8F2-3C2C9E206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Major Exam Title Page LAB</Template>
  <TotalTime>28</TotalTime>
  <Pages>4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NCT</Company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Raj Irudayasamy</dc:creator>
  <cp:keywords/>
  <dc:description/>
  <cp:lastModifiedBy>Sajan Mathew</cp:lastModifiedBy>
  <cp:revision>12</cp:revision>
  <cp:lastPrinted>2019-04-10T07:15:00Z</cp:lastPrinted>
  <dcterms:created xsi:type="dcterms:W3CDTF">2019-12-08T18:48:00Z</dcterms:created>
  <dcterms:modified xsi:type="dcterms:W3CDTF">2019-12-08T19:57:00Z</dcterms:modified>
</cp:coreProperties>
</file>