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36"/>
        <w:gridCol w:w="7395"/>
        <w:gridCol w:w="1769"/>
      </w:tblGrid>
      <w:tr w:rsidR="001E59E4" w:rsidRPr="001577BE" w14:paraId="71347BAA" w14:textId="77777777" w:rsidTr="00F60028">
        <w:tc>
          <w:tcPr>
            <w:tcW w:w="1636" w:type="dxa"/>
            <w:vAlign w:val="center"/>
          </w:tcPr>
          <w:p w14:paraId="470131E3" w14:textId="77777777" w:rsidR="001E59E4" w:rsidRPr="001577BE" w:rsidRDefault="00240349" w:rsidP="00A1530F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</w:rPr>
              <w:drawing>
                <wp:inline distT="0" distB="0" distL="0" distR="0" wp14:anchorId="63F2F68D" wp14:editId="7AE96E57">
                  <wp:extent cx="857250" cy="685800"/>
                  <wp:effectExtent l="19050" t="0" r="0" b="0"/>
                  <wp:docPr id="7" name="Picture 7" descr="nctlogo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ctlogo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5" w:type="dxa"/>
          </w:tcPr>
          <w:p w14:paraId="13E3B5B9" w14:textId="77777777" w:rsidR="001E59E4" w:rsidRPr="001577BE" w:rsidRDefault="001E59E4" w:rsidP="00A1530F">
            <w:pPr>
              <w:jc w:val="center"/>
              <w:rPr>
                <w:rFonts w:cs="Calibri"/>
                <w:b/>
                <w:sz w:val="32"/>
                <w:szCs w:val="28"/>
              </w:rPr>
            </w:pPr>
            <w:r w:rsidRPr="001577BE">
              <w:rPr>
                <w:rFonts w:cs="Calibri"/>
                <w:b/>
                <w:sz w:val="32"/>
                <w:szCs w:val="28"/>
              </w:rPr>
              <w:t>NIZWA COLLEGE OF TECHNOLOGY</w:t>
            </w:r>
          </w:p>
          <w:p w14:paraId="21BF2F09" w14:textId="730F6DBA" w:rsidR="001E59E4" w:rsidRPr="001577BE" w:rsidRDefault="00BE78D4" w:rsidP="00A1530F">
            <w:pPr>
              <w:jc w:val="center"/>
              <w:rPr>
                <w:rFonts w:cs="Calibri"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INFORMATION TEC</w:t>
            </w:r>
            <w:r w:rsidR="00BA7FAD">
              <w:rPr>
                <w:rFonts w:cs="Calibri"/>
                <w:b/>
                <w:sz w:val="32"/>
                <w:szCs w:val="28"/>
              </w:rPr>
              <w:t>H</w:t>
            </w:r>
            <w:r>
              <w:rPr>
                <w:rFonts w:cs="Calibri"/>
                <w:b/>
                <w:sz w:val="32"/>
                <w:szCs w:val="28"/>
              </w:rPr>
              <w:t>NOLOGY DE</w:t>
            </w:r>
            <w:r w:rsidR="001E59E4" w:rsidRPr="001577BE">
              <w:rPr>
                <w:rFonts w:cs="Calibri"/>
                <w:b/>
                <w:sz w:val="32"/>
                <w:szCs w:val="28"/>
              </w:rPr>
              <w:t xml:space="preserve">PARTMENT </w:t>
            </w:r>
          </w:p>
          <w:p w14:paraId="3E7C21EB" w14:textId="77777777" w:rsidR="001E59E4" w:rsidRPr="001577BE" w:rsidRDefault="001E59E4" w:rsidP="001E59E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3B2E104F" w14:textId="1552799F" w:rsidR="001E59E4" w:rsidRPr="001577BE" w:rsidRDefault="003745CF" w:rsidP="00223538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SET</w:t>
            </w:r>
            <w:r w:rsidR="00CA3597">
              <w:rPr>
                <w:rFonts w:cs="Calibri"/>
                <w:b/>
                <w:sz w:val="28"/>
                <w:szCs w:val="28"/>
              </w:rPr>
              <w:t xml:space="preserve"> </w:t>
            </w:r>
            <w:r w:rsidR="00223538">
              <w:rPr>
                <w:rFonts w:cs="Calibri"/>
                <w:b/>
                <w:sz w:val="28"/>
                <w:szCs w:val="28"/>
              </w:rPr>
              <w:t>B</w:t>
            </w:r>
          </w:p>
        </w:tc>
      </w:tr>
      <w:tr w:rsidR="001E59E4" w:rsidRPr="001577BE" w14:paraId="6871C30D" w14:textId="77777777" w:rsidTr="00F6002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790" w:type="dxa"/>
            <w:gridSpan w:val="3"/>
          </w:tcPr>
          <w:p w14:paraId="05792837" w14:textId="77777777" w:rsidR="001E59E4" w:rsidRPr="003745CF" w:rsidRDefault="00A705EA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  <w:r w:rsidR="005E1F6D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1E59E4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Examination</w:t>
            </w:r>
          </w:p>
          <w:p w14:paraId="14087869" w14:textId="40EB771A" w:rsidR="00491AB0" w:rsidRPr="003745CF" w:rsidRDefault="00BE78D4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Semester 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5E1F6D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="00380597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="00380597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</w:p>
          <w:p w14:paraId="240010FD" w14:textId="77777777" w:rsidR="003745CF" w:rsidRDefault="00BE78D4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ITAD1100</w:t>
            </w:r>
            <w:r w:rsidR="00CE7D3B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–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Advance</w:t>
            </w:r>
            <w:r w:rsidR="00E312E4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IT Skills</w:t>
            </w:r>
          </w:p>
          <w:p w14:paraId="31988045" w14:textId="77777777" w:rsidR="003745CF" w:rsidRPr="003745CF" w:rsidRDefault="003745CF" w:rsidP="003745CF">
            <w:pPr>
              <w:pStyle w:val="NoSpacing"/>
              <w:jc w:val="center"/>
              <w:rPr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7DA00C" w14:textId="173C5D32" w:rsidR="001E59E4" w:rsidRPr="001577BE" w:rsidRDefault="001E59E4" w:rsidP="0089362F">
            <w:pPr>
              <w:rPr>
                <w:rFonts w:cs="Calibri"/>
                <w:sz w:val="28"/>
                <w:szCs w:val="28"/>
              </w:rPr>
            </w:pPr>
            <w:r w:rsidRPr="005E1F6D">
              <w:rPr>
                <w:rFonts w:cs="Calibri"/>
                <w:b/>
                <w:sz w:val="28"/>
                <w:szCs w:val="28"/>
              </w:rPr>
              <w:t>Date:</w:t>
            </w:r>
            <w:r w:rsidRPr="001577BE">
              <w:rPr>
                <w:rFonts w:cs="Calibri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Wedn</w:t>
            </w:r>
            <w:r w:rsidR="00B37C8F" w:rsidRPr="006D13A3">
              <w:rPr>
                <w:rFonts w:cs="Calibri"/>
                <w:color w:val="000000" w:themeColor="text1"/>
                <w:sz w:val="28"/>
                <w:szCs w:val="28"/>
              </w:rPr>
              <w:t>es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day</w:t>
            </w:r>
            <w:r w:rsidR="001150A4" w:rsidRPr="006D13A3">
              <w:rPr>
                <w:rFonts w:cs="Calibri"/>
                <w:color w:val="000000" w:themeColor="text1"/>
                <w:sz w:val="28"/>
                <w:szCs w:val="28"/>
              </w:rPr>
              <w:t>,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18</w:t>
            </w:r>
            <w:r w:rsidR="004F25CC" w:rsidRPr="006D13A3">
              <w:rPr>
                <w:rFonts w:cs="Calibri"/>
                <w:color w:val="000000" w:themeColor="text1"/>
                <w:sz w:val="28"/>
                <w:szCs w:val="28"/>
              </w:rPr>
              <w:t>-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December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-2019</w:t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BE78D4">
              <w:rPr>
                <w:rFonts w:cs="Calibri"/>
                <w:sz w:val="28"/>
                <w:szCs w:val="28"/>
              </w:rPr>
              <w:t xml:space="preserve">     </w:t>
            </w:r>
            <w:r w:rsidR="0089362F">
              <w:rPr>
                <w:rFonts w:cs="Calibri"/>
                <w:sz w:val="28"/>
                <w:szCs w:val="28"/>
              </w:rPr>
              <w:t xml:space="preserve">         </w:t>
            </w:r>
            <w:r w:rsidRPr="005E1F6D">
              <w:rPr>
                <w:rFonts w:cs="Calibri"/>
                <w:b/>
                <w:sz w:val="28"/>
                <w:szCs w:val="28"/>
              </w:rPr>
              <w:t>Time:</w:t>
            </w:r>
            <w:r w:rsidRPr="001577BE">
              <w:rPr>
                <w:rFonts w:cs="Calibri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09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: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00</w:t>
            </w:r>
            <w:r w:rsidR="00500518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A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M</w:t>
            </w:r>
            <w:r w:rsidR="009A5F41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–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11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: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00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A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M</w:t>
            </w:r>
          </w:p>
        </w:tc>
      </w:tr>
    </w:tbl>
    <w:p w14:paraId="6F54A9A1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2545"/>
        <w:gridCol w:w="2048"/>
        <w:gridCol w:w="4580"/>
      </w:tblGrid>
      <w:tr w:rsidR="001E59E4" w:rsidRPr="001577BE" w14:paraId="3E625CAF" w14:textId="77777777" w:rsidTr="001D6E84">
        <w:tc>
          <w:tcPr>
            <w:tcW w:w="1638" w:type="dxa"/>
            <w:shd w:val="clear" w:color="auto" w:fill="auto"/>
          </w:tcPr>
          <w:p w14:paraId="1DFC7283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Max Marks</w:t>
            </w:r>
          </w:p>
        </w:tc>
        <w:tc>
          <w:tcPr>
            <w:tcW w:w="2610" w:type="dxa"/>
            <w:shd w:val="clear" w:color="auto" w:fill="auto"/>
          </w:tcPr>
          <w:p w14:paraId="78C1CA27" w14:textId="77777777" w:rsidR="001E59E4" w:rsidRPr="009134B1" w:rsidRDefault="00E40683" w:rsidP="00A1530F">
            <w:pPr>
              <w:rPr>
                <w:rFonts w:cs="Calibri"/>
                <w:b/>
                <w:bCs/>
                <w:sz w:val="28"/>
                <w:szCs w:val="28"/>
              </w:rPr>
            </w:pPr>
            <w:r w:rsidRPr="009134B1">
              <w:rPr>
                <w:rFonts w:cs="Calibri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070" w:type="dxa"/>
            <w:shd w:val="clear" w:color="auto" w:fill="auto"/>
          </w:tcPr>
          <w:p w14:paraId="3D752DB5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Time Allocation</w:t>
            </w:r>
          </w:p>
        </w:tc>
        <w:tc>
          <w:tcPr>
            <w:tcW w:w="4698" w:type="dxa"/>
          </w:tcPr>
          <w:p w14:paraId="53675630" w14:textId="77777777" w:rsidR="001E59E4" w:rsidRPr="001577BE" w:rsidRDefault="00E40683" w:rsidP="00A1530F">
            <w:pPr>
              <w:rPr>
                <w:rFonts w:cs="Calibri"/>
                <w:sz w:val="28"/>
                <w:szCs w:val="28"/>
              </w:rPr>
            </w:pPr>
            <w:r w:rsidRPr="009134B1">
              <w:rPr>
                <w:rFonts w:cs="Calibri"/>
                <w:b/>
                <w:bCs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</w:rPr>
              <w:t xml:space="preserve"> hours</w:t>
            </w:r>
          </w:p>
        </w:tc>
      </w:tr>
    </w:tbl>
    <w:p w14:paraId="5E8A78F8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2537"/>
        <w:gridCol w:w="2041"/>
        <w:gridCol w:w="4590"/>
      </w:tblGrid>
      <w:tr w:rsidR="001E59E4" w:rsidRPr="001577BE" w14:paraId="4C8F1465" w14:textId="77777777" w:rsidTr="003745CF">
        <w:trPr>
          <w:trHeight w:val="466"/>
        </w:trPr>
        <w:tc>
          <w:tcPr>
            <w:tcW w:w="1622" w:type="dxa"/>
            <w:shd w:val="clear" w:color="auto" w:fill="auto"/>
            <w:vAlign w:val="center"/>
          </w:tcPr>
          <w:p w14:paraId="014FA24E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Student ID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67124680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4327973C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Student Name</w:t>
            </w:r>
          </w:p>
        </w:tc>
        <w:tc>
          <w:tcPr>
            <w:tcW w:w="4590" w:type="dxa"/>
            <w:vAlign w:val="center"/>
          </w:tcPr>
          <w:p w14:paraId="60E1ABF7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</w:p>
        </w:tc>
      </w:tr>
      <w:tr w:rsidR="001E59E4" w:rsidRPr="001577BE" w14:paraId="6B7A1C6A" w14:textId="77777777" w:rsidTr="003745CF">
        <w:trPr>
          <w:trHeight w:val="439"/>
        </w:trPr>
        <w:tc>
          <w:tcPr>
            <w:tcW w:w="1622" w:type="dxa"/>
            <w:shd w:val="clear" w:color="auto" w:fill="auto"/>
            <w:vAlign w:val="center"/>
          </w:tcPr>
          <w:p w14:paraId="280E5596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Section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48F62EBD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276BDAEF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Level</w:t>
            </w:r>
          </w:p>
        </w:tc>
        <w:tc>
          <w:tcPr>
            <w:tcW w:w="4590" w:type="dxa"/>
            <w:vAlign w:val="center"/>
          </w:tcPr>
          <w:p w14:paraId="6FBAC73B" w14:textId="77777777" w:rsidR="001E59E4" w:rsidRPr="001577BE" w:rsidRDefault="00E40683" w:rsidP="00491AB0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Diploma</w:t>
            </w:r>
          </w:p>
        </w:tc>
      </w:tr>
    </w:tbl>
    <w:p w14:paraId="46A1039F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0"/>
      </w:tblGrid>
      <w:tr w:rsidR="001E59E4" w:rsidRPr="001577BE" w14:paraId="793D1FD2" w14:textId="77777777" w:rsidTr="003745CF">
        <w:trPr>
          <w:trHeight w:val="466"/>
        </w:trPr>
        <w:tc>
          <w:tcPr>
            <w:tcW w:w="11016" w:type="dxa"/>
            <w:shd w:val="clear" w:color="auto" w:fill="auto"/>
            <w:vAlign w:val="center"/>
          </w:tcPr>
          <w:p w14:paraId="2A14C101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Instructions to the Students</w:t>
            </w:r>
          </w:p>
        </w:tc>
      </w:tr>
      <w:tr w:rsidR="001A00DE" w:rsidRPr="001577BE" w14:paraId="7301A412" w14:textId="77777777" w:rsidTr="006A6362">
        <w:trPr>
          <w:trHeight w:val="1852"/>
        </w:trPr>
        <w:tc>
          <w:tcPr>
            <w:tcW w:w="11016" w:type="dxa"/>
          </w:tcPr>
          <w:p w14:paraId="38FAC109" w14:textId="77777777" w:rsidR="00DF37DF" w:rsidRP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Read the question</w:t>
            </w:r>
            <w:r w:rsidR="009A6C7E">
              <w:rPr>
                <w:rFonts w:cs="Calibri"/>
                <w:sz w:val="26"/>
                <w:szCs w:val="28"/>
              </w:rPr>
              <w:t>s</w:t>
            </w:r>
            <w:r w:rsidRPr="00DF37DF">
              <w:rPr>
                <w:rFonts w:cs="Calibri"/>
                <w:sz w:val="26"/>
                <w:szCs w:val="28"/>
              </w:rPr>
              <w:t xml:space="preserve"> carefully before you answer.</w:t>
            </w:r>
          </w:p>
          <w:p w14:paraId="06CC58F4" w14:textId="3DC4C2E2" w:rsid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All questions are compulsory.</w:t>
            </w:r>
          </w:p>
          <w:p w14:paraId="40753756" w14:textId="2EF20654" w:rsidR="00195195" w:rsidRPr="00DF37DF" w:rsidRDefault="00195195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>
              <w:rPr>
                <w:rFonts w:cs="Calibri"/>
                <w:sz w:val="26"/>
                <w:szCs w:val="28"/>
              </w:rPr>
              <w:t xml:space="preserve">Use appropriate </w:t>
            </w:r>
            <w:r w:rsidR="006A6362">
              <w:rPr>
                <w:rFonts w:cs="Calibri"/>
                <w:sz w:val="26"/>
                <w:szCs w:val="28"/>
              </w:rPr>
              <w:t>functions to answer</w:t>
            </w:r>
            <w:r>
              <w:rPr>
                <w:rFonts w:cs="Calibri"/>
                <w:sz w:val="26"/>
                <w:szCs w:val="28"/>
              </w:rPr>
              <w:t xml:space="preserve"> the questions.</w:t>
            </w:r>
          </w:p>
          <w:p w14:paraId="687D4495" w14:textId="77777777" w:rsidR="00DF37DF" w:rsidRP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Save your work after answering each activity.</w:t>
            </w:r>
          </w:p>
          <w:p w14:paraId="28BCEDF5" w14:textId="51303D04" w:rsidR="00AC1080" w:rsidRPr="00F6183F" w:rsidRDefault="00DF37DF" w:rsidP="00BD787A">
            <w:pPr>
              <w:numPr>
                <w:ilvl w:val="0"/>
                <w:numId w:val="32"/>
              </w:numPr>
              <w:jc w:val="both"/>
              <w:rPr>
                <w:rFonts w:cs="Calibri"/>
                <w:sz w:val="28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T</w:t>
            </w:r>
            <w:r w:rsidR="006D13A3">
              <w:rPr>
                <w:rFonts w:cs="Calibri"/>
                <w:sz w:val="26"/>
                <w:szCs w:val="28"/>
              </w:rPr>
              <w:t>he t</w:t>
            </w:r>
            <w:r w:rsidRPr="00DF37DF">
              <w:rPr>
                <w:rFonts w:cs="Calibri"/>
                <w:sz w:val="26"/>
                <w:szCs w:val="28"/>
              </w:rPr>
              <w:t xml:space="preserve">otal number of pages </w:t>
            </w:r>
            <w:r w:rsidR="008E3559">
              <w:rPr>
                <w:rFonts w:cs="Calibri"/>
                <w:sz w:val="26"/>
                <w:szCs w:val="28"/>
              </w:rPr>
              <w:t xml:space="preserve">is </w:t>
            </w:r>
            <w:r w:rsidR="00BD787A">
              <w:rPr>
                <w:rFonts w:cs="Calibri"/>
                <w:sz w:val="26"/>
                <w:szCs w:val="28"/>
              </w:rPr>
              <w:t>4</w:t>
            </w:r>
            <w:r w:rsidRPr="00DF37DF">
              <w:rPr>
                <w:rFonts w:cs="Calibri"/>
                <w:sz w:val="26"/>
                <w:szCs w:val="28"/>
              </w:rPr>
              <w:t xml:space="preserve"> including the cover page.</w:t>
            </w:r>
          </w:p>
        </w:tc>
      </w:tr>
    </w:tbl>
    <w:p w14:paraId="21003F1A" w14:textId="77777777" w:rsidR="00B70DE5" w:rsidRPr="00AC1080" w:rsidRDefault="00B70DE5" w:rsidP="001E59E4">
      <w:pPr>
        <w:rPr>
          <w:rFonts w:cs="Calibri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5"/>
        <w:gridCol w:w="4590"/>
        <w:gridCol w:w="1918"/>
        <w:gridCol w:w="2397"/>
      </w:tblGrid>
      <w:tr w:rsidR="00C20936" w:rsidRPr="0092395D" w14:paraId="1F973552" w14:textId="77777777" w:rsidTr="00C20936">
        <w:trPr>
          <w:trHeight w:val="394"/>
        </w:trPr>
        <w:tc>
          <w:tcPr>
            <w:tcW w:w="1885" w:type="dxa"/>
            <w:shd w:val="clear" w:color="auto" w:fill="auto"/>
            <w:vAlign w:val="center"/>
          </w:tcPr>
          <w:p w14:paraId="218185F7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  <w:r w:rsidRPr="00C20936">
              <w:rPr>
                <w:b/>
                <w:sz w:val="32"/>
                <w:szCs w:val="32"/>
              </w:rPr>
              <w:t>User Name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0FD0D15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918" w:type="dxa"/>
            <w:shd w:val="clear" w:color="auto" w:fill="auto"/>
            <w:vAlign w:val="center"/>
          </w:tcPr>
          <w:p w14:paraId="06EB8286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  <w:r w:rsidRPr="00C20936">
              <w:rPr>
                <w:b/>
                <w:sz w:val="32"/>
                <w:szCs w:val="32"/>
              </w:rPr>
              <w:t>Password</w:t>
            </w:r>
          </w:p>
        </w:tc>
        <w:tc>
          <w:tcPr>
            <w:tcW w:w="2397" w:type="dxa"/>
            <w:shd w:val="clear" w:color="auto" w:fill="auto"/>
            <w:vAlign w:val="center"/>
          </w:tcPr>
          <w:p w14:paraId="13FB0262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</w:p>
        </w:tc>
      </w:tr>
    </w:tbl>
    <w:p w14:paraId="06E5401B" w14:textId="77777777" w:rsidR="00C20936" w:rsidRPr="00AC1080" w:rsidRDefault="00C20936" w:rsidP="001E59E4">
      <w:pPr>
        <w:rPr>
          <w:rFonts w:cs="Calibri"/>
          <w:sz w:val="12"/>
          <w:szCs w:val="12"/>
        </w:rPr>
      </w:pPr>
    </w:p>
    <w:tbl>
      <w:tblPr>
        <w:tblW w:w="10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6"/>
        <w:gridCol w:w="1881"/>
        <w:gridCol w:w="2417"/>
      </w:tblGrid>
      <w:tr w:rsidR="001E59E4" w:rsidRPr="001577BE" w14:paraId="6A6E1CCA" w14:textId="77777777" w:rsidTr="003745CF">
        <w:trPr>
          <w:trHeight w:val="484"/>
        </w:trPr>
        <w:tc>
          <w:tcPr>
            <w:tcW w:w="6506" w:type="dxa"/>
            <w:shd w:val="clear" w:color="auto" w:fill="auto"/>
            <w:vAlign w:val="center"/>
          </w:tcPr>
          <w:p w14:paraId="23D8F535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Question Type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5543C696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Total Marks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4263FE6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Marks Obtained</w:t>
            </w:r>
          </w:p>
        </w:tc>
      </w:tr>
      <w:tr w:rsidR="009D7C17" w:rsidRPr="001577BE" w14:paraId="6A98B6EB" w14:textId="77777777" w:rsidTr="00021EC7">
        <w:trPr>
          <w:trHeight w:val="507"/>
        </w:trPr>
        <w:tc>
          <w:tcPr>
            <w:tcW w:w="6506" w:type="dxa"/>
            <w:vAlign w:val="bottom"/>
          </w:tcPr>
          <w:p w14:paraId="1D53611A" w14:textId="77777777" w:rsidR="009D7C17" w:rsidRPr="00FC2BF4" w:rsidRDefault="008D618F" w:rsidP="009D7C17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Secti</w:t>
            </w:r>
            <w:r w:rsidR="00E312E4">
              <w:rPr>
                <w:rFonts w:cs="Calibri"/>
                <w:b/>
                <w:sz w:val="28"/>
                <w:szCs w:val="28"/>
              </w:rPr>
              <w:t>on A  ( Cyber Security</w:t>
            </w:r>
            <w:r>
              <w:rPr>
                <w:rFonts w:cs="Calibri"/>
                <w:b/>
                <w:sz w:val="28"/>
                <w:szCs w:val="28"/>
              </w:rPr>
              <w:t xml:space="preserve"> ) </w:t>
            </w:r>
            <w:r w:rsidR="009A6C7E">
              <w:rPr>
                <w:rFonts w:cs="Calibri"/>
                <w:b/>
                <w:sz w:val="28"/>
                <w:szCs w:val="28"/>
              </w:rPr>
              <w:t>Online</w:t>
            </w:r>
          </w:p>
        </w:tc>
        <w:tc>
          <w:tcPr>
            <w:tcW w:w="1881" w:type="dxa"/>
            <w:vAlign w:val="bottom"/>
          </w:tcPr>
          <w:p w14:paraId="22C0F59E" w14:textId="77777777" w:rsidR="009D7C17" w:rsidRPr="00FC2BF4" w:rsidRDefault="008D618F" w:rsidP="00380597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20</w:t>
            </w:r>
          </w:p>
        </w:tc>
        <w:tc>
          <w:tcPr>
            <w:tcW w:w="2417" w:type="dxa"/>
          </w:tcPr>
          <w:p w14:paraId="5F9B79B3" w14:textId="77777777" w:rsidR="009D7C17" w:rsidRPr="00FC2BF4" w:rsidRDefault="009D7C17" w:rsidP="009D7C17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9D7C17" w:rsidRPr="001577BE" w14:paraId="5162ED5E" w14:textId="77777777" w:rsidTr="00021EC7">
        <w:trPr>
          <w:trHeight w:val="507"/>
        </w:trPr>
        <w:tc>
          <w:tcPr>
            <w:tcW w:w="6506" w:type="dxa"/>
            <w:vAlign w:val="bottom"/>
          </w:tcPr>
          <w:p w14:paraId="7FAE4EFA" w14:textId="77777777" w:rsidR="009D7C17" w:rsidRPr="00FC2BF4" w:rsidRDefault="008D618F" w:rsidP="00B70DE5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Section B  (Advance</w:t>
            </w:r>
            <w:r w:rsidR="00E312E4">
              <w:rPr>
                <w:rFonts w:cs="Calibri"/>
                <w:b/>
                <w:sz w:val="28"/>
                <w:szCs w:val="28"/>
              </w:rPr>
              <w:t>d</w:t>
            </w:r>
            <w:r>
              <w:rPr>
                <w:rFonts w:cs="Calibri"/>
                <w:b/>
                <w:sz w:val="28"/>
                <w:szCs w:val="28"/>
              </w:rPr>
              <w:t xml:space="preserve"> Spreadsheets)</w:t>
            </w:r>
          </w:p>
        </w:tc>
        <w:tc>
          <w:tcPr>
            <w:tcW w:w="1881" w:type="dxa"/>
            <w:vAlign w:val="bottom"/>
          </w:tcPr>
          <w:p w14:paraId="5D18C574" w14:textId="77777777" w:rsidR="009D7C17" w:rsidRPr="00FC2BF4" w:rsidRDefault="008D618F" w:rsidP="00380597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35</w:t>
            </w:r>
          </w:p>
        </w:tc>
        <w:tc>
          <w:tcPr>
            <w:tcW w:w="2417" w:type="dxa"/>
          </w:tcPr>
          <w:p w14:paraId="1A5BDE11" w14:textId="77777777" w:rsidR="009D7C17" w:rsidRPr="00FC2BF4" w:rsidRDefault="009D7C17" w:rsidP="009D7C17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1E59E4" w:rsidRPr="003745CF" w14:paraId="378EA40C" w14:textId="77777777" w:rsidTr="003745CF">
        <w:trPr>
          <w:trHeight w:val="394"/>
        </w:trPr>
        <w:tc>
          <w:tcPr>
            <w:tcW w:w="6506" w:type="dxa"/>
            <w:vAlign w:val="center"/>
          </w:tcPr>
          <w:p w14:paraId="5B391C05" w14:textId="77777777" w:rsidR="001E59E4" w:rsidRPr="003745CF" w:rsidRDefault="001E59E4" w:rsidP="003745CF">
            <w:pPr>
              <w:pStyle w:val="NoSpacing"/>
              <w:jc w:val="right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Total Marks</w:t>
            </w:r>
          </w:p>
        </w:tc>
        <w:tc>
          <w:tcPr>
            <w:tcW w:w="1881" w:type="dxa"/>
          </w:tcPr>
          <w:p w14:paraId="38F4C2BC" w14:textId="4D64C67B" w:rsidR="001E59E4" w:rsidRPr="00D90858" w:rsidRDefault="00D90858" w:rsidP="00380597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D90858"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2417" w:type="dxa"/>
          </w:tcPr>
          <w:p w14:paraId="20DF74C0" w14:textId="77777777" w:rsidR="001E59E4" w:rsidRPr="003745CF" w:rsidRDefault="001E59E4" w:rsidP="003745CF">
            <w:pPr>
              <w:pStyle w:val="NoSpacing"/>
              <w:rPr>
                <w:sz w:val="32"/>
                <w:szCs w:val="32"/>
              </w:rPr>
            </w:pPr>
          </w:p>
        </w:tc>
      </w:tr>
    </w:tbl>
    <w:p w14:paraId="76381FF8" w14:textId="77777777" w:rsidR="001E59E4" w:rsidRPr="00FC2BF4" w:rsidRDefault="001E59E4" w:rsidP="003745C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5"/>
        <w:gridCol w:w="5305"/>
      </w:tblGrid>
      <w:tr w:rsidR="001417AD" w:rsidRPr="001577BE" w14:paraId="6C718FA0" w14:textId="77777777" w:rsidTr="000F102B">
        <w:trPr>
          <w:trHeight w:val="375"/>
        </w:trPr>
        <w:tc>
          <w:tcPr>
            <w:tcW w:w="5485" w:type="dxa"/>
            <w:shd w:val="clear" w:color="auto" w:fill="D9D9D9"/>
            <w:vAlign w:val="center"/>
          </w:tcPr>
          <w:p w14:paraId="622F7576" w14:textId="77777777" w:rsidR="001417AD" w:rsidRPr="000F102B" w:rsidRDefault="001417AD" w:rsidP="000F102B">
            <w:pPr>
              <w:pStyle w:val="NoSpacing"/>
              <w:jc w:val="center"/>
              <w:rPr>
                <w:sz w:val="28"/>
                <w:szCs w:val="28"/>
              </w:rPr>
            </w:pPr>
            <w:r w:rsidRPr="000F102B">
              <w:rPr>
                <w:sz w:val="28"/>
                <w:szCs w:val="28"/>
              </w:rPr>
              <w:t>Marked By</w:t>
            </w:r>
          </w:p>
        </w:tc>
        <w:tc>
          <w:tcPr>
            <w:tcW w:w="5305" w:type="dxa"/>
            <w:shd w:val="clear" w:color="auto" w:fill="D9D9D9"/>
            <w:vAlign w:val="center"/>
          </w:tcPr>
          <w:p w14:paraId="51BA202F" w14:textId="77777777" w:rsidR="001417AD" w:rsidRPr="000F102B" w:rsidRDefault="001417AD" w:rsidP="000F102B">
            <w:pPr>
              <w:pStyle w:val="NoSpacing"/>
              <w:jc w:val="center"/>
              <w:rPr>
                <w:sz w:val="28"/>
                <w:szCs w:val="28"/>
              </w:rPr>
            </w:pPr>
            <w:r w:rsidRPr="000F102B">
              <w:rPr>
                <w:sz w:val="28"/>
                <w:szCs w:val="28"/>
              </w:rPr>
              <w:t>Checked/Re-marked by</w:t>
            </w:r>
          </w:p>
        </w:tc>
      </w:tr>
      <w:tr w:rsidR="001417AD" w:rsidRPr="001577BE" w14:paraId="00BD510A" w14:textId="77777777" w:rsidTr="001417AD">
        <w:trPr>
          <w:trHeight w:val="1474"/>
        </w:trPr>
        <w:tc>
          <w:tcPr>
            <w:tcW w:w="5485" w:type="dxa"/>
          </w:tcPr>
          <w:p w14:paraId="5B9FE42F" w14:textId="77777777" w:rsidR="001417AD" w:rsidRPr="001577BE" w:rsidRDefault="001417AD" w:rsidP="00C53CAD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5305" w:type="dxa"/>
          </w:tcPr>
          <w:p w14:paraId="2001D10B" w14:textId="77777777" w:rsidR="001417AD" w:rsidRPr="001577BE" w:rsidRDefault="001417AD" w:rsidP="00C53CAD">
            <w:pPr>
              <w:rPr>
                <w:rFonts w:cs="Calibri"/>
                <w:sz w:val="28"/>
                <w:szCs w:val="28"/>
              </w:rPr>
            </w:pPr>
          </w:p>
        </w:tc>
      </w:tr>
    </w:tbl>
    <w:p w14:paraId="79DAAF64" w14:textId="77777777" w:rsidR="00C812B7" w:rsidRDefault="00C812B7" w:rsidP="003745CF">
      <w:pPr>
        <w:spacing w:line="240" w:lineRule="auto"/>
      </w:pPr>
    </w:p>
    <w:p w14:paraId="55878976" w14:textId="03F9C88F" w:rsidR="00AF7551" w:rsidRDefault="00AF7551">
      <w:pPr>
        <w:spacing w:line="240" w:lineRule="auto"/>
      </w:pPr>
    </w:p>
    <w:p w14:paraId="4BB15C18" w14:textId="208FBBF1" w:rsidR="00AF7551" w:rsidRDefault="006A6362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AE7C1" wp14:editId="1C10351B">
                <wp:simplePos x="0" y="0"/>
                <wp:positionH relativeFrom="margin">
                  <wp:posOffset>-123825</wp:posOffset>
                </wp:positionH>
                <wp:positionV relativeFrom="paragraph">
                  <wp:posOffset>406400</wp:posOffset>
                </wp:positionV>
                <wp:extent cx="71247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1D5A" w14:textId="5EA017BC" w:rsidR="00AF7551" w:rsidRDefault="008E7ECD">
                            <w:r>
                              <w:t xml:space="preserve">Semester </w:t>
                            </w:r>
                            <w:r w:rsidR="005E0232">
                              <w:t>1</w:t>
                            </w:r>
                            <w:r w:rsidR="00AF7551">
                              <w:t>, AY 201</w:t>
                            </w:r>
                            <w:r w:rsidR="005E0232">
                              <w:t>9</w:t>
                            </w:r>
                            <w:r w:rsidR="00AF7551">
                              <w:t>-</w:t>
                            </w:r>
                            <w:r w:rsidR="005E0232">
                              <w:t>20</w:t>
                            </w:r>
                            <w:r w:rsidR="00AF7551">
                              <w:t xml:space="preserve">                                             ITAD1100 – Advance</w:t>
                            </w:r>
                            <w:r>
                              <w:t>d</w:t>
                            </w:r>
                            <w:r w:rsidR="00AF7551">
                              <w:t xml:space="preserve"> IT Skills                            </w:t>
                            </w:r>
                            <w:r>
                              <w:t xml:space="preserve">                             </w:t>
                            </w:r>
                            <w:r w:rsidR="00AF7551">
                              <w:t xml:space="preserve">Page 1 of </w:t>
                            </w:r>
                            <w:r w:rsidR="009134B1">
                              <w:t>4</w:t>
                            </w:r>
                          </w:p>
                          <w:p w14:paraId="275E079F" w14:textId="77777777" w:rsidR="00AF7551" w:rsidRPr="00AF7551" w:rsidRDefault="00AF755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3AE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32pt;width:561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" stroked="f">
                <v:textbox>
                  <w:txbxContent>
                    <w:p w14:paraId="72E71D5A" w14:textId="5EA017BC" w:rsidR="00AF7551" w:rsidRDefault="008E7ECD">
                      <w:r>
                        <w:t xml:space="preserve">Semester </w:t>
                      </w:r>
                      <w:r w:rsidR="005E0232">
                        <w:t>1</w:t>
                      </w:r>
                      <w:r w:rsidR="00AF7551">
                        <w:t>, AY 201</w:t>
                      </w:r>
                      <w:r w:rsidR="005E0232">
                        <w:t>9</w:t>
                      </w:r>
                      <w:r w:rsidR="00AF7551">
                        <w:t>-</w:t>
                      </w:r>
                      <w:r w:rsidR="005E0232">
                        <w:t>20</w:t>
                      </w:r>
                      <w:r w:rsidR="00AF7551">
                        <w:t xml:space="preserve">                                             ITAD1100 – Advance</w:t>
                      </w:r>
                      <w:r>
                        <w:t>d</w:t>
                      </w:r>
                      <w:r w:rsidR="00AF7551">
                        <w:t xml:space="preserve"> IT Skills                            </w:t>
                      </w:r>
                      <w:r>
                        <w:t xml:space="preserve">                             </w:t>
                      </w:r>
                      <w:r w:rsidR="00AF7551">
                        <w:t xml:space="preserve">Page 1 of </w:t>
                      </w:r>
                      <w:r w:rsidR="009134B1">
                        <w:t>4</w:t>
                      </w:r>
                    </w:p>
                    <w:p w14:paraId="275E079F" w14:textId="77777777" w:rsidR="00AF7551" w:rsidRPr="00AF7551" w:rsidRDefault="00AF755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74A10" wp14:editId="7760571A">
                <wp:simplePos x="0" y="0"/>
                <wp:positionH relativeFrom="column">
                  <wp:posOffset>-76200</wp:posOffset>
                </wp:positionH>
                <wp:positionV relativeFrom="paragraph">
                  <wp:posOffset>828675</wp:posOffset>
                </wp:positionV>
                <wp:extent cx="188595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1684B7" w14:textId="0E8CE976" w:rsidR="00311431" w:rsidRDefault="00311431">
                            <w: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374A10" id="Text Box 6" o:spid="_x0000_s1027" type="#_x0000_t202" style="position:absolute;margin-left:-6pt;margin-top:65.25pt;width:14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" fillcolor="white [3201]" strokecolor="white [3212]" strokeweight=".5pt">
                <v:textbox>
                  <w:txbxContent>
                    <w:p w14:paraId="4A1684B7" w14:textId="0E8CE976" w:rsidR="00311431" w:rsidRDefault="00311431">
                      <w: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</w:p>
    <w:p w14:paraId="6E26D198" w14:textId="77777777" w:rsidR="007A4DB5" w:rsidRPr="007A4DB5" w:rsidRDefault="0048786F" w:rsidP="007A4DB5">
      <w:pPr>
        <w:ind w:left="360"/>
        <w:jc w:val="center"/>
        <w:rPr>
          <w:b/>
          <w:color w:val="000000" w:themeColor="text1"/>
          <w:sz w:val="26"/>
        </w:rPr>
      </w:pPr>
      <w:r w:rsidRPr="007A4DB5">
        <w:rPr>
          <w:b/>
          <w:color w:val="000000" w:themeColor="text1"/>
          <w:sz w:val="26"/>
        </w:rPr>
        <w:lastRenderedPageBreak/>
        <w:t>SECTION A</w:t>
      </w:r>
      <w:r w:rsidR="003D35F8">
        <w:rPr>
          <w:b/>
          <w:color w:val="000000" w:themeColor="text1"/>
          <w:sz w:val="26"/>
        </w:rPr>
        <w:t xml:space="preserve"> (20 Marks)</w:t>
      </w:r>
    </w:p>
    <w:p w14:paraId="62439BFE" w14:textId="77777777" w:rsidR="0048786F" w:rsidRPr="007A4DB5" w:rsidRDefault="007A4DB5" w:rsidP="007A4DB5">
      <w:pPr>
        <w:ind w:left="360"/>
        <w:jc w:val="center"/>
        <w:rPr>
          <w:color w:val="000000" w:themeColor="text1"/>
          <w:sz w:val="24"/>
        </w:rPr>
      </w:pPr>
      <w:r w:rsidRPr="007A4DB5">
        <w:rPr>
          <w:color w:val="000000" w:themeColor="text1"/>
          <w:sz w:val="24"/>
        </w:rPr>
        <w:t>(</w:t>
      </w:r>
      <w:r w:rsidR="00D867DC">
        <w:rPr>
          <w:color w:val="000000" w:themeColor="text1"/>
          <w:sz w:val="24"/>
        </w:rPr>
        <w:t xml:space="preserve">Cyber Security - </w:t>
      </w:r>
      <w:r w:rsidR="0048786F" w:rsidRPr="007A4DB5">
        <w:rPr>
          <w:color w:val="000000" w:themeColor="text1"/>
          <w:sz w:val="24"/>
        </w:rPr>
        <w:t>Objective Type Questions</w:t>
      </w:r>
      <w:r w:rsidRPr="007A4DB5">
        <w:rPr>
          <w:color w:val="000000" w:themeColor="text1"/>
          <w:sz w:val="24"/>
        </w:rPr>
        <w:t>)</w:t>
      </w:r>
    </w:p>
    <w:p w14:paraId="56C44F24" w14:textId="77777777" w:rsidR="007A4DB5" w:rsidRDefault="007A4DB5" w:rsidP="007A4DB5">
      <w:pPr>
        <w:ind w:left="360"/>
        <w:jc w:val="center"/>
        <w:rPr>
          <w:color w:val="000000" w:themeColor="text1"/>
        </w:rPr>
      </w:pPr>
    </w:p>
    <w:p w14:paraId="441CF92F" w14:textId="68E7BDE7" w:rsidR="007A4DB5" w:rsidRDefault="00F467DA" w:rsidP="007A4DB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Log into</w:t>
      </w:r>
      <w:r w:rsidR="001A2D1F">
        <w:rPr>
          <w:color w:val="000000" w:themeColor="text1"/>
          <w:sz w:val="24"/>
        </w:rPr>
        <w:t xml:space="preserve"> </w:t>
      </w:r>
      <w:proofErr w:type="spellStart"/>
      <w:r w:rsidR="003D35F8">
        <w:rPr>
          <w:color w:val="000000" w:themeColor="text1"/>
          <w:sz w:val="24"/>
        </w:rPr>
        <w:t>moodle</w:t>
      </w:r>
      <w:proofErr w:type="spellEnd"/>
      <w:r w:rsidR="003D35F8">
        <w:rPr>
          <w:color w:val="000000" w:themeColor="text1"/>
          <w:sz w:val="24"/>
        </w:rPr>
        <w:t>,</w:t>
      </w:r>
      <w:r w:rsidR="007A4DB5" w:rsidRPr="007A4DB5">
        <w:rPr>
          <w:color w:val="000000" w:themeColor="text1"/>
          <w:sz w:val="24"/>
        </w:rPr>
        <w:t xml:space="preserve"> click the </w:t>
      </w:r>
      <w:r w:rsidR="007A4DB5" w:rsidRPr="007A4DB5">
        <w:rPr>
          <w:b/>
          <w:color w:val="000000" w:themeColor="text1"/>
          <w:sz w:val="24"/>
        </w:rPr>
        <w:t>Final Exam</w:t>
      </w:r>
      <w:r w:rsidR="00F62005">
        <w:rPr>
          <w:b/>
          <w:color w:val="000000" w:themeColor="text1"/>
          <w:sz w:val="24"/>
        </w:rPr>
        <w:t xml:space="preserve"> (</w:t>
      </w:r>
      <w:r w:rsidR="00F62005" w:rsidRPr="007A4DB5">
        <w:rPr>
          <w:color w:val="000000" w:themeColor="text1"/>
          <w:sz w:val="24"/>
        </w:rPr>
        <w:t>Objective Type Questions)</w:t>
      </w:r>
      <w:r w:rsidR="007A4DB5" w:rsidRPr="007A4DB5">
        <w:rPr>
          <w:color w:val="000000" w:themeColor="text1"/>
          <w:sz w:val="24"/>
        </w:rPr>
        <w:t xml:space="preserve"> </w:t>
      </w:r>
      <w:r w:rsidR="00046063" w:rsidRPr="007A4DB5">
        <w:rPr>
          <w:color w:val="000000" w:themeColor="text1"/>
          <w:sz w:val="24"/>
        </w:rPr>
        <w:t xml:space="preserve">link </w:t>
      </w:r>
      <w:r w:rsidR="007A4DB5" w:rsidRPr="007A4DB5">
        <w:rPr>
          <w:color w:val="000000" w:themeColor="text1"/>
          <w:sz w:val="24"/>
        </w:rPr>
        <w:t xml:space="preserve">and answer all the questions. </w:t>
      </w:r>
      <w:r w:rsidR="007A4DB5">
        <w:rPr>
          <w:color w:val="000000" w:themeColor="text1"/>
          <w:sz w:val="24"/>
        </w:rPr>
        <w:t>Submit and Close.</w:t>
      </w:r>
    </w:p>
    <w:p w14:paraId="26906980" w14:textId="77777777" w:rsidR="007A4DB5" w:rsidRDefault="007A4DB5" w:rsidP="007A4DB5">
      <w:pPr>
        <w:ind w:left="360"/>
        <w:rPr>
          <w:color w:val="000000" w:themeColor="text1"/>
          <w:sz w:val="24"/>
        </w:rPr>
      </w:pPr>
    </w:p>
    <w:p w14:paraId="0D2C1CC9" w14:textId="77777777" w:rsidR="007A4DB5" w:rsidRPr="007A4DB5" w:rsidRDefault="007A4DB5" w:rsidP="007A4DB5">
      <w:pPr>
        <w:ind w:left="360"/>
        <w:jc w:val="center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>SECTION B</w:t>
      </w:r>
      <w:r w:rsidRPr="007A4DB5">
        <w:rPr>
          <w:b/>
          <w:color w:val="000000" w:themeColor="text1"/>
          <w:sz w:val="26"/>
        </w:rPr>
        <w:t xml:space="preserve"> </w:t>
      </w:r>
      <w:r w:rsidR="003D35F8">
        <w:rPr>
          <w:b/>
          <w:color w:val="000000" w:themeColor="text1"/>
          <w:sz w:val="26"/>
        </w:rPr>
        <w:t>(35 Marks)</w:t>
      </w:r>
    </w:p>
    <w:p w14:paraId="7058F0DB" w14:textId="77777777" w:rsidR="007A4DB5" w:rsidRPr="007A4DB5" w:rsidRDefault="007A4DB5" w:rsidP="007A4DB5">
      <w:pPr>
        <w:ind w:left="360"/>
        <w:jc w:val="center"/>
        <w:rPr>
          <w:color w:val="000000" w:themeColor="text1"/>
          <w:sz w:val="24"/>
        </w:rPr>
      </w:pPr>
      <w:r w:rsidRPr="007A4DB5">
        <w:rPr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>Advance Spreadsheet</w:t>
      </w:r>
      <w:r w:rsidRPr="007A4DB5">
        <w:rPr>
          <w:color w:val="000000" w:themeColor="text1"/>
          <w:sz w:val="24"/>
        </w:rPr>
        <w:t>)</w:t>
      </w:r>
    </w:p>
    <w:p w14:paraId="1F1CF759" w14:textId="77777777" w:rsidR="007A4DB5" w:rsidRPr="007A4DB5" w:rsidRDefault="007A4DB5" w:rsidP="007A4DB5">
      <w:pPr>
        <w:ind w:left="360"/>
        <w:rPr>
          <w:color w:val="000000" w:themeColor="text1"/>
          <w:sz w:val="24"/>
        </w:rPr>
      </w:pPr>
    </w:p>
    <w:p w14:paraId="3549D97D" w14:textId="1B3CFCEA" w:rsidR="00CA3597" w:rsidRPr="008F2ED9" w:rsidRDefault="009F61B5" w:rsidP="00CA35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Open </w:t>
      </w:r>
      <w:r w:rsidR="00223538">
        <w:rPr>
          <w:b/>
          <w:color w:val="000000" w:themeColor="text1"/>
          <w:u w:val="single"/>
        </w:rPr>
        <w:t>Staff</w:t>
      </w:r>
      <w:r w:rsidR="00E348EB">
        <w:rPr>
          <w:b/>
          <w:color w:val="000000" w:themeColor="text1"/>
          <w:u w:val="single"/>
        </w:rPr>
        <w:t>.xlsx</w:t>
      </w:r>
      <w:r w:rsidR="00CA3597" w:rsidRPr="008F2ED9">
        <w:rPr>
          <w:color w:val="000000" w:themeColor="text1"/>
        </w:rPr>
        <w:t xml:space="preserve"> </w:t>
      </w:r>
      <w:r w:rsidR="00CA3597">
        <w:rPr>
          <w:color w:val="000000" w:themeColor="text1"/>
        </w:rPr>
        <w:t>w</w:t>
      </w:r>
      <w:r w:rsidR="00CA3597" w:rsidRPr="008F2ED9">
        <w:rPr>
          <w:color w:val="000000" w:themeColor="text1"/>
        </w:rPr>
        <w:t>ork</w:t>
      </w:r>
      <w:r w:rsidR="0093718D">
        <w:rPr>
          <w:color w:val="000000" w:themeColor="text1"/>
        </w:rPr>
        <w:t xml:space="preserve"> </w:t>
      </w:r>
      <w:r w:rsidR="00CA3597" w:rsidRPr="008F2ED9">
        <w:rPr>
          <w:color w:val="000000" w:themeColor="text1"/>
        </w:rPr>
        <w:t>file</w:t>
      </w:r>
      <w:r w:rsidR="00CA3597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exam login </w:t>
      </w:r>
      <w:r w:rsidR="00CA3597">
        <w:rPr>
          <w:color w:val="000000" w:themeColor="text1"/>
        </w:rPr>
        <w:t xml:space="preserve">Z: </w:t>
      </w:r>
      <w:r>
        <w:rPr>
          <w:color w:val="000000" w:themeColor="text1"/>
        </w:rPr>
        <w:t>d</w:t>
      </w:r>
      <w:r w:rsidR="00CA3597">
        <w:rPr>
          <w:color w:val="000000" w:themeColor="text1"/>
        </w:rPr>
        <w:t>rive</w:t>
      </w:r>
      <w:r w:rsidR="00CA3597" w:rsidRPr="008F2ED9">
        <w:rPr>
          <w:color w:val="000000" w:themeColor="text1"/>
        </w:rPr>
        <w:t xml:space="preserve"> and do the following</w:t>
      </w:r>
      <w:r>
        <w:rPr>
          <w:color w:val="000000" w:themeColor="text1"/>
        </w:rPr>
        <w:t>:</w:t>
      </w:r>
    </w:p>
    <w:p w14:paraId="6D29672D" w14:textId="1E4D1E7F" w:rsidR="00CA3597" w:rsidRPr="000D4150" w:rsidRDefault="00195195" w:rsidP="00CA3597">
      <w:p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2F323D" wp14:editId="618D00A2">
                <wp:simplePos x="0" y="0"/>
                <wp:positionH relativeFrom="page">
                  <wp:posOffset>323850</wp:posOffset>
                </wp:positionH>
                <wp:positionV relativeFrom="paragraph">
                  <wp:posOffset>6603365</wp:posOffset>
                </wp:positionV>
                <wp:extent cx="7124700" cy="314325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53FAF" w14:textId="4DAFCD3C" w:rsidR="00CA3597" w:rsidRDefault="008E7ECD" w:rsidP="00CA3597">
                            <w:r>
                              <w:t xml:space="preserve">Semester </w:t>
                            </w:r>
                            <w:r w:rsidR="00311431">
                              <w:t>1</w:t>
                            </w:r>
                            <w:r w:rsidR="00CA3597">
                              <w:t>, AY 201</w:t>
                            </w:r>
                            <w:r w:rsidR="00311431">
                              <w:t>9</w:t>
                            </w:r>
                            <w:r w:rsidR="00CA3597">
                              <w:t>-</w:t>
                            </w:r>
                            <w:r w:rsidR="00311431">
                              <w:t>20</w:t>
                            </w:r>
                            <w:r w:rsidR="00CA3597">
                              <w:t xml:space="preserve">                                             ITAD1100 – Advance</w:t>
                            </w:r>
                            <w:r>
                              <w:t>d</w:t>
                            </w:r>
                            <w:r w:rsidR="00CA3597">
                              <w:t xml:space="preserve"> IT Skills                           </w:t>
                            </w:r>
                            <w:r>
                              <w:t xml:space="preserve">                              </w:t>
                            </w:r>
                            <w:r w:rsidR="00CA3597">
                              <w:t xml:space="preserve">Page 2 of </w:t>
                            </w:r>
                            <w:r w:rsidR="009134B1">
                              <w:t>4</w:t>
                            </w:r>
                          </w:p>
                          <w:p w14:paraId="5C991189" w14:textId="77777777" w:rsidR="00CA3597" w:rsidRPr="00AF7551" w:rsidRDefault="00CA3597" w:rsidP="00CA359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2F323D" id="Text Box 3" o:spid="_x0000_s1028" type="#_x0000_t202" style="position:absolute;left:0;text-align:left;margin-left:25.5pt;margin-top:519.95pt;width:561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jGIgIAACIEAAAOAAAAZHJzL2Uyb0RvYy54bWysU9tu2zAMfR+wfxD0vviSZG2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" stroked="f">
                <v:textbox>
                  <w:txbxContent>
                    <w:p w14:paraId="75F53FAF" w14:textId="4DAFCD3C" w:rsidR="00CA3597" w:rsidRDefault="008E7ECD" w:rsidP="00CA3597">
                      <w:r>
                        <w:t xml:space="preserve">Semester </w:t>
                      </w:r>
                      <w:r w:rsidR="00311431">
                        <w:t>1</w:t>
                      </w:r>
                      <w:r w:rsidR="00CA3597">
                        <w:t>, AY 201</w:t>
                      </w:r>
                      <w:r w:rsidR="00311431">
                        <w:t>9</w:t>
                      </w:r>
                      <w:r w:rsidR="00CA3597">
                        <w:t>-</w:t>
                      </w:r>
                      <w:r w:rsidR="00311431">
                        <w:t>20</w:t>
                      </w:r>
                      <w:r w:rsidR="00CA3597">
                        <w:t xml:space="preserve">                                             ITAD1100 – Advance</w:t>
                      </w:r>
                      <w:r>
                        <w:t>d</w:t>
                      </w:r>
                      <w:r w:rsidR="00CA3597">
                        <w:t xml:space="preserve"> IT Skills                           </w:t>
                      </w:r>
                      <w:r>
                        <w:t xml:space="preserve">                              </w:t>
                      </w:r>
                      <w:r w:rsidR="00CA3597">
                        <w:t xml:space="preserve">Page 2 of </w:t>
                      </w:r>
                      <w:r w:rsidR="009134B1">
                        <w:t>4</w:t>
                      </w:r>
                    </w:p>
                    <w:p w14:paraId="5C991189" w14:textId="77777777" w:rsidR="00CA3597" w:rsidRPr="00AF7551" w:rsidRDefault="00CA3597" w:rsidP="00CA359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101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05"/>
        <w:gridCol w:w="23"/>
        <w:gridCol w:w="8257"/>
        <w:gridCol w:w="1080"/>
      </w:tblGrid>
      <w:tr w:rsidR="00CA3597" w:rsidRPr="000D4150" w14:paraId="2F67B8B6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68681039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S. No.</w:t>
            </w:r>
          </w:p>
        </w:tc>
        <w:tc>
          <w:tcPr>
            <w:tcW w:w="8257" w:type="dxa"/>
            <w:vAlign w:val="center"/>
          </w:tcPr>
          <w:p w14:paraId="7B4343AE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Question</w:t>
            </w:r>
          </w:p>
        </w:tc>
        <w:tc>
          <w:tcPr>
            <w:tcW w:w="1080" w:type="dxa"/>
            <w:vAlign w:val="center"/>
          </w:tcPr>
          <w:p w14:paraId="5E885668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Marks</w:t>
            </w:r>
          </w:p>
        </w:tc>
      </w:tr>
      <w:tr w:rsidR="00884B38" w:rsidRPr="000D4150" w14:paraId="6266B8D2" w14:textId="77777777" w:rsidTr="00195195">
        <w:trPr>
          <w:trHeight w:val="414"/>
        </w:trPr>
        <w:tc>
          <w:tcPr>
            <w:tcW w:w="10165" w:type="dxa"/>
            <w:gridSpan w:val="4"/>
            <w:vAlign w:val="center"/>
          </w:tcPr>
          <w:p w14:paraId="36C298A5" w14:textId="0163E7DB" w:rsidR="00884B38" w:rsidRPr="009817F2" w:rsidRDefault="00195195" w:rsidP="00114E9A">
            <w:pPr>
              <w:spacing w:before="120" w:after="120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Numerical</w:t>
            </w:r>
          </w:p>
        </w:tc>
      </w:tr>
      <w:tr w:rsidR="00195195" w:rsidRPr="00453BC3" w14:paraId="4ED8E21F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42A9C26C" w14:textId="759BF72C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8257" w:type="dxa"/>
          </w:tcPr>
          <w:p w14:paraId="059476F0" w14:textId="77777777" w:rsidR="00195195" w:rsidRPr="00F502F4" w:rsidRDefault="00195195" w:rsidP="00947BC6">
            <w:pPr>
              <w:rPr>
                <w:rFonts w:asciiTheme="minorHAnsi" w:hAnsiTheme="minorHAnsi"/>
                <w:sz w:val="12"/>
              </w:rPr>
            </w:pPr>
          </w:p>
          <w:p w14:paraId="2BA39687" w14:textId="673FE1BB" w:rsidR="00195195" w:rsidRPr="00FD10A1" w:rsidRDefault="00195195" w:rsidP="009255CC">
            <w:pPr>
              <w:spacing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sz w:val="24"/>
              </w:rPr>
              <w:t xml:space="preserve">F4, </w:t>
            </w:r>
            <w:r w:rsidR="005F5B54">
              <w:rPr>
                <w:rFonts w:asciiTheme="minorHAnsi" w:hAnsiTheme="minorHAnsi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 xml:space="preserve">enerate a </w:t>
            </w:r>
            <w:r w:rsidRPr="0089362F">
              <w:rPr>
                <w:rFonts w:asciiTheme="minorHAnsi" w:hAnsiTheme="minorHAnsi"/>
                <w:b/>
                <w:sz w:val="24"/>
              </w:rPr>
              <w:t>random</w:t>
            </w:r>
            <w:r>
              <w:rPr>
                <w:rFonts w:asciiTheme="minorHAnsi" w:hAnsiTheme="minorHAnsi"/>
                <w:sz w:val="24"/>
              </w:rPr>
              <w:t xml:space="preserve"> number from the numbers </w:t>
            </w:r>
            <w:r w:rsidRPr="00FD10A1">
              <w:rPr>
                <w:rFonts w:asciiTheme="minorHAnsi" w:hAnsiTheme="minorHAnsi"/>
                <w:b/>
                <w:sz w:val="24"/>
              </w:rPr>
              <w:t>15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FD10A1">
              <w:rPr>
                <w:rFonts w:asciiTheme="minorHAnsi" w:hAnsiTheme="minorHAnsi"/>
                <w:b/>
                <w:sz w:val="24"/>
              </w:rPr>
              <w:t>25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FD10A1">
              <w:rPr>
                <w:rFonts w:asciiTheme="minorHAnsi" w:hAnsiTheme="minorHAnsi"/>
                <w:b/>
                <w:sz w:val="24"/>
              </w:rPr>
              <w:t>35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FD10A1">
              <w:rPr>
                <w:rFonts w:asciiTheme="minorHAnsi" w:hAnsiTheme="minorHAnsi"/>
                <w:b/>
                <w:sz w:val="24"/>
              </w:rPr>
              <w:t>45</w:t>
            </w:r>
          </w:p>
        </w:tc>
        <w:tc>
          <w:tcPr>
            <w:tcW w:w="1080" w:type="dxa"/>
            <w:vAlign w:val="center"/>
          </w:tcPr>
          <w:p w14:paraId="3DD27B81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453BC3" w14:paraId="38265D6C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7167AC6E" w14:textId="43DE36CD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257" w:type="dxa"/>
          </w:tcPr>
          <w:p w14:paraId="314EEAC1" w14:textId="18A37F97" w:rsidR="00195195" w:rsidRPr="009817F2" w:rsidRDefault="00195195" w:rsidP="009255CC">
            <w:pPr>
              <w:spacing w:before="240" w:after="24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I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n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cell F6</w:t>
            </w:r>
            <w:r w:rsidRPr="007F5AF2">
              <w:rPr>
                <w:rFonts w:asciiTheme="minorHAnsi" w:hAnsiTheme="minorHAnsi"/>
                <w:color w:val="000000" w:themeColor="text1"/>
                <w:sz w:val="24"/>
              </w:rPr>
              <w:t>,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</w:t>
            </w:r>
            <w:r w:rsidR="005F5B54">
              <w:rPr>
                <w:rFonts w:asciiTheme="minorHAnsi" w:hAnsiTheme="minorHAnsi"/>
                <w:b/>
                <w:color w:val="000000" w:themeColor="text1"/>
                <w:sz w:val="24"/>
              </w:rPr>
              <w:t>r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ound 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down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the number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in 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cell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H6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to 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one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decimal place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B90AC14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453BC3" w14:paraId="7C7B08B2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32DAD020" w14:textId="14C6A987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8257" w:type="dxa"/>
          </w:tcPr>
          <w:p w14:paraId="0F6F37F1" w14:textId="0D7B24C1" w:rsidR="00195195" w:rsidRPr="002A266F" w:rsidRDefault="00195195" w:rsidP="009255CC">
            <w:pPr>
              <w:spacing w:before="240" w:after="240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I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n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cell F8, </w:t>
            </w:r>
            <w:r w:rsidR="005F5B54">
              <w:rPr>
                <w:rFonts w:asciiTheme="minorHAnsi" w:hAnsiTheme="minorHAnsi"/>
                <w:b/>
                <w:color w:val="000000" w:themeColor="text1"/>
                <w:sz w:val="24"/>
              </w:rPr>
              <w:t>r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ound 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the number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in 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cell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H8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to its multiple of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9.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38C1C3A3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453BC3" w14:paraId="6FE61FDA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1709959E" w14:textId="6D4D0E6A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257" w:type="dxa"/>
          </w:tcPr>
          <w:p w14:paraId="65BD991A" w14:textId="6C834E05" w:rsidR="00195195" w:rsidRPr="009817F2" w:rsidRDefault="00195195" w:rsidP="009255CC">
            <w:pPr>
              <w:spacing w:before="240" w:after="24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F10</w:t>
            </w:r>
            <w:r>
              <w:rPr>
                <w:rFonts w:asciiTheme="minorHAnsi" w:hAnsiTheme="minorHAnsi"/>
                <w:sz w:val="24"/>
              </w:rPr>
              <w:t>, 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 w:rsidR="005F5B54">
              <w:rPr>
                <w:rFonts w:asciiTheme="minorHAnsi" w:hAnsiTheme="minorHAnsi"/>
                <w:b/>
                <w:sz w:val="24"/>
              </w:rPr>
              <w:t>r</w:t>
            </w:r>
            <w:r>
              <w:rPr>
                <w:rFonts w:asciiTheme="minorHAnsi" w:hAnsiTheme="minorHAnsi"/>
                <w:b/>
                <w:sz w:val="24"/>
              </w:rPr>
              <w:t>emainder</w:t>
            </w:r>
            <w:r>
              <w:rPr>
                <w:rFonts w:asciiTheme="minorHAnsi" w:hAnsiTheme="minorHAnsi"/>
                <w:sz w:val="24"/>
              </w:rPr>
              <w:t xml:space="preserve">, when </w:t>
            </w:r>
            <w:r w:rsidRPr="009817F2">
              <w:rPr>
                <w:rFonts w:asciiTheme="minorHAnsi" w:hAnsiTheme="minorHAnsi"/>
                <w:sz w:val="24"/>
              </w:rPr>
              <w:t>the number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sz w:val="24"/>
              </w:rPr>
              <w:t xml:space="preserve"> in </w:t>
            </w:r>
            <w:r>
              <w:rPr>
                <w:rFonts w:asciiTheme="minorHAnsi" w:hAnsiTheme="minorHAnsi"/>
                <w:b/>
                <w:sz w:val="24"/>
              </w:rPr>
              <w:t>cell H10</w:t>
            </w:r>
            <w:r>
              <w:rPr>
                <w:rFonts w:asciiTheme="minorHAnsi" w:hAnsiTheme="minorHAnsi"/>
                <w:sz w:val="24"/>
              </w:rPr>
              <w:t xml:space="preserve"> is divided by </w:t>
            </w:r>
            <w:r w:rsidRPr="00D1442B">
              <w:rPr>
                <w:rFonts w:asciiTheme="minorHAnsi" w:hAnsiTheme="minorHAnsi"/>
                <w:b/>
                <w:sz w:val="24"/>
              </w:rPr>
              <w:t>7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5A757F5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453BC3" w14:paraId="6923FB59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6A60E3D5" w14:textId="629B4BCC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8257" w:type="dxa"/>
          </w:tcPr>
          <w:p w14:paraId="2211431D" w14:textId="239C90EF" w:rsidR="00195195" w:rsidRPr="002A05D4" w:rsidRDefault="00195195" w:rsidP="009255CC">
            <w:pPr>
              <w:spacing w:before="240"/>
              <w:rPr>
                <w:rFonts w:asciiTheme="minorHAnsi" w:hAnsiTheme="minorHAnsi"/>
                <w:bCs/>
                <w:sz w:val="24"/>
              </w:rPr>
            </w:pPr>
            <w:r w:rsidRPr="009817F2">
              <w:rPr>
                <w:rFonts w:asciiTheme="minorHAnsi" w:hAnsiTheme="minorHAnsi"/>
                <w:bCs/>
                <w:sz w:val="24"/>
              </w:rPr>
              <w:t xml:space="preserve">In </w:t>
            </w:r>
            <w:r>
              <w:rPr>
                <w:rFonts w:asciiTheme="minorHAnsi" w:hAnsiTheme="minorHAnsi"/>
                <w:b/>
                <w:bCs/>
                <w:sz w:val="24"/>
              </w:rPr>
              <w:t>cell F12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, find the </w:t>
            </w:r>
            <w:r>
              <w:rPr>
                <w:rFonts w:asciiTheme="minorHAnsi" w:hAnsiTheme="minorHAnsi"/>
                <w:bCs/>
                <w:sz w:val="24"/>
              </w:rPr>
              <w:t xml:space="preserve">sum of </w:t>
            </w:r>
            <w:r w:rsidRPr="006C7D24">
              <w:rPr>
                <w:rFonts w:asciiTheme="minorHAnsi" w:hAnsiTheme="minorHAnsi"/>
                <w:b/>
                <w:sz w:val="24"/>
              </w:rPr>
              <w:t>surface area</w:t>
            </w:r>
            <w:r>
              <w:rPr>
                <w:rFonts w:asciiTheme="minorHAnsi" w:hAnsiTheme="minorHAnsi"/>
                <w:bCs/>
                <w:sz w:val="24"/>
              </w:rPr>
              <w:t xml:space="preserve"> and 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volume of a Cone </w:t>
            </w:r>
            <w:r>
              <w:rPr>
                <w:rFonts w:asciiTheme="minorHAnsi" w:hAnsiTheme="minorHAnsi"/>
                <w:bCs/>
                <w:sz w:val="24"/>
              </w:rPr>
              <w:t xml:space="preserve">using the </w:t>
            </w:r>
            <w:proofErr w:type="gramStart"/>
            <w:r w:rsidRPr="002A05D4">
              <w:rPr>
                <w:rFonts w:asciiTheme="minorHAnsi" w:hAnsiTheme="minorHAnsi"/>
                <w:b/>
                <w:bCs/>
                <w:sz w:val="24"/>
              </w:rPr>
              <w:t>power(</w:t>
            </w:r>
            <w:proofErr w:type="gramEnd"/>
            <w:r w:rsidRPr="002A05D4">
              <w:rPr>
                <w:rFonts w:asciiTheme="minorHAnsi" w:hAnsiTheme="minorHAnsi"/>
                <w:b/>
                <w:bCs/>
                <w:sz w:val="24"/>
              </w:rPr>
              <w:t>)</w:t>
            </w:r>
            <w:r>
              <w:rPr>
                <w:rFonts w:asciiTheme="minorHAnsi" w:hAnsiTheme="minorHAnsi"/>
                <w:bCs/>
                <w:sz w:val="24"/>
              </w:rPr>
              <w:t xml:space="preserve"> and </w:t>
            </w:r>
            <w:r w:rsidRPr="002A05D4">
              <w:rPr>
                <w:rFonts w:asciiTheme="minorHAnsi" w:hAnsiTheme="minorHAnsi"/>
                <w:b/>
                <w:bCs/>
                <w:sz w:val="24"/>
              </w:rPr>
              <w:t>pi()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6C7D24">
              <w:rPr>
                <w:rFonts w:asciiTheme="minorHAnsi" w:hAnsiTheme="minorHAnsi"/>
                <w:sz w:val="24"/>
              </w:rPr>
              <w:t>functions</w:t>
            </w:r>
            <w:r>
              <w:rPr>
                <w:rFonts w:asciiTheme="minorHAnsi" w:hAnsiTheme="minorHAnsi"/>
                <w:b/>
                <w:bCs/>
                <w:sz w:val="24"/>
              </w:rPr>
              <w:t>,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where the value of 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>r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 is </w:t>
            </w:r>
            <w:r w:rsidR="005F5B54">
              <w:rPr>
                <w:rFonts w:asciiTheme="minorHAnsi" w:hAnsiTheme="minorHAnsi"/>
                <w:b/>
                <w:bCs/>
                <w:sz w:val="24"/>
              </w:rPr>
              <w:t>2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cm </w:t>
            </w:r>
            <w:r w:rsidRPr="004A2441">
              <w:rPr>
                <w:rFonts w:asciiTheme="minorHAnsi" w:hAnsiTheme="minorHAnsi"/>
                <w:bCs/>
                <w:sz w:val="24"/>
              </w:rPr>
              <w:t>and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the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value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of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sz w:val="24"/>
              </w:rPr>
              <w:t xml:space="preserve">h </w:t>
            </w:r>
            <w:r w:rsidRPr="004A2441">
              <w:rPr>
                <w:rFonts w:asciiTheme="minorHAnsi" w:hAnsiTheme="minorHAnsi"/>
                <w:bCs/>
                <w:sz w:val="24"/>
              </w:rPr>
              <w:t>is</w:t>
            </w:r>
            <w:proofErr w:type="spellEnd"/>
            <w:r w:rsidR="005F5B54">
              <w:rPr>
                <w:rFonts w:asciiTheme="minorHAnsi" w:hAnsiTheme="minorHAnsi"/>
                <w:b/>
                <w:bCs/>
                <w:sz w:val="24"/>
              </w:rPr>
              <w:t xml:space="preserve"> 7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cm</w:t>
            </w:r>
            <w:r w:rsidRPr="002A05D4">
              <w:rPr>
                <w:rFonts w:asciiTheme="minorHAnsi" w:hAnsiTheme="minorHAnsi"/>
                <w:b/>
                <w:bCs/>
                <w:sz w:val="24"/>
              </w:rPr>
              <w:t>.</w:t>
            </w:r>
          </w:p>
          <w:p w14:paraId="0B48761F" w14:textId="155F02C2" w:rsidR="00195195" w:rsidRPr="00E55592" w:rsidRDefault="00195195" w:rsidP="009255CC">
            <w:pPr>
              <w:tabs>
                <w:tab w:val="left" w:pos="2242"/>
              </w:tabs>
              <w:spacing w:after="240"/>
              <w:rPr>
                <w:rFonts w:asciiTheme="minorHAnsi" w:hAnsiTheme="minorHAnsi"/>
                <w:b/>
                <w:i/>
                <w:sz w:val="24"/>
              </w:rPr>
            </w:pPr>
            <w:r w:rsidRPr="009817F2">
              <w:rPr>
                <w:rFonts w:asciiTheme="minorHAnsi" w:hAnsiTheme="minorHAnsi"/>
                <w:b/>
                <w:i/>
                <w:sz w:val="24"/>
              </w:rPr>
              <w:t>[</w:t>
            </w:r>
            <w:r>
              <w:rPr>
                <w:rFonts w:asciiTheme="minorHAnsi" w:hAnsiTheme="minorHAnsi"/>
                <w:b/>
                <w:i/>
                <w:sz w:val="24"/>
              </w:rPr>
              <w:t xml:space="preserve">  Sum of total surface area and volume of a cone =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π</w:t>
            </w:r>
            <w:r w:rsidR="005F5B54">
              <w:rPr>
                <w:rFonts w:asciiTheme="minorHAnsi" w:hAnsiTheme="minorHAnsi"/>
                <w:b/>
                <w:i/>
                <w:sz w:val="24"/>
              </w:rPr>
              <w:t>r</w:t>
            </w:r>
            <w:r>
              <w:rPr>
                <w:rFonts w:asciiTheme="minorHAnsi" w:hAnsiTheme="minorHAnsi"/>
                <w:b/>
                <w:i/>
                <w:sz w:val="24"/>
              </w:rPr>
              <w:t>(</w:t>
            </w:r>
            <w:proofErr w:type="spellStart"/>
            <w:r>
              <w:rPr>
                <w:rFonts w:asciiTheme="minorHAnsi" w:hAnsiTheme="minorHAnsi"/>
                <w:b/>
                <w:i/>
                <w:sz w:val="24"/>
              </w:rPr>
              <w:t>r+h</w:t>
            </w:r>
            <w:proofErr w:type="spellEnd"/>
            <w:r>
              <w:rPr>
                <w:rFonts w:asciiTheme="minorHAnsi" w:hAnsiTheme="minorHAnsi"/>
                <w:b/>
                <w:i/>
                <w:sz w:val="24"/>
              </w:rPr>
              <w:t xml:space="preserve">) +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πr</w:t>
            </w:r>
            <w:r w:rsidRPr="009817F2">
              <w:rPr>
                <w:rFonts w:asciiTheme="minorHAnsi" w:hAnsiTheme="minorHAnsi"/>
                <w:b/>
                <w:i/>
                <w:sz w:val="24"/>
                <w:vertAlign w:val="superscript"/>
              </w:rPr>
              <w:t>2</w:t>
            </w:r>
            <w:r>
              <w:rPr>
                <w:rFonts w:asciiTheme="minorHAnsi" w:hAnsiTheme="minorHAnsi"/>
                <w:b/>
                <w:i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Theme="minorHAnsi" w:hAnsiTheme="minorHAnsi"/>
                <w:b/>
                <w:i/>
                <w:sz w:val="32"/>
              </w:rPr>
              <w:t xml:space="preserve">  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]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ab/>
            </w:r>
          </w:p>
        </w:tc>
        <w:tc>
          <w:tcPr>
            <w:tcW w:w="1080" w:type="dxa"/>
            <w:vAlign w:val="center"/>
          </w:tcPr>
          <w:p w14:paraId="75E83AC8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195195" w:rsidRPr="00453BC3" w14:paraId="04918AEE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246E665E" w14:textId="754B053F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257" w:type="dxa"/>
          </w:tcPr>
          <w:p w14:paraId="3A59E03E" w14:textId="6F2C07CA" w:rsidR="00195195" w:rsidRPr="00BA53A1" w:rsidRDefault="00195195" w:rsidP="00612BB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F14, </w:t>
            </w:r>
            <w:r>
              <w:rPr>
                <w:rFonts w:asciiTheme="minorHAnsi" w:hAnsiTheme="minorHAnsi"/>
                <w:sz w:val="24"/>
              </w:rPr>
              <w:t>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>
              <w:rPr>
                <w:rFonts w:asciiTheme="minorHAnsi" w:hAnsiTheme="minorHAnsi"/>
                <w:sz w:val="24"/>
              </w:rPr>
              <w:t xml:space="preserve">value of  </w:t>
            </w:r>
            <w:r>
              <w:rPr>
                <w:rFonts w:asciiTheme="minorHAnsi" w:hAnsiTheme="minorHAnsi"/>
                <w:b/>
                <w:i/>
                <w:sz w:val="24"/>
              </w:rPr>
              <w:t xml:space="preserve"> </w:t>
            </w:r>
            <w:r w:rsidR="00612BB2">
              <w:rPr>
                <w:noProof/>
              </w:rPr>
              <w:drawing>
                <wp:inline distT="0" distB="0" distL="0" distR="0" wp14:anchorId="14D3888F" wp14:editId="122A9A49">
                  <wp:extent cx="742950" cy="447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8" cy="45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sz w:val="24"/>
              </w:rPr>
              <w:t xml:space="preserve">, where the value of </w:t>
            </w:r>
            <w:r w:rsidRPr="00783E28">
              <w:rPr>
                <w:rFonts w:asciiTheme="minorHAnsi" w:hAnsiTheme="minorHAnsi"/>
                <w:b/>
                <w:sz w:val="32"/>
              </w:rPr>
              <w:t>n</w:t>
            </w:r>
            <w:r w:rsidR="00612BB2">
              <w:rPr>
                <w:rFonts w:asciiTheme="minorHAnsi" w:hAnsiTheme="minorHAnsi"/>
                <w:sz w:val="24"/>
              </w:rPr>
              <w:t xml:space="preserve"> =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="0064713D" w:rsidRPr="0064713D">
              <w:rPr>
                <w:rFonts w:asciiTheme="minorHAnsi" w:hAnsiTheme="minorHAnsi"/>
                <w:b/>
                <w:bCs/>
                <w:sz w:val="24"/>
              </w:rPr>
              <w:t>5</w:t>
            </w:r>
            <w:r w:rsidR="00612BB2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="00612BB2">
              <w:rPr>
                <w:rFonts w:asciiTheme="minorHAnsi" w:hAnsiTheme="minorHAnsi"/>
                <w:bCs/>
                <w:sz w:val="24"/>
              </w:rPr>
              <w:t xml:space="preserve">and </w:t>
            </w:r>
            <w:r w:rsidR="00612BB2" w:rsidRPr="00612BB2">
              <w:rPr>
                <w:rFonts w:asciiTheme="minorHAnsi" w:hAnsiTheme="minorHAnsi"/>
                <w:b/>
                <w:sz w:val="32"/>
              </w:rPr>
              <w:t xml:space="preserve">r </w:t>
            </w:r>
            <w:r w:rsidR="00612BB2" w:rsidRPr="00AA4CE6">
              <w:rPr>
                <w:rFonts w:asciiTheme="minorHAnsi" w:hAnsiTheme="minorHAnsi"/>
                <w:b/>
                <w:sz w:val="28"/>
              </w:rPr>
              <w:t>=</w:t>
            </w:r>
            <w:r w:rsidR="00612BB2" w:rsidRPr="00612BB2">
              <w:rPr>
                <w:rFonts w:asciiTheme="minorHAnsi" w:hAnsiTheme="minorHAnsi"/>
                <w:b/>
                <w:sz w:val="32"/>
              </w:rPr>
              <w:t xml:space="preserve"> </w:t>
            </w:r>
            <w:r w:rsidR="00612BB2" w:rsidRPr="00AA4CE6">
              <w:rPr>
                <w:rFonts w:asciiTheme="minorHAnsi" w:hAnsiTheme="minorHAnsi"/>
                <w:b/>
                <w:sz w:val="26"/>
              </w:rPr>
              <w:t>4</w:t>
            </w:r>
            <w:r w:rsidRPr="00612BB2">
              <w:rPr>
                <w:rFonts w:asciiTheme="minorHAnsi" w:hAnsiTheme="minorHAnsi"/>
                <w:b/>
                <w:sz w:val="32"/>
              </w:rPr>
              <w:t>.</w:t>
            </w:r>
          </w:p>
        </w:tc>
        <w:tc>
          <w:tcPr>
            <w:tcW w:w="1080" w:type="dxa"/>
            <w:vAlign w:val="center"/>
          </w:tcPr>
          <w:p w14:paraId="24FC77ED" w14:textId="77777777" w:rsidR="00195195" w:rsidRPr="00453BC3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195195" w:rsidRPr="009817F2" w14:paraId="2E3D68A2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5E8B790B" w14:textId="798D2104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</w:t>
            </w:r>
          </w:p>
        </w:tc>
        <w:tc>
          <w:tcPr>
            <w:tcW w:w="8257" w:type="dxa"/>
          </w:tcPr>
          <w:p w14:paraId="27AF77C2" w14:textId="77777777" w:rsidR="00195195" w:rsidRPr="009134B1" w:rsidRDefault="00195195" w:rsidP="009255CC">
            <w:pPr>
              <w:spacing w:before="240" w:after="24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6F62FD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K7</w:t>
            </w:r>
            <w:r>
              <w:rPr>
                <w:rFonts w:asciiTheme="minorHAnsi" w:hAnsiTheme="minorHAnsi"/>
                <w:sz w:val="24"/>
              </w:rPr>
              <w:t>, d</w:t>
            </w:r>
            <w:r w:rsidRPr="009817F2">
              <w:rPr>
                <w:rFonts w:asciiTheme="minorHAnsi" w:hAnsiTheme="minorHAnsi"/>
                <w:sz w:val="24"/>
              </w:rPr>
              <w:t xml:space="preserve">isplay the </w:t>
            </w:r>
            <w:r>
              <w:rPr>
                <w:rFonts w:asciiTheme="minorHAnsi" w:hAnsiTheme="minorHAnsi"/>
                <w:b/>
                <w:sz w:val="24"/>
              </w:rPr>
              <w:t xml:space="preserve">absolute </w:t>
            </w:r>
            <w:r w:rsidRPr="004569A8">
              <w:rPr>
                <w:rFonts w:asciiTheme="minorHAnsi" w:hAnsiTheme="minorHAnsi"/>
                <w:sz w:val="24"/>
              </w:rPr>
              <w:t>value</w:t>
            </w:r>
            <w:r>
              <w:rPr>
                <w:rFonts w:asciiTheme="minorHAnsi" w:hAnsiTheme="minorHAnsi"/>
                <w:sz w:val="24"/>
              </w:rPr>
              <w:t xml:space="preserve"> of the number given in </w:t>
            </w:r>
            <w:r w:rsidRPr="006F62FD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J7</w:t>
            </w:r>
            <w:r>
              <w:rPr>
                <w:rFonts w:asciiTheme="minorHAnsi" w:hAnsiTheme="minorHAnsi"/>
                <w:sz w:val="24"/>
              </w:rPr>
              <w:t>. Replicate the formula to the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cell range </w:t>
            </w:r>
            <w:r>
              <w:rPr>
                <w:rFonts w:asciiTheme="minorHAnsi" w:hAnsiTheme="minorHAnsi"/>
                <w:b/>
                <w:sz w:val="24"/>
              </w:rPr>
              <w:t>K8:K10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11922260" w14:textId="77777777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9817F2" w14:paraId="2C84D121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04E3EBB1" w14:textId="34F85132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257" w:type="dxa"/>
          </w:tcPr>
          <w:p w14:paraId="3BA07879" w14:textId="0094E8E2" w:rsidR="00195195" w:rsidRDefault="00195195" w:rsidP="009255CC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F16, </w:t>
            </w:r>
            <w:r>
              <w:rPr>
                <w:rFonts w:asciiTheme="minorHAnsi" w:hAnsiTheme="minorHAnsi"/>
                <w:sz w:val="24"/>
              </w:rPr>
              <w:t>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 w:rsidRPr="00944AD7">
              <w:rPr>
                <w:rFonts w:asciiTheme="minorHAnsi" w:hAnsiTheme="minorHAnsi"/>
                <w:sz w:val="24"/>
              </w:rPr>
              <w:t>solution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Pr="00944AD7">
              <w:rPr>
                <w:rFonts w:asciiTheme="minorHAnsi" w:hAnsiTheme="minorHAnsi"/>
                <w:sz w:val="24"/>
              </w:rPr>
              <w:t>of the equation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9x+1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x-1</m:t>
                  </m:r>
                </m:e>
              </m:rad>
            </m:oMath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using </w:t>
            </w:r>
            <w:r w:rsidR="00501698">
              <w:rPr>
                <w:rFonts w:asciiTheme="minorHAnsi" w:hAnsiTheme="minorHAnsi"/>
                <w:sz w:val="24"/>
              </w:rPr>
              <w:t xml:space="preserve">the </w:t>
            </w:r>
            <w:r>
              <w:rPr>
                <w:rFonts w:asciiTheme="minorHAnsi" w:hAnsiTheme="minorHAnsi"/>
                <w:sz w:val="24"/>
              </w:rPr>
              <w:t xml:space="preserve">square root function, where the value of </w:t>
            </w:r>
            <w:r w:rsidRPr="00E90BAB">
              <w:rPr>
                <w:rFonts w:asciiTheme="minorHAnsi" w:hAnsiTheme="minorHAnsi"/>
                <w:b/>
                <w:sz w:val="32"/>
              </w:rPr>
              <w:t>x</w:t>
            </w:r>
            <w:r>
              <w:rPr>
                <w:rFonts w:asciiTheme="minorHAnsi" w:hAnsiTheme="minorHAnsi"/>
                <w:sz w:val="24"/>
              </w:rPr>
              <w:t xml:space="preserve"> is </w:t>
            </w:r>
            <w:r>
              <w:rPr>
                <w:rFonts w:asciiTheme="minorHAnsi" w:hAnsiTheme="minorHAnsi"/>
                <w:b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163A972C" w14:textId="77777777" w:rsidR="00195195" w:rsidRPr="00647EBB" w:rsidRDefault="00195195" w:rsidP="00947BC6">
            <w:pPr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Numerical.</w:t>
            </w:r>
          </w:p>
        </w:tc>
        <w:tc>
          <w:tcPr>
            <w:tcW w:w="1080" w:type="dxa"/>
            <w:vAlign w:val="center"/>
          </w:tcPr>
          <w:p w14:paraId="60C624F6" w14:textId="77777777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195195" w:rsidRPr="000D4150" w14:paraId="67D5ECDA" w14:textId="77777777" w:rsidTr="00195195">
        <w:trPr>
          <w:trHeight w:val="592"/>
        </w:trPr>
        <w:tc>
          <w:tcPr>
            <w:tcW w:w="10165" w:type="dxa"/>
            <w:gridSpan w:val="4"/>
            <w:vAlign w:val="center"/>
          </w:tcPr>
          <w:p w14:paraId="60639848" w14:textId="0846D65D" w:rsidR="00195195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lastRenderedPageBreak/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Summary</w:t>
            </w:r>
          </w:p>
        </w:tc>
      </w:tr>
      <w:tr w:rsidR="00CA3597" w:rsidRPr="000D4150" w14:paraId="199E43A3" w14:textId="77777777" w:rsidTr="00195195">
        <w:trPr>
          <w:trHeight w:val="592"/>
        </w:trPr>
        <w:tc>
          <w:tcPr>
            <w:tcW w:w="828" w:type="dxa"/>
            <w:gridSpan w:val="2"/>
            <w:vAlign w:val="center"/>
          </w:tcPr>
          <w:p w14:paraId="3925EB4B" w14:textId="4CFB4EED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</w:p>
        </w:tc>
        <w:tc>
          <w:tcPr>
            <w:tcW w:w="8257" w:type="dxa"/>
          </w:tcPr>
          <w:p w14:paraId="4B30891E" w14:textId="4CBB465E" w:rsidR="00CA3597" w:rsidRPr="00884B38" w:rsidRDefault="00CA3597" w:rsidP="00356F35">
            <w:pPr>
              <w:spacing w:before="240" w:after="240"/>
              <w:rPr>
                <w:rFonts w:asciiTheme="minorHAnsi" w:hAnsiTheme="minorHAnsi"/>
                <w:bCs/>
                <w:sz w:val="24"/>
              </w:rPr>
            </w:pPr>
            <w:r w:rsidRPr="009817F2">
              <w:rPr>
                <w:rFonts w:asciiTheme="minorHAnsi" w:hAnsiTheme="minorHAnsi"/>
                <w:bCs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 xml:space="preserve">cell </w:t>
            </w:r>
            <w:r w:rsidR="00044C22">
              <w:rPr>
                <w:rFonts w:asciiTheme="minorHAnsi" w:hAnsiTheme="minorHAnsi"/>
                <w:b/>
                <w:bCs/>
                <w:sz w:val="24"/>
              </w:rPr>
              <w:t>D15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, </w:t>
            </w:r>
            <w:r w:rsidR="00EE3E34">
              <w:rPr>
                <w:rFonts w:asciiTheme="minorHAnsi" w:hAnsiTheme="minorHAnsi"/>
                <w:bCs/>
                <w:sz w:val="24"/>
              </w:rPr>
              <w:t xml:space="preserve">display the </w:t>
            </w:r>
            <w:r w:rsidR="00EE3E34" w:rsidRPr="00EE3E34">
              <w:rPr>
                <w:rFonts w:asciiTheme="minorHAnsi" w:hAnsiTheme="minorHAnsi"/>
                <w:b/>
                <w:bCs/>
                <w:sz w:val="24"/>
              </w:rPr>
              <w:t>Name</w:t>
            </w:r>
            <w:r w:rsidR="00EE3E34">
              <w:rPr>
                <w:rFonts w:asciiTheme="minorHAnsi" w:hAnsiTheme="minorHAnsi"/>
                <w:bCs/>
                <w:sz w:val="24"/>
              </w:rPr>
              <w:t xml:space="preserve"> of the </w:t>
            </w:r>
            <w:r w:rsidR="00852C5D">
              <w:rPr>
                <w:rFonts w:asciiTheme="minorHAnsi" w:hAnsiTheme="minorHAnsi"/>
                <w:bCs/>
                <w:sz w:val="24"/>
              </w:rPr>
              <w:t>s</w:t>
            </w:r>
            <w:r w:rsidR="00044C22">
              <w:rPr>
                <w:rFonts w:asciiTheme="minorHAnsi" w:hAnsiTheme="minorHAnsi"/>
                <w:bCs/>
                <w:sz w:val="24"/>
              </w:rPr>
              <w:t>taff</w:t>
            </w:r>
            <w:r w:rsidR="00884B38">
              <w:rPr>
                <w:rFonts w:asciiTheme="minorHAnsi" w:hAnsiTheme="minorHAnsi"/>
                <w:bCs/>
                <w:sz w:val="24"/>
              </w:rPr>
              <w:t xml:space="preserve"> who </w:t>
            </w:r>
            <w:r w:rsidR="00852C5D">
              <w:rPr>
                <w:rFonts w:asciiTheme="minorHAnsi" w:hAnsiTheme="minorHAnsi"/>
                <w:bCs/>
                <w:sz w:val="24"/>
              </w:rPr>
              <w:t xml:space="preserve">has </w:t>
            </w:r>
            <w:r w:rsidR="00884B38">
              <w:rPr>
                <w:rFonts w:asciiTheme="minorHAnsi" w:hAnsiTheme="minorHAnsi"/>
                <w:bCs/>
                <w:sz w:val="24"/>
              </w:rPr>
              <w:t xml:space="preserve">got </w:t>
            </w:r>
            <w:r w:rsidR="00852C5D">
              <w:rPr>
                <w:rFonts w:asciiTheme="minorHAnsi" w:hAnsiTheme="minorHAnsi"/>
                <w:b/>
                <w:sz w:val="24"/>
              </w:rPr>
              <w:t>M</w:t>
            </w:r>
            <w:r w:rsidR="00884B38" w:rsidRPr="00884B38">
              <w:rPr>
                <w:rFonts w:asciiTheme="minorHAnsi" w:hAnsiTheme="minorHAnsi"/>
                <w:b/>
                <w:sz w:val="24"/>
              </w:rPr>
              <w:t>aximum</w:t>
            </w:r>
            <w:r w:rsidR="00884B38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044C22">
              <w:rPr>
                <w:rFonts w:asciiTheme="minorHAnsi" w:hAnsiTheme="minorHAnsi"/>
                <w:b/>
                <w:sz w:val="24"/>
              </w:rPr>
              <w:t>Net Salary</w:t>
            </w:r>
            <w:r>
              <w:rPr>
                <w:rFonts w:asciiTheme="minorHAnsi" w:hAnsiTheme="minorHAnsi"/>
                <w:bCs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009235C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2</w:t>
            </w:r>
          </w:p>
        </w:tc>
      </w:tr>
      <w:tr w:rsidR="00CA3597" w:rsidRPr="000D4150" w14:paraId="210EE31D" w14:textId="77777777" w:rsidTr="00195195">
        <w:trPr>
          <w:trHeight w:val="638"/>
        </w:trPr>
        <w:tc>
          <w:tcPr>
            <w:tcW w:w="828" w:type="dxa"/>
            <w:gridSpan w:val="2"/>
            <w:vAlign w:val="center"/>
          </w:tcPr>
          <w:p w14:paraId="67957511" w14:textId="61410C66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257" w:type="dxa"/>
          </w:tcPr>
          <w:p w14:paraId="6BB8F77F" w14:textId="39B9D1F1" w:rsidR="00CA3597" w:rsidRPr="009817F2" w:rsidRDefault="00CA3597" w:rsidP="001F0944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884B38">
              <w:rPr>
                <w:rFonts w:asciiTheme="minorHAnsi" w:hAnsiTheme="minorHAnsi"/>
                <w:sz w:val="24"/>
              </w:rPr>
              <w:t xml:space="preserve">In </w:t>
            </w:r>
            <w:r w:rsidR="00884B38" w:rsidRPr="00884B38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="00884B38">
              <w:rPr>
                <w:rFonts w:asciiTheme="minorHAnsi" w:hAnsiTheme="minorHAnsi"/>
                <w:sz w:val="24"/>
              </w:rPr>
              <w:t xml:space="preserve"> </w:t>
            </w:r>
            <w:r w:rsidR="00044C22">
              <w:rPr>
                <w:rFonts w:asciiTheme="minorHAnsi" w:hAnsiTheme="minorHAnsi"/>
                <w:b/>
                <w:bCs/>
                <w:sz w:val="24"/>
              </w:rPr>
              <w:t>H25,</w:t>
            </w:r>
            <w:r w:rsidR="00884B38">
              <w:rPr>
                <w:rFonts w:asciiTheme="minorHAnsi" w:hAnsiTheme="minorHAnsi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sz w:val="24"/>
              </w:rPr>
              <w:t xml:space="preserve">display the </w:t>
            </w:r>
            <w:r w:rsidR="00044C22">
              <w:rPr>
                <w:rFonts w:asciiTheme="minorHAnsi" w:hAnsiTheme="minorHAnsi"/>
                <w:b/>
                <w:sz w:val="24"/>
              </w:rPr>
              <w:t>Location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884B38">
              <w:rPr>
                <w:rFonts w:asciiTheme="minorHAnsi" w:hAnsiTheme="minorHAnsi"/>
                <w:sz w:val="24"/>
              </w:rPr>
              <w:t xml:space="preserve">of the </w:t>
            </w:r>
            <w:r w:rsidR="00044C22">
              <w:rPr>
                <w:rFonts w:asciiTheme="minorHAnsi" w:hAnsiTheme="minorHAnsi"/>
                <w:b/>
                <w:bCs/>
                <w:sz w:val="24"/>
              </w:rPr>
              <w:t>Department ID</w:t>
            </w:r>
            <w:r w:rsidR="00884B38">
              <w:rPr>
                <w:rFonts w:asciiTheme="minorHAnsi" w:hAnsiTheme="minorHAnsi"/>
                <w:sz w:val="24"/>
              </w:rPr>
              <w:t xml:space="preserve"> </w:t>
            </w:r>
            <w:r w:rsidR="009255CC">
              <w:rPr>
                <w:rFonts w:asciiTheme="minorHAnsi" w:hAnsiTheme="minorHAnsi"/>
                <w:sz w:val="24"/>
              </w:rPr>
              <w:t>given</w:t>
            </w:r>
            <w:r w:rsidR="00884B38">
              <w:rPr>
                <w:rFonts w:asciiTheme="minorHAnsi" w:hAnsiTheme="minorHAnsi"/>
                <w:sz w:val="24"/>
              </w:rPr>
              <w:t xml:space="preserve"> in </w:t>
            </w:r>
            <w:r w:rsidR="00884B38" w:rsidRPr="00884B38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="00884B38">
              <w:rPr>
                <w:rFonts w:asciiTheme="minorHAnsi" w:hAnsiTheme="minorHAnsi"/>
                <w:sz w:val="24"/>
              </w:rPr>
              <w:t xml:space="preserve"> </w:t>
            </w:r>
            <w:r w:rsidR="00044C22">
              <w:rPr>
                <w:rFonts w:asciiTheme="minorHAnsi" w:hAnsiTheme="minorHAnsi"/>
                <w:b/>
                <w:bCs/>
                <w:sz w:val="24"/>
              </w:rPr>
              <w:t>H23</w:t>
            </w:r>
            <w:r w:rsidR="00884B38">
              <w:rPr>
                <w:rFonts w:asciiTheme="minorHAnsi" w:hAnsiTheme="minorHAnsi"/>
                <w:sz w:val="24"/>
              </w:rPr>
              <w:t xml:space="preserve"> </w:t>
            </w:r>
            <w:r w:rsidR="00044C22">
              <w:rPr>
                <w:rFonts w:asciiTheme="minorHAnsi" w:hAnsiTheme="minorHAnsi"/>
                <w:sz w:val="24"/>
              </w:rPr>
              <w:t xml:space="preserve">by using </w:t>
            </w:r>
            <w:r w:rsidR="00044C22" w:rsidRPr="00E35386">
              <w:rPr>
                <w:rFonts w:asciiTheme="minorHAnsi" w:hAnsiTheme="minorHAnsi"/>
                <w:b/>
                <w:bCs/>
                <w:sz w:val="24"/>
              </w:rPr>
              <w:t>H</w:t>
            </w:r>
            <w:r w:rsidRPr="00E35386">
              <w:rPr>
                <w:rFonts w:asciiTheme="minorHAnsi" w:hAnsiTheme="minorHAnsi"/>
                <w:b/>
                <w:bCs/>
                <w:sz w:val="24"/>
              </w:rPr>
              <w:t>L</w:t>
            </w:r>
            <w:r w:rsidR="00E35386" w:rsidRPr="00E35386">
              <w:rPr>
                <w:rFonts w:asciiTheme="minorHAnsi" w:hAnsiTheme="minorHAnsi"/>
                <w:b/>
                <w:bCs/>
                <w:sz w:val="24"/>
              </w:rPr>
              <w:t>OOKUP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1FBB9AD" w14:textId="27194698" w:rsidR="00CA3597" w:rsidRPr="009817F2" w:rsidRDefault="00884B38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528CD413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77AA7DA0" w14:textId="17D5BB05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11</w:t>
            </w:r>
          </w:p>
        </w:tc>
        <w:tc>
          <w:tcPr>
            <w:tcW w:w="8257" w:type="dxa"/>
          </w:tcPr>
          <w:p w14:paraId="62A269EB" w14:textId="7DD82C47" w:rsidR="00CA3597" w:rsidRPr="009817F2" w:rsidRDefault="00CA3597" w:rsidP="009255C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3207F5">
              <w:rPr>
                <w:rFonts w:asciiTheme="minorHAnsi" w:hAnsiTheme="minorHAnsi"/>
                <w:b/>
                <w:sz w:val="24"/>
              </w:rPr>
              <w:t>D19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 w:rsidR="00B27394" w:rsidRPr="00B27394">
              <w:rPr>
                <w:rFonts w:asciiTheme="minorHAnsi" w:hAnsiTheme="minorHAnsi"/>
                <w:b/>
                <w:bCs/>
                <w:sz w:val="24"/>
              </w:rPr>
              <w:t>today’s</w:t>
            </w:r>
            <w:r w:rsidR="00B27394">
              <w:rPr>
                <w:rFonts w:asciiTheme="minorHAnsi" w:hAnsiTheme="minorHAnsi"/>
                <w:sz w:val="24"/>
              </w:rPr>
              <w:t xml:space="preserve"> </w:t>
            </w:r>
            <w:r w:rsidR="00B27394" w:rsidRPr="00B27394">
              <w:rPr>
                <w:rFonts w:asciiTheme="minorHAnsi" w:hAnsiTheme="minorHAnsi"/>
                <w:b/>
                <w:bCs/>
                <w:sz w:val="24"/>
              </w:rPr>
              <w:t>date</w:t>
            </w:r>
            <w:r w:rsidR="003207F5">
              <w:rPr>
                <w:rFonts w:asciiTheme="minorHAnsi" w:hAnsiTheme="minorHAnsi"/>
                <w:sz w:val="24"/>
              </w:rPr>
              <w:t xml:space="preserve"> and </w:t>
            </w:r>
            <w:r w:rsidR="000115AC">
              <w:rPr>
                <w:rFonts w:asciiTheme="minorHAnsi" w:hAnsiTheme="minorHAnsi"/>
                <w:b/>
                <w:sz w:val="24"/>
              </w:rPr>
              <w:t>t</w:t>
            </w:r>
            <w:r w:rsidR="003207F5" w:rsidRPr="003207F5">
              <w:rPr>
                <w:rFonts w:asciiTheme="minorHAnsi" w:hAnsiTheme="minorHAnsi"/>
                <w:b/>
                <w:sz w:val="24"/>
              </w:rPr>
              <w:t>ime</w:t>
            </w:r>
            <w:r w:rsidR="00DA3DD9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BC653E3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608F4BF2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7FB0C7F9" w14:textId="3274967D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257" w:type="dxa"/>
          </w:tcPr>
          <w:p w14:paraId="3BF48AF3" w14:textId="7B61688D" w:rsidR="00CA3597" w:rsidRPr="009817F2" w:rsidRDefault="00CA3597" w:rsidP="009255C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AD396F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0A1C9C">
              <w:rPr>
                <w:rFonts w:asciiTheme="minorHAnsi" w:hAnsiTheme="minorHAnsi"/>
                <w:b/>
                <w:sz w:val="24"/>
              </w:rPr>
              <w:t>D21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 w:rsidR="000A1C9C">
              <w:rPr>
                <w:rFonts w:asciiTheme="minorHAnsi" w:hAnsiTheme="minorHAnsi"/>
                <w:sz w:val="24"/>
              </w:rPr>
              <w:t>(2019,11,14</w:t>
            </w:r>
            <w:r w:rsidR="00953BF3">
              <w:rPr>
                <w:rFonts w:asciiTheme="minorHAnsi" w:hAnsiTheme="minorHAnsi"/>
                <w:sz w:val="24"/>
              </w:rPr>
              <w:t xml:space="preserve">) in </w:t>
            </w:r>
            <w:r w:rsidR="000115AC">
              <w:rPr>
                <w:rFonts w:asciiTheme="minorHAnsi" w:hAnsiTheme="minorHAnsi"/>
                <w:sz w:val="24"/>
              </w:rPr>
              <w:t>d</w:t>
            </w:r>
            <w:r w:rsidR="000A1C9C">
              <w:rPr>
                <w:rFonts w:asciiTheme="minorHAnsi" w:hAnsiTheme="minorHAnsi"/>
                <w:sz w:val="24"/>
              </w:rPr>
              <w:t>ate</w:t>
            </w:r>
            <w:r w:rsidR="00953BF3">
              <w:rPr>
                <w:rFonts w:asciiTheme="minorHAnsi" w:hAnsiTheme="minorHAnsi"/>
                <w:sz w:val="24"/>
              </w:rPr>
              <w:t xml:space="preserve"> format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F8370E8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18E9294F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746170AE" w14:textId="04207A70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</w:p>
        </w:tc>
        <w:tc>
          <w:tcPr>
            <w:tcW w:w="8257" w:type="dxa"/>
          </w:tcPr>
          <w:p w14:paraId="592CC762" w14:textId="30A7EE57" w:rsidR="00CA3597" w:rsidRPr="009817F2" w:rsidRDefault="00CA3597" w:rsidP="009255C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F2477F">
              <w:rPr>
                <w:rFonts w:asciiTheme="minorHAnsi" w:hAnsiTheme="minorHAnsi"/>
                <w:b/>
                <w:sz w:val="24"/>
              </w:rPr>
              <w:t>D23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 w:rsidR="003D25CA">
              <w:rPr>
                <w:rFonts w:asciiTheme="minorHAnsi" w:hAnsiTheme="minorHAnsi"/>
                <w:sz w:val="24"/>
              </w:rPr>
              <w:t xml:space="preserve">the week </w:t>
            </w:r>
            <w:r w:rsidR="00806924">
              <w:rPr>
                <w:rFonts w:asciiTheme="minorHAnsi" w:hAnsiTheme="minorHAnsi"/>
                <w:sz w:val="24"/>
              </w:rPr>
              <w:t xml:space="preserve">number </w:t>
            </w:r>
            <w:r w:rsidR="003D25CA">
              <w:rPr>
                <w:rFonts w:asciiTheme="minorHAnsi" w:hAnsiTheme="minorHAnsi"/>
                <w:sz w:val="24"/>
              </w:rPr>
              <w:t>of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3D25CA">
              <w:rPr>
                <w:rFonts w:asciiTheme="minorHAnsi" w:hAnsiTheme="minorHAnsi"/>
                <w:sz w:val="24"/>
              </w:rPr>
              <w:t xml:space="preserve">the </w:t>
            </w:r>
            <w:r w:rsidRPr="009817F2">
              <w:rPr>
                <w:rFonts w:asciiTheme="minorHAnsi" w:hAnsiTheme="minorHAnsi"/>
                <w:sz w:val="24"/>
              </w:rPr>
              <w:t xml:space="preserve">date in </w:t>
            </w:r>
            <w:r w:rsidR="00AD396F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806924">
              <w:rPr>
                <w:rFonts w:asciiTheme="minorHAnsi" w:hAnsiTheme="minorHAnsi"/>
                <w:b/>
                <w:sz w:val="24"/>
              </w:rPr>
              <w:t>D21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5E9E454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1928AD60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43E2776B" w14:textId="739AEA70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</w:t>
            </w:r>
          </w:p>
        </w:tc>
        <w:tc>
          <w:tcPr>
            <w:tcW w:w="8257" w:type="dxa"/>
          </w:tcPr>
          <w:p w14:paraId="62A3EF90" w14:textId="385BCCC9" w:rsidR="00953BF3" w:rsidRDefault="00953BF3" w:rsidP="009255C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F2477F">
              <w:rPr>
                <w:rFonts w:asciiTheme="minorHAnsi" w:hAnsiTheme="minorHAnsi"/>
                <w:b/>
                <w:sz w:val="24"/>
              </w:rPr>
              <w:t>D25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>
              <w:rPr>
                <w:rFonts w:asciiTheme="minorHAnsi" w:hAnsiTheme="minorHAnsi"/>
                <w:sz w:val="24"/>
              </w:rPr>
              <w:t xml:space="preserve">the </w:t>
            </w:r>
            <w:r w:rsidR="00F2477F">
              <w:rPr>
                <w:rFonts w:asciiTheme="minorHAnsi" w:hAnsiTheme="minorHAnsi"/>
                <w:sz w:val="24"/>
              </w:rPr>
              <w:t>minute</w:t>
            </w:r>
            <w:r>
              <w:rPr>
                <w:rFonts w:asciiTheme="minorHAnsi" w:hAnsiTheme="minorHAnsi"/>
                <w:sz w:val="24"/>
              </w:rPr>
              <w:t xml:space="preserve"> of the time in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F2477F">
              <w:rPr>
                <w:rFonts w:asciiTheme="minorHAnsi" w:hAnsiTheme="minorHAnsi"/>
                <w:b/>
                <w:sz w:val="24"/>
              </w:rPr>
              <w:t>cell D19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  <w:p w14:paraId="395605C9" w14:textId="702DFF3D" w:rsidR="007A3A82" w:rsidRPr="007A3A82" w:rsidRDefault="00CA3597" w:rsidP="00944AFF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 w:rsidR="001261FF">
              <w:rPr>
                <w:rFonts w:asciiTheme="minorHAnsi" w:hAnsiTheme="minorHAnsi"/>
                <w:sz w:val="24"/>
              </w:rPr>
              <w:t xml:space="preserve">the </w:t>
            </w:r>
            <w:r w:rsidR="00944AFF">
              <w:rPr>
                <w:rFonts w:asciiTheme="minorHAnsi" w:hAnsiTheme="minorHAnsi"/>
                <w:sz w:val="24"/>
              </w:rPr>
              <w:t xml:space="preserve">worksheet </w:t>
            </w:r>
            <w:r w:rsidR="00AB2CF6">
              <w:rPr>
                <w:rFonts w:asciiTheme="minorHAnsi" w:hAnsiTheme="minorHAnsi"/>
                <w:b/>
                <w:sz w:val="24"/>
              </w:rPr>
              <w:t>Summary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428B807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7A3A82" w:rsidRPr="000D4150" w14:paraId="5C3B7AF0" w14:textId="77777777" w:rsidTr="00195195">
        <w:trPr>
          <w:trHeight w:val="414"/>
        </w:trPr>
        <w:tc>
          <w:tcPr>
            <w:tcW w:w="10165" w:type="dxa"/>
            <w:gridSpan w:val="4"/>
            <w:vAlign w:val="center"/>
          </w:tcPr>
          <w:p w14:paraId="2E85C0A0" w14:textId="7D30B93A" w:rsidR="007A3A82" w:rsidRPr="009817F2" w:rsidRDefault="00195195" w:rsidP="009255CC">
            <w:pPr>
              <w:spacing w:before="120" w:after="120" w:line="240" w:lineRule="auto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Calculations</w:t>
            </w:r>
          </w:p>
        </w:tc>
      </w:tr>
      <w:tr w:rsidR="00195195" w14:paraId="4CBC17D0" w14:textId="77777777" w:rsidTr="007E1C7C">
        <w:tc>
          <w:tcPr>
            <w:tcW w:w="805" w:type="dxa"/>
            <w:vAlign w:val="center"/>
          </w:tcPr>
          <w:p w14:paraId="5D6BD0EB" w14:textId="5BD0B6FB" w:rsidR="00195195" w:rsidRDefault="00195195" w:rsidP="007E1C7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15</w:t>
            </w:r>
          </w:p>
        </w:tc>
        <w:tc>
          <w:tcPr>
            <w:tcW w:w="8280" w:type="dxa"/>
            <w:gridSpan w:val="2"/>
          </w:tcPr>
          <w:p w14:paraId="0C3AB359" w14:textId="77777777" w:rsidR="00195195" w:rsidRDefault="00195195" w:rsidP="009255C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73293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F</w:t>
            </w:r>
            <w:r w:rsidRPr="00A73293">
              <w:rPr>
                <w:rFonts w:asciiTheme="minorHAnsi" w:hAnsiTheme="minorHAnsi"/>
                <w:b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, round up the given number in </w:t>
            </w:r>
            <w:r w:rsidRPr="00A73293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E</w:t>
            </w:r>
            <w:r w:rsidRPr="00A73293">
              <w:rPr>
                <w:rFonts w:asciiTheme="minorHAnsi" w:hAnsiTheme="minorHAnsi"/>
                <w:b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 to its nearest </w:t>
            </w:r>
            <w:r>
              <w:rPr>
                <w:rFonts w:asciiTheme="minorHAnsi" w:hAnsiTheme="minorHAnsi"/>
                <w:b/>
                <w:sz w:val="24"/>
              </w:rPr>
              <w:t>odd</w:t>
            </w:r>
            <w:r>
              <w:rPr>
                <w:rFonts w:asciiTheme="minorHAnsi" w:hAnsiTheme="minorHAnsi"/>
                <w:sz w:val="24"/>
              </w:rPr>
              <w:t xml:space="preserve"> number. Replicate the formula to the cell range </w:t>
            </w:r>
            <w:r>
              <w:rPr>
                <w:rFonts w:asciiTheme="minorHAnsi" w:hAnsiTheme="minorHAnsi"/>
                <w:b/>
                <w:sz w:val="24"/>
              </w:rPr>
              <w:t>F6:F</w:t>
            </w:r>
            <w:r w:rsidRPr="00A73293">
              <w:rPr>
                <w:rFonts w:asciiTheme="minorHAnsi" w:hAnsiTheme="minorHAnsi"/>
                <w:b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42FF06FE" w14:textId="77777777" w:rsidR="00195195" w:rsidRDefault="00195195" w:rsidP="00947BC6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14:paraId="23344BE6" w14:textId="77777777" w:rsidTr="007E1C7C">
        <w:tc>
          <w:tcPr>
            <w:tcW w:w="805" w:type="dxa"/>
            <w:vAlign w:val="center"/>
          </w:tcPr>
          <w:p w14:paraId="66EA62B9" w14:textId="7F3CA661" w:rsidR="00195195" w:rsidRDefault="00195195" w:rsidP="007E1C7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280" w:type="dxa"/>
            <w:gridSpan w:val="2"/>
          </w:tcPr>
          <w:p w14:paraId="48DA3D15" w14:textId="0E27CE21" w:rsidR="00195195" w:rsidRDefault="00195195" w:rsidP="009255C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4C1D1B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H</w:t>
            </w:r>
            <w:r w:rsidRPr="004C1D1B">
              <w:rPr>
                <w:rFonts w:asciiTheme="minorHAnsi" w:hAnsiTheme="minorHAnsi"/>
                <w:b/>
                <w:sz w:val="24"/>
              </w:rPr>
              <w:t>12</w:t>
            </w:r>
            <w:r>
              <w:rPr>
                <w:rFonts w:asciiTheme="minorHAnsi" w:hAnsiTheme="minorHAnsi"/>
                <w:sz w:val="24"/>
              </w:rPr>
              <w:t xml:space="preserve">, display only the </w:t>
            </w:r>
            <w:r w:rsidRPr="004C1D1B">
              <w:rPr>
                <w:rFonts w:asciiTheme="minorHAnsi" w:hAnsiTheme="minorHAnsi"/>
                <w:b/>
                <w:sz w:val="24"/>
              </w:rPr>
              <w:t>decimal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4C1D1B">
              <w:rPr>
                <w:rFonts w:asciiTheme="minorHAnsi" w:hAnsiTheme="minorHAnsi"/>
                <w:b/>
                <w:sz w:val="24"/>
              </w:rPr>
              <w:t>part</w:t>
            </w:r>
            <w:r>
              <w:rPr>
                <w:rFonts w:asciiTheme="minorHAnsi" w:hAnsiTheme="minorHAnsi"/>
                <w:sz w:val="24"/>
              </w:rPr>
              <w:t xml:space="preserve"> of the number given in </w:t>
            </w:r>
            <w:r w:rsidRPr="004C1D1B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G</w:t>
            </w:r>
            <w:r w:rsidRPr="004C1D1B">
              <w:rPr>
                <w:rFonts w:asciiTheme="minorHAnsi" w:hAnsiTheme="minorHAnsi"/>
                <w:b/>
                <w:sz w:val="24"/>
              </w:rPr>
              <w:t>12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77661B5A" w14:textId="77777777" w:rsidR="00195195" w:rsidRDefault="00195195" w:rsidP="00947BC6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14:paraId="6B9C1FAC" w14:textId="77777777" w:rsidTr="007E1C7C">
        <w:tc>
          <w:tcPr>
            <w:tcW w:w="805" w:type="dxa"/>
            <w:vAlign w:val="center"/>
          </w:tcPr>
          <w:p w14:paraId="2850884E" w14:textId="384C7F35" w:rsidR="00195195" w:rsidRDefault="00195195" w:rsidP="007E1C7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17</w:t>
            </w:r>
          </w:p>
        </w:tc>
        <w:tc>
          <w:tcPr>
            <w:tcW w:w="8280" w:type="dxa"/>
            <w:gridSpan w:val="2"/>
          </w:tcPr>
          <w:p w14:paraId="3489D255" w14:textId="4BAC9870" w:rsidR="00195195" w:rsidRPr="00022387" w:rsidRDefault="00195195" w:rsidP="009255C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B4A68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D</w:t>
            </w:r>
            <w:r w:rsidRPr="00AB4A68">
              <w:rPr>
                <w:rFonts w:asciiTheme="minorHAnsi" w:hAnsiTheme="minorHAnsi"/>
                <w:b/>
                <w:sz w:val="24"/>
              </w:rPr>
              <w:t>12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AB4A68">
              <w:rPr>
                <w:rFonts w:asciiTheme="minorHAnsi" w:hAnsiTheme="minorHAnsi"/>
                <w:b/>
                <w:sz w:val="24"/>
              </w:rPr>
              <w:t>Logarithm</w:t>
            </w:r>
            <w:r>
              <w:rPr>
                <w:rFonts w:asciiTheme="minorHAnsi" w:hAnsiTheme="minorHAnsi"/>
                <w:sz w:val="24"/>
              </w:rPr>
              <w:t xml:space="preserve"> of the number given in the </w:t>
            </w:r>
            <w:r w:rsidRPr="00AB4A68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C</w:t>
            </w:r>
            <w:r w:rsidRPr="00AB4A68">
              <w:rPr>
                <w:rFonts w:asciiTheme="minorHAnsi" w:hAnsiTheme="minorHAnsi"/>
                <w:b/>
                <w:sz w:val="24"/>
              </w:rPr>
              <w:t>12</w:t>
            </w:r>
            <w:r w:rsidR="00022387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022387">
              <w:rPr>
                <w:rFonts w:asciiTheme="minorHAnsi" w:hAnsiTheme="minorHAnsi"/>
                <w:sz w:val="24"/>
              </w:rPr>
              <w:t xml:space="preserve">to the base 2. </w:t>
            </w:r>
          </w:p>
        </w:tc>
        <w:tc>
          <w:tcPr>
            <w:tcW w:w="1080" w:type="dxa"/>
            <w:vAlign w:val="center"/>
          </w:tcPr>
          <w:p w14:paraId="2656D0FC" w14:textId="77777777" w:rsidR="00195195" w:rsidRDefault="00195195" w:rsidP="00947BC6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14:paraId="2844A6E3" w14:textId="77777777" w:rsidTr="007E1C7C">
        <w:tc>
          <w:tcPr>
            <w:tcW w:w="805" w:type="dxa"/>
            <w:vAlign w:val="center"/>
          </w:tcPr>
          <w:p w14:paraId="5F77F84D" w14:textId="565D256F" w:rsidR="00195195" w:rsidRDefault="00195195" w:rsidP="007E1C7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18</w:t>
            </w:r>
          </w:p>
        </w:tc>
        <w:tc>
          <w:tcPr>
            <w:tcW w:w="8280" w:type="dxa"/>
            <w:gridSpan w:val="2"/>
          </w:tcPr>
          <w:p w14:paraId="187D94B1" w14:textId="076DB0C4" w:rsidR="00195195" w:rsidRDefault="00195195" w:rsidP="009255C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D07A15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F21</w:t>
            </w:r>
            <w:r>
              <w:rPr>
                <w:rFonts w:asciiTheme="minorHAnsi" w:hAnsiTheme="minorHAnsi"/>
                <w:sz w:val="24"/>
              </w:rPr>
              <w:t xml:space="preserve">, remove both </w:t>
            </w:r>
            <w:r w:rsidRPr="00D07A15">
              <w:rPr>
                <w:rFonts w:asciiTheme="minorHAnsi" w:hAnsiTheme="minorHAnsi"/>
                <w:b/>
                <w:sz w:val="24"/>
              </w:rPr>
              <w:t>extra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space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D07A15">
              <w:rPr>
                <w:rFonts w:asciiTheme="minorHAnsi" w:hAnsiTheme="minorHAnsi"/>
                <w:b/>
                <w:sz w:val="24"/>
              </w:rPr>
              <w:t>special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symbols</w:t>
            </w:r>
            <w:r>
              <w:rPr>
                <w:rFonts w:asciiTheme="minorHAnsi" w:hAnsiTheme="minorHAnsi"/>
                <w:sz w:val="24"/>
              </w:rPr>
              <w:t xml:space="preserve"> from the text given in </w:t>
            </w:r>
            <w:r w:rsidRPr="00D07A15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E21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4BE014D" w14:textId="77777777" w:rsidR="00195195" w:rsidRDefault="00195195" w:rsidP="00947BC6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14:paraId="0C837752" w14:textId="77777777" w:rsidTr="007E1C7C">
        <w:tc>
          <w:tcPr>
            <w:tcW w:w="805" w:type="dxa"/>
            <w:vAlign w:val="center"/>
          </w:tcPr>
          <w:p w14:paraId="6CC329FB" w14:textId="496B884B" w:rsidR="00195195" w:rsidRDefault="00195195" w:rsidP="007E1C7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19</w:t>
            </w:r>
          </w:p>
        </w:tc>
        <w:tc>
          <w:tcPr>
            <w:tcW w:w="8280" w:type="dxa"/>
            <w:gridSpan w:val="2"/>
          </w:tcPr>
          <w:p w14:paraId="162E6205" w14:textId="77777777" w:rsidR="00195195" w:rsidRDefault="00195195" w:rsidP="00947BC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G15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>
              <w:rPr>
                <w:rFonts w:asciiTheme="minorHAnsi" w:hAnsiTheme="minorHAnsi"/>
                <w:b/>
                <w:bCs/>
                <w:sz w:val="24"/>
              </w:rPr>
              <w:t>Least Common Multiplier</w:t>
            </w:r>
            <w:r>
              <w:rPr>
                <w:rFonts w:asciiTheme="minorHAnsi" w:hAnsiTheme="minorHAnsi"/>
                <w:sz w:val="24"/>
              </w:rPr>
              <w:t xml:space="preserve"> of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1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2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3</w:t>
            </w:r>
            <w:r>
              <w:rPr>
                <w:rFonts w:asciiTheme="minorHAnsi" w:hAnsiTheme="minorHAnsi"/>
                <w:sz w:val="24"/>
              </w:rPr>
              <w:t xml:space="preserve">. Replicate the formula to the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range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G16:G17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0C731995" w14:textId="77777777" w:rsidR="00195195" w:rsidRDefault="00195195" w:rsidP="00947BC6">
            <w:pPr>
              <w:rPr>
                <w:rFonts w:asciiTheme="minorHAnsi" w:hAnsiTheme="minorHAnsi"/>
                <w:sz w:val="24"/>
              </w:rPr>
            </w:pPr>
          </w:p>
          <w:p w14:paraId="36A932B6" w14:textId="77777777" w:rsidR="00195195" w:rsidRDefault="00195195" w:rsidP="00947BC6"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Calculations.</w:t>
            </w:r>
          </w:p>
        </w:tc>
        <w:tc>
          <w:tcPr>
            <w:tcW w:w="1080" w:type="dxa"/>
            <w:vAlign w:val="center"/>
          </w:tcPr>
          <w:p w14:paraId="140B31D5" w14:textId="77777777" w:rsidR="00195195" w:rsidRDefault="00195195" w:rsidP="00947BC6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0D4150" w14:paraId="0FFCCB09" w14:textId="77777777" w:rsidTr="00195195">
        <w:trPr>
          <w:trHeight w:val="414"/>
        </w:trPr>
        <w:tc>
          <w:tcPr>
            <w:tcW w:w="10165" w:type="dxa"/>
            <w:gridSpan w:val="4"/>
            <w:vAlign w:val="center"/>
          </w:tcPr>
          <w:p w14:paraId="12DEFF82" w14:textId="0842A2A0" w:rsidR="00195195" w:rsidRDefault="00195195" w:rsidP="00E35386">
            <w:pPr>
              <w:spacing w:before="120" w:after="120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Staff</w:t>
            </w:r>
          </w:p>
        </w:tc>
      </w:tr>
      <w:tr w:rsidR="007A3A82" w:rsidRPr="000D4150" w14:paraId="51992EB2" w14:textId="77777777" w:rsidTr="00195195">
        <w:trPr>
          <w:trHeight w:val="414"/>
        </w:trPr>
        <w:tc>
          <w:tcPr>
            <w:tcW w:w="828" w:type="dxa"/>
            <w:gridSpan w:val="2"/>
            <w:vAlign w:val="center"/>
          </w:tcPr>
          <w:p w14:paraId="5FC3203C" w14:textId="32201BB2" w:rsidR="007A3A82" w:rsidRPr="009817F2" w:rsidRDefault="00E265BF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D339EF" wp14:editId="7E4BA0D3">
                      <wp:simplePos x="0" y="0"/>
                      <wp:positionH relativeFrom="column">
                        <wp:posOffset>-440055</wp:posOffset>
                      </wp:positionH>
                      <wp:positionV relativeFrom="paragraph">
                        <wp:posOffset>693420</wp:posOffset>
                      </wp:positionV>
                      <wp:extent cx="7134225" cy="32385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4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4A9240A" w14:textId="0E22431B" w:rsidR="00E265BF" w:rsidRDefault="00E265BF" w:rsidP="00E265BF">
                                  <w:r>
                                    <w:t xml:space="preserve">Semester </w:t>
                                  </w:r>
                                  <w:r w:rsidR="00311431">
                                    <w:t>1</w:t>
                                  </w:r>
                                  <w:r>
                                    <w:t>, AY 201</w:t>
                                  </w:r>
                                  <w:r w:rsidR="00311431">
                                    <w:t>9</w:t>
                                  </w:r>
                                  <w:r>
                                    <w:t>-</w:t>
                                  </w:r>
                                  <w:r w:rsidR="00311431">
                                    <w:t>20</w:t>
                                  </w:r>
                                  <w:r>
                                    <w:t xml:space="preserve">                                             ITAD1100 – Advanced IT Skills                                                         Page 3 of 4</w:t>
                                  </w:r>
                                </w:p>
                                <w:p w14:paraId="00E9B466" w14:textId="77777777" w:rsidR="00E265BF" w:rsidRDefault="00E265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4D339EF" id="Text Box 5" o:spid="_x0000_s1029" type="#_x0000_t202" style="position:absolute;left:0;text-align:left;margin-left:-34.65pt;margin-top:54.6pt;width:56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" fillcolor="white [3201]" strokecolor="white [3212]" strokeweight=".5pt">
                      <v:textbox>
                        <w:txbxContent>
                          <w:p w14:paraId="64A9240A" w14:textId="0E22431B" w:rsidR="00E265BF" w:rsidRDefault="00E265BF" w:rsidP="00E265BF">
                            <w:r>
                              <w:t xml:space="preserve">Semester </w:t>
                            </w:r>
                            <w:r w:rsidR="00311431">
                              <w:t>1</w:t>
                            </w:r>
                            <w:r>
                              <w:t>, AY 201</w:t>
                            </w:r>
                            <w:r w:rsidR="00311431">
                              <w:t>9</w:t>
                            </w:r>
                            <w:r>
                              <w:t>-</w:t>
                            </w:r>
                            <w:r w:rsidR="00311431">
                              <w:t>20</w:t>
                            </w:r>
                            <w:r>
                              <w:t xml:space="preserve">                                             ITAD1100 – Advanced IT Skills                                                         Page 3 of 4</w:t>
                            </w:r>
                          </w:p>
                          <w:p w14:paraId="00E9B466" w14:textId="77777777" w:rsidR="00E265BF" w:rsidRDefault="00E265BF"/>
                        </w:txbxContent>
                      </v:textbox>
                    </v:shape>
                  </w:pict>
                </mc:Fallback>
              </mc:AlternateContent>
            </w:r>
            <w:r w:rsidR="00195195">
              <w:rPr>
                <w:rFonts w:asciiTheme="minorHAnsi" w:hAnsiTheme="minorHAnsi"/>
                <w:sz w:val="24"/>
              </w:rPr>
              <w:t>20</w:t>
            </w:r>
          </w:p>
        </w:tc>
        <w:tc>
          <w:tcPr>
            <w:tcW w:w="8257" w:type="dxa"/>
          </w:tcPr>
          <w:p w14:paraId="5BB891C9" w14:textId="21A5B88D" w:rsidR="007A3A82" w:rsidRPr="009817F2" w:rsidRDefault="00EB38F9" w:rsidP="00E265BF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B07235">
              <w:rPr>
                <w:rFonts w:asciiTheme="minorHAnsi" w:hAnsiTheme="minorHAnsi"/>
                <w:b/>
                <w:sz w:val="24"/>
              </w:rPr>
              <w:t>J16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count </w:t>
            </w:r>
            <w:r>
              <w:rPr>
                <w:rFonts w:asciiTheme="minorHAnsi" w:hAnsiTheme="minorHAnsi"/>
                <w:sz w:val="24"/>
              </w:rPr>
              <w:t xml:space="preserve">the number of </w:t>
            </w:r>
            <w:r w:rsidR="00047A30">
              <w:rPr>
                <w:rFonts w:asciiTheme="minorHAnsi" w:hAnsiTheme="minorHAnsi"/>
                <w:sz w:val="24"/>
              </w:rPr>
              <w:t>s</w:t>
            </w:r>
            <w:r w:rsidR="00A76F80">
              <w:rPr>
                <w:rFonts w:asciiTheme="minorHAnsi" w:hAnsiTheme="minorHAnsi"/>
                <w:sz w:val="24"/>
              </w:rPr>
              <w:t xml:space="preserve">taff getting </w:t>
            </w:r>
            <w:r w:rsidR="00A76F80">
              <w:rPr>
                <w:rFonts w:asciiTheme="minorHAnsi" w:hAnsiTheme="minorHAnsi"/>
                <w:b/>
                <w:sz w:val="24"/>
              </w:rPr>
              <w:t>Travel Allowance</w:t>
            </w:r>
            <w:r w:rsidRPr="009817F2">
              <w:rPr>
                <w:rFonts w:asciiTheme="minorHAnsi" w:hAnsiTheme="minorHAnsi"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52BDACC0" w14:textId="7D5FD10E" w:rsidR="007A3A82" w:rsidRDefault="00EB38F9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</w:tbl>
    <w:p w14:paraId="09FE6843" w14:textId="77777777" w:rsidR="00047A30" w:rsidRDefault="00047A30">
      <w:r>
        <w:br w:type="page"/>
      </w:r>
    </w:p>
    <w:tbl>
      <w:tblPr>
        <w:tblStyle w:val="TableGrid"/>
        <w:tblW w:w="101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257"/>
        <w:gridCol w:w="1080"/>
      </w:tblGrid>
      <w:tr w:rsidR="00CA3597" w:rsidRPr="000D4150" w14:paraId="5121B3E6" w14:textId="77777777" w:rsidTr="00E265BF">
        <w:trPr>
          <w:trHeight w:val="367"/>
        </w:trPr>
        <w:tc>
          <w:tcPr>
            <w:tcW w:w="828" w:type="dxa"/>
            <w:vAlign w:val="center"/>
          </w:tcPr>
          <w:p w14:paraId="1D20748C" w14:textId="6DA5BADB" w:rsidR="00E265BF" w:rsidRDefault="00E265BF" w:rsidP="00E265BF">
            <w:pPr>
              <w:rPr>
                <w:rFonts w:asciiTheme="minorHAnsi" w:hAnsiTheme="minorHAnsi"/>
                <w:sz w:val="24"/>
              </w:rPr>
            </w:pPr>
          </w:p>
          <w:p w14:paraId="489004A1" w14:textId="039242FC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</w:p>
        </w:tc>
        <w:tc>
          <w:tcPr>
            <w:tcW w:w="8257" w:type="dxa"/>
          </w:tcPr>
          <w:p w14:paraId="5BD231F1" w14:textId="631DC406" w:rsidR="00CA3597" w:rsidRPr="009817F2" w:rsidRDefault="00DF3694" w:rsidP="00E265BF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="00EB38F9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A4072F">
              <w:rPr>
                <w:rFonts w:asciiTheme="minorHAnsi" w:hAnsiTheme="minorHAnsi"/>
                <w:b/>
                <w:sz w:val="24"/>
              </w:rPr>
              <w:t>J6</w:t>
            </w:r>
            <w:r w:rsidR="004C204C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4C204C">
              <w:rPr>
                <w:rFonts w:asciiTheme="minorHAnsi" w:hAnsiTheme="minorHAnsi"/>
                <w:sz w:val="24"/>
              </w:rPr>
              <w:t>f</w:t>
            </w:r>
            <w:r w:rsidR="00CA3597" w:rsidRPr="009817F2">
              <w:rPr>
                <w:rFonts w:asciiTheme="minorHAnsi" w:hAnsiTheme="minorHAnsi"/>
                <w:sz w:val="24"/>
              </w:rPr>
              <w:t xml:space="preserve">ind </w:t>
            </w:r>
            <w:r w:rsidR="00CC6B93">
              <w:rPr>
                <w:rFonts w:asciiTheme="minorHAnsi" w:hAnsiTheme="minorHAnsi"/>
                <w:sz w:val="24"/>
              </w:rPr>
              <w:t xml:space="preserve">whether </w:t>
            </w:r>
            <w:r w:rsidR="00EB38F9">
              <w:rPr>
                <w:rFonts w:asciiTheme="minorHAnsi" w:hAnsiTheme="minorHAnsi"/>
                <w:sz w:val="24"/>
              </w:rPr>
              <w:t xml:space="preserve">the </w:t>
            </w:r>
            <w:r w:rsidR="00CC6B93">
              <w:rPr>
                <w:rFonts w:asciiTheme="minorHAnsi" w:hAnsiTheme="minorHAnsi"/>
                <w:sz w:val="24"/>
              </w:rPr>
              <w:t>staff’s visa is renewed or not.</w:t>
            </w:r>
            <w:r w:rsidR="00CA3597" w:rsidRPr="009817F2">
              <w:rPr>
                <w:rFonts w:asciiTheme="minorHAnsi" w:hAnsiTheme="minorHAnsi"/>
                <w:sz w:val="24"/>
              </w:rPr>
              <w:t xml:space="preserve">  </w:t>
            </w:r>
          </w:p>
          <w:p w14:paraId="29D2D9F9" w14:textId="12B596C5" w:rsidR="00EB38F9" w:rsidRPr="009817F2" w:rsidRDefault="00CA3597" w:rsidP="003C4B85">
            <w:pPr>
              <w:rPr>
                <w:rFonts w:asciiTheme="minorHAnsi" w:hAnsiTheme="minorHAnsi"/>
                <w:b/>
                <w:i/>
                <w:color w:val="548DD4" w:themeColor="text2" w:themeTint="99"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 xml:space="preserve">Criteria: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A4072F">
              <w:rPr>
                <w:rFonts w:asciiTheme="minorHAnsi" w:hAnsiTheme="minorHAnsi"/>
                <w:b/>
                <w:sz w:val="24"/>
              </w:rPr>
              <w:t>Age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A4072F">
              <w:rPr>
                <w:rFonts w:asciiTheme="minorHAnsi" w:hAnsiTheme="minorHAnsi"/>
                <w:b/>
                <w:sz w:val="24"/>
              </w:rPr>
              <w:t>less than 60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0335B2"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A4072F">
              <w:rPr>
                <w:rFonts w:asciiTheme="minorHAnsi" w:hAnsiTheme="minorHAnsi"/>
                <w:b/>
                <w:sz w:val="24"/>
              </w:rPr>
              <w:t>Yes</w:t>
            </w:r>
            <w:r w:rsidR="000335B2">
              <w:rPr>
                <w:rFonts w:asciiTheme="minorHAnsi" w:hAnsiTheme="minorHAnsi"/>
                <w:b/>
                <w:sz w:val="24"/>
              </w:rPr>
              <w:t>”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743721">
              <w:rPr>
                <w:rFonts w:asciiTheme="minorHAnsi" w:hAnsiTheme="minorHAnsi"/>
                <w:bCs/>
                <w:sz w:val="24"/>
              </w:rPr>
              <w:t>otherwise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A4072F">
              <w:rPr>
                <w:rFonts w:asciiTheme="minorHAnsi" w:hAnsiTheme="minorHAnsi"/>
                <w:b/>
                <w:sz w:val="24"/>
              </w:rPr>
              <w:t>No</w:t>
            </w:r>
            <w:r w:rsidR="000335B2">
              <w:rPr>
                <w:rFonts w:asciiTheme="minorHAnsi" w:hAnsiTheme="minorHAnsi"/>
                <w:b/>
                <w:sz w:val="24"/>
              </w:rPr>
              <w:t>”.</w:t>
            </w:r>
            <w:r w:rsidR="003C4B85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EB38F9" w:rsidRPr="00DF3694">
              <w:rPr>
                <w:rFonts w:asciiTheme="minorHAnsi" w:hAnsiTheme="minorHAnsi"/>
                <w:sz w:val="24"/>
              </w:rPr>
              <w:t>Replicate</w:t>
            </w:r>
            <w:r w:rsidR="00EB38F9" w:rsidRPr="009817F2">
              <w:rPr>
                <w:rFonts w:asciiTheme="minorHAnsi" w:hAnsiTheme="minorHAnsi"/>
                <w:sz w:val="24"/>
              </w:rPr>
              <w:t xml:space="preserve"> the formula in cell range </w:t>
            </w:r>
            <w:r w:rsidR="00A4072F">
              <w:rPr>
                <w:rFonts w:asciiTheme="minorHAnsi" w:hAnsiTheme="minorHAnsi"/>
                <w:b/>
                <w:sz w:val="24"/>
              </w:rPr>
              <w:t>J7</w:t>
            </w:r>
            <w:r w:rsidR="00EB38F9">
              <w:rPr>
                <w:rFonts w:asciiTheme="minorHAnsi" w:hAnsiTheme="minorHAnsi"/>
                <w:b/>
                <w:sz w:val="24"/>
              </w:rPr>
              <w:t>:</w:t>
            </w:r>
            <w:r w:rsidR="00A4072F">
              <w:rPr>
                <w:rFonts w:asciiTheme="minorHAnsi" w:hAnsiTheme="minorHAnsi"/>
                <w:b/>
                <w:sz w:val="24"/>
              </w:rPr>
              <w:t>J13</w:t>
            </w:r>
            <w:r w:rsidR="00EB38F9"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5A48515" w14:textId="77777777" w:rsidR="00E265BF" w:rsidRDefault="00E265BF" w:rsidP="00E265BF">
            <w:pPr>
              <w:rPr>
                <w:rFonts w:asciiTheme="minorHAnsi" w:hAnsiTheme="minorHAnsi"/>
                <w:sz w:val="24"/>
              </w:rPr>
            </w:pPr>
          </w:p>
          <w:p w14:paraId="1900DCC2" w14:textId="3CD7960F" w:rsidR="00CA3597" w:rsidRPr="009817F2" w:rsidRDefault="003C6FC8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3045A27F" w14:textId="77777777" w:rsidTr="00195195">
        <w:trPr>
          <w:trHeight w:val="414"/>
        </w:trPr>
        <w:tc>
          <w:tcPr>
            <w:tcW w:w="828" w:type="dxa"/>
            <w:vAlign w:val="center"/>
          </w:tcPr>
          <w:p w14:paraId="14FF6BF4" w14:textId="01A45012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</w:t>
            </w:r>
          </w:p>
        </w:tc>
        <w:tc>
          <w:tcPr>
            <w:tcW w:w="8257" w:type="dxa"/>
          </w:tcPr>
          <w:p w14:paraId="25DD2A9C" w14:textId="697344EF" w:rsidR="00CA3597" w:rsidRPr="009817F2" w:rsidRDefault="00CA3597" w:rsidP="003C4B85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B80F9F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B07235">
              <w:rPr>
                <w:rFonts w:asciiTheme="minorHAnsi" w:hAnsiTheme="minorHAnsi"/>
                <w:b/>
                <w:sz w:val="24"/>
              </w:rPr>
              <w:t>J18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B80F9F">
              <w:rPr>
                <w:rFonts w:asciiTheme="minorHAnsi" w:hAnsiTheme="minorHAnsi"/>
                <w:sz w:val="24"/>
              </w:rPr>
              <w:t xml:space="preserve">find the </w:t>
            </w:r>
            <w:r w:rsidR="00CC6B93">
              <w:rPr>
                <w:rFonts w:asciiTheme="minorHAnsi" w:hAnsiTheme="minorHAnsi"/>
                <w:sz w:val="24"/>
              </w:rPr>
              <w:t>m</w:t>
            </w:r>
            <w:r w:rsidR="00844C75">
              <w:rPr>
                <w:rFonts w:asciiTheme="minorHAnsi" w:hAnsiTheme="minorHAnsi"/>
                <w:sz w:val="24"/>
              </w:rPr>
              <w:t>edian</w:t>
            </w:r>
            <w:r w:rsidR="00B80F9F">
              <w:rPr>
                <w:rFonts w:asciiTheme="minorHAnsi" w:hAnsiTheme="minorHAnsi"/>
                <w:sz w:val="24"/>
              </w:rPr>
              <w:t xml:space="preserve"> of </w:t>
            </w:r>
            <w:r w:rsidR="00844C75">
              <w:rPr>
                <w:rFonts w:asciiTheme="minorHAnsi" w:hAnsiTheme="minorHAnsi"/>
                <w:b/>
                <w:sz w:val="24"/>
              </w:rPr>
              <w:t>House Rent</w:t>
            </w:r>
            <w:r w:rsidRPr="001B3747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0B87AA4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45A7C57E" w14:textId="77777777" w:rsidTr="00195195">
        <w:trPr>
          <w:trHeight w:val="414"/>
        </w:trPr>
        <w:tc>
          <w:tcPr>
            <w:tcW w:w="828" w:type="dxa"/>
            <w:vAlign w:val="center"/>
          </w:tcPr>
          <w:p w14:paraId="7A77AF76" w14:textId="105676A6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8257" w:type="dxa"/>
          </w:tcPr>
          <w:p w14:paraId="5C932D17" w14:textId="05E7B8E2" w:rsidR="00CA3597" w:rsidRPr="009817F2" w:rsidRDefault="00CA3597" w:rsidP="00E265BF">
            <w:pPr>
              <w:spacing w:before="240" w:after="24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E21B37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DF0D8C">
              <w:rPr>
                <w:rFonts w:asciiTheme="minorHAnsi" w:hAnsiTheme="minorHAnsi"/>
                <w:b/>
                <w:sz w:val="24"/>
              </w:rPr>
              <w:t>J2</w:t>
            </w:r>
            <w:r w:rsidR="00B07235">
              <w:rPr>
                <w:rFonts w:asciiTheme="minorHAnsi" w:hAnsiTheme="minorHAnsi"/>
                <w:b/>
                <w:sz w:val="24"/>
              </w:rPr>
              <w:t>0</w:t>
            </w:r>
            <w:r w:rsidRPr="009817F2">
              <w:rPr>
                <w:rFonts w:asciiTheme="minorHAnsi" w:hAnsiTheme="minorHAnsi"/>
                <w:sz w:val="24"/>
              </w:rPr>
              <w:t xml:space="preserve">, find the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sum </w:t>
            </w:r>
            <w:r w:rsidRPr="009817F2">
              <w:rPr>
                <w:rFonts w:asciiTheme="minorHAnsi" w:hAnsiTheme="minorHAnsi"/>
                <w:sz w:val="24"/>
              </w:rPr>
              <w:t xml:space="preserve">of </w:t>
            </w:r>
            <w:r w:rsidR="00DF0D8C">
              <w:rPr>
                <w:rFonts w:asciiTheme="minorHAnsi" w:hAnsiTheme="minorHAnsi"/>
                <w:sz w:val="24"/>
              </w:rPr>
              <w:t xml:space="preserve">all </w:t>
            </w:r>
            <w:r w:rsidR="00DF0D8C" w:rsidRPr="00DF0D8C">
              <w:rPr>
                <w:rFonts w:asciiTheme="minorHAnsi" w:hAnsiTheme="minorHAnsi"/>
                <w:b/>
                <w:sz w:val="24"/>
              </w:rPr>
              <w:t>Accountants</w:t>
            </w:r>
            <w:r w:rsidR="00DF0D8C">
              <w:rPr>
                <w:rFonts w:asciiTheme="minorHAnsi" w:hAnsiTheme="minorHAnsi"/>
                <w:sz w:val="24"/>
              </w:rPr>
              <w:t xml:space="preserve"> </w:t>
            </w:r>
            <w:r w:rsidR="00DF0D8C" w:rsidRPr="00DF0D8C">
              <w:rPr>
                <w:rFonts w:asciiTheme="minorHAnsi" w:hAnsiTheme="minorHAnsi"/>
                <w:b/>
                <w:sz w:val="24"/>
              </w:rPr>
              <w:t>House</w:t>
            </w:r>
            <w:r w:rsidR="00DF0D8C">
              <w:rPr>
                <w:rFonts w:asciiTheme="minorHAnsi" w:hAnsiTheme="minorHAnsi"/>
                <w:sz w:val="24"/>
              </w:rPr>
              <w:t xml:space="preserve"> </w:t>
            </w:r>
            <w:r w:rsidR="00DF0D8C" w:rsidRPr="00DF0D8C">
              <w:rPr>
                <w:rFonts w:asciiTheme="minorHAnsi" w:hAnsiTheme="minorHAnsi"/>
                <w:b/>
                <w:sz w:val="24"/>
              </w:rPr>
              <w:t>Rent</w:t>
            </w:r>
            <w:r w:rsidRPr="009817F2">
              <w:rPr>
                <w:rFonts w:asciiTheme="minorHAnsi" w:hAnsiTheme="minorHAnsi"/>
                <w:b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535A280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321CD747" w14:textId="77777777" w:rsidTr="00195195">
        <w:trPr>
          <w:trHeight w:val="414"/>
        </w:trPr>
        <w:tc>
          <w:tcPr>
            <w:tcW w:w="828" w:type="dxa"/>
            <w:vAlign w:val="center"/>
          </w:tcPr>
          <w:p w14:paraId="50504711" w14:textId="7EE1C924" w:rsidR="00CA3597" w:rsidRPr="009817F2" w:rsidRDefault="00195195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24</w:t>
            </w:r>
          </w:p>
        </w:tc>
        <w:tc>
          <w:tcPr>
            <w:tcW w:w="8257" w:type="dxa"/>
          </w:tcPr>
          <w:p w14:paraId="32C33E47" w14:textId="4A3BC73E" w:rsidR="00CA3597" w:rsidRPr="009817F2" w:rsidRDefault="00CA3597" w:rsidP="00E265BF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2912A8">
              <w:rPr>
                <w:rFonts w:asciiTheme="minorHAnsi" w:hAnsiTheme="minorHAnsi"/>
                <w:b/>
                <w:sz w:val="24"/>
              </w:rPr>
              <w:t xml:space="preserve">cell range </w:t>
            </w:r>
            <w:r w:rsidR="00294811">
              <w:rPr>
                <w:rFonts w:asciiTheme="minorHAnsi" w:hAnsiTheme="minorHAnsi"/>
                <w:b/>
                <w:sz w:val="24"/>
              </w:rPr>
              <w:t>K6</w:t>
            </w:r>
            <w:r w:rsidR="002912A8">
              <w:rPr>
                <w:rFonts w:asciiTheme="minorHAnsi" w:hAnsiTheme="minorHAnsi"/>
                <w:b/>
                <w:sz w:val="24"/>
              </w:rPr>
              <w:t>:</w:t>
            </w:r>
            <w:r w:rsidR="00294811">
              <w:rPr>
                <w:rFonts w:asciiTheme="minorHAnsi" w:hAnsiTheme="minorHAnsi"/>
                <w:b/>
                <w:sz w:val="24"/>
              </w:rPr>
              <w:t>K13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9817F2">
              <w:rPr>
                <w:rFonts w:asciiTheme="minorHAnsi" w:hAnsiTheme="minorHAnsi"/>
                <w:sz w:val="24"/>
              </w:rPr>
              <w:t>find</w:t>
            </w:r>
            <w:r w:rsidR="006D13A3">
              <w:rPr>
                <w:rFonts w:asciiTheme="minorHAnsi" w:hAnsiTheme="minorHAnsi"/>
                <w:sz w:val="24"/>
              </w:rPr>
              <w:t xml:space="preserve"> whether </w:t>
            </w:r>
            <w:r w:rsidR="00294811">
              <w:rPr>
                <w:rFonts w:asciiTheme="minorHAnsi" w:hAnsiTheme="minorHAnsi"/>
                <w:b/>
                <w:bCs/>
                <w:sz w:val="24"/>
              </w:rPr>
              <w:t>Telephone Allowance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674E83">
              <w:rPr>
                <w:rFonts w:asciiTheme="minorHAnsi" w:hAnsiTheme="minorHAnsi"/>
                <w:sz w:val="24"/>
              </w:rPr>
              <w:t xml:space="preserve">is </w:t>
            </w:r>
            <w:r w:rsidR="000E73F8">
              <w:rPr>
                <w:rFonts w:asciiTheme="minorHAnsi" w:hAnsiTheme="minorHAnsi"/>
                <w:sz w:val="24"/>
              </w:rPr>
              <w:t>received</w:t>
            </w:r>
            <w:r w:rsidR="006D13A3">
              <w:rPr>
                <w:rFonts w:asciiTheme="minorHAnsi" w:hAnsiTheme="minorHAnsi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sz w:val="24"/>
              </w:rPr>
              <w:t>or not.</w:t>
            </w:r>
          </w:p>
          <w:p w14:paraId="0739013D" w14:textId="77777777" w:rsidR="00CA3597" w:rsidRPr="00F502F4" w:rsidRDefault="00CA3597" w:rsidP="005844CF">
            <w:pPr>
              <w:rPr>
                <w:rFonts w:asciiTheme="minorHAnsi" w:hAnsiTheme="minorHAnsi"/>
                <w:sz w:val="4"/>
              </w:rPr>
            </w:pPr>
          </w:p>
          <w:p w14:paraId="30F133AA" w14:textId="54C9430D" w:rsidR="00CA3597" w:rsidRPr="009817F2" w:rsidRDefault="00CA3597" w:rsidP="00DA0A8E">
            <w:pPr>
              <w:spacing w:after="240"/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>Cr</w:t>
            </w:r>
            <w:r>
              <w:rPr>
                <w:rFonts w:asciiTheme="minorHAnsi" w:hAnsiTheme="minorHAnsi"/>
                <w:b/>
                <w:sz w:val="24"/>
              </w:rPr>
              <w:t xml:space="preserve">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Cs/>
                <w:sz w:val="24"/>
              </w:rPr>
              <w:t>the</w:t>
            </w:r>
            <w:r w:rsidR="006D13A3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294811">
              <w:rPr>
                <w:rFonts w:asciiTheme="minorHAnsi" w:hAnsiTheme="minorHAnsi"/>
                <w:b/>
                <w:sz w:val="24"/>
              </w:rPr>
              <w:t>Net Salary</w:t>
            </w:r>
            <w:r w:rsidR="00674E83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74E83" w:rsidRPr="00CD11A5">
              <w:rPr>
                <w:rFonts w:asciiTheme="minorHAnsi" w:hAnsiTheme="minorHAnsi"/>
                <w:bCs/>
                <w:sz w:val="24"/>
              </w:rPr>
              <w:t>is</w:t>
            </w:r>
            <w:r w:rsidR="00674E83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294811">
              <w:rPr>
                <w:rFonts w:asciiTheme="minorHAnsi" w:hAnsiTheme="minorHAnsi"/>
                <w:b/>
                <w:sz w:val="24"/>
              </w:rPr>
              <w:t>less than or equal to 1000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294811">
              <w:rPr>
                <w:rFonts w:asciiTheme="minorHAnsi" w:hAnsiTheme="minorHAnsi"/>
                <w:b/>
                <w:sz w:val="24"/>
              </w:rPr>
              <w:t>AND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294811">
              <w:rPr>
                <w:rFonts w:asciiTheme="minorHAnsi" w:hAnsiTheme="minorHAnsi"/>
                <w:b/>
                <w:sz w:val="24"/>
              </w:rPr>
              <w:t xml:space="preserve">Designation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294811">
              <w:rPr>
                <w:rFonts w:asciiTheme="minorHAnsi" w:hAnsiTheme="minorHAnsi"/>
                <w:b/>
                <w:sz w:val="24"/>
              </w:rPr>
              <w:t>Programmer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D13A3">
              <w:rPr>
                <w:rFonts w:asciiTheme="minorHAnsi" w:hAnsiTheme="minorHAnsi"/>
                <w:bCs/>
                <w:sz w:val="24"/>
              </w:rPr>
              <w:t>then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0335B2"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DA0A8E">
              <w:rPr>
                <w:rFonts w:asciiTheme="minorHAnsi" w:hAnsiTheme="minorHAnsi"/>
                <w:b/>
                <w:sz w:val="24"/>
              </w:rPr>
              <w:t>Received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”, </w:t>
            </w:r>
            <w:r w:rsidRPr="00CD11A5">
              <w:rPr>
                <w:rFonts w:asciiTheme="minorHAnsi" w:hAnsiTheme="minorHAnsi"/>
                <w:bCs/>
                <w:sz w:val="24"/>
              </w:rPr>
              <w:t>otherwise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6D13A3">
              <w:rPr>
                <w:rFonts w:asciiTheme="minorHAnsi" w:hAnsiTheme="minorHAnsi"/>
                <w:b/>
                <w:sz w:val="24"/>
              </w:rPr>
              <w:t>No</w:t>
            </w:r>
            <w:r w:rsidR="00DA0A8E">
              <w:rPr>
                <w:rFonts w:asciiTheme="minorHAnsi" w:hAnsiTheme="minorHAnsi"/>
                <w:b/>
                <w:sz w:val="24"/>
              </w:rPr>
              <w:t>t received</w:t>
            </w:r>
            <w:r w:rsidRPr="009817F2">
              <w:rPr>
                <w:rFonts w:asciiTheme="minorHAnsi" w:hAnsiTheme="minorHAnsi"/>
                <w:b/>
                <w:sz w:val="24"/>
              </w:rPr>
              <w:t>”</w:t>
            </w:r>
            <w:r w:rsidR="00840E97">
              <w:rPr>
                <w:rFonts w:asciiTheme="minorHAnsi" w:hAnsiTheme="minorHAnsi"/>
                <w:b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057C492" w14:textId="1B9F81EE" w:rsidR="00CA3597" w:rsidRPr="009817F2" w:rsidRDefault="00840E97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95195" w:rsidRPr="009817F2" w14:paraId="763BB561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44D6D351" w14:textId="30E0B121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</w:t>
            </w:r>
          </w:p>
        </w:tc>
        <w:tc>
          <w:tcPr>
            <w:tcW w:w="8257" w:type="dxa"/>
          </w:tcPr>
          <w:p w14:paraId="007591B0" w14:textId="52788AE3" w:rsidR="00195195" w:rsidRPr="009817F2" w:rsidRDefault="00195195" w:rsidP="00E265BF">
            <w:pPr>
              <w:spacing w:before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>
              <w:rPr>
                <w:rFonts w:asciiTheme="minorHAnsi" w:hAnsiTheme="minorHAnsi"/>
                <w:b/>
                <w:sz w:val="24"/>
              </w:rPr>
              <w:t xml:space="preserve">Cell L6, </w:t>
            </w:r>
            <w:r w:rsidR="00AF59F8">
              <w:rPr>
                <w:rFonts w:asciiTheme="minorHAnsi" w:hAnsiTheme="minorHAnsi"/>
                <w:sz w:val="24"/>
              </w:rPr>
              <w:t>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>
              <w:rPr>
                <w:rFonts w:asciiTheme="minorHAnsi" w:hAnsiTheme="minorHAnsi"/>
                <w:b/>
                <w:bCs/>
                <w:sz w:val="24"/>
              </w:rPr>
              <w:t>Rank</w:t>
            </w:r>
            <w:r w:rsidRPr="009817F2">
              <w:rPr>
                <w:rFonts w:asciiTheme="minorHAnsi" w:hAnsiTheme="minorHAnsi"/>
                <w:sz w:val="24"/>
              </w:rPr>
              <w:t xml:space="preserve"> based on the following conditions.                                                                                                                              </w:t>
            </w:r>
          </w:p>
          <w:p w14:paraId="3962B673" w14:textId="77777777" w:rsidR="00195195" w:rsidRPr="009817F2" w:rsidRDefault="00195195" w:rsidP="00947BC6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(</w:t>
            </w:r>
            <w:proofErr w:type="spellStart"/>
            <w:r w:rsidRPr="009817F2">
              <w:rPr>
                <w:rFonts w:asciiTheme="minorHAnsi" w:hAnsiTheme="minorHAnsi"/>
                <w:sz w:val="24"/>
              </w:rPr>
              <w:t>i</w:t>
            </w:r>
            <w:proofErr w:type="spellEnd"/>
            <w:r w:rsidRPr="009817F2">
              <w:rPr>
                <w:rFonts w:asciiTheme="minorHAnsi" w:hAnsiTheme="minorHAnsi"/>
                <w:sz w:val="24"/>
              </w:rPr>
              <w:t>)</w:t>
            </w:r>
            <w:r w:rsidRPr="009817F2"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sz w:val="24"/>
              </w:rPr>
              <w:t>900&lt; Net Salary &lt;</w:t>
            </w:r>
            <w:r w:rsidRPr="009817F2">
              <w:rPr>
                <w:rFonts w:asciiTheme="minorHAnsi" w:hAnsiTheme="minorHAnsi"/>
                <w:sz w:val="24"/>
              </w:rPr>
              <w:t>=</w:t>
            </w:r>
            <w:r>
              <w:rPr>
                <w:rFonts w:asciiTheme="minorHAnsi" w:hAnsiTheme="minorHAnsi"/>
                <w:sz w:val="24"/>
              </w:rPr>
              <w:t>1000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Rank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A1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1AFE2562" w14:textId="77777777" w:rsidR="00195195" w:rsidRPr="009817F2" w:rsidRDefault="00195195" w:rsidP="00947BC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(ii)</w:t>
            </w:r>
            <w:r>
              <w:rPr>
                <w:rFonts w:asciiTheme="minorHAnsi" w:hAnsiTheme="minorHAnsi"/>
                <w:sz w:val="24"/>
              </w:rPr>
              <w:tab/>
              <w:t>800&lt; Net Salary &lt;</w:t>
            </w:r>
            <w:r w:rsidRPr="009817F2">
              <w:rPr>
                <w:rFonts w:asciiTheme="minorHAnsi" w:hAnsiTheme="minorHAnsi"/>
                <w:sz w:val="24"/>
              </w:rPr>
              <w:t xml:space="preserve">= </w:t>
            </w:r>
            <w:r>
              <w:rPr>
                <w:rFonts w:asciiTheme="minorHAnsi" w:hAnsiTheme="minorHAnsi"/>
                <w:sz w:val="24"/>
              </w:rPr>
              <w:t>900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Rank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A2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22ECEA1C" w14:textId="77777777" w:rsidR="00195195" w:rsidRPr="009817F2" w:rsidRDefault="00195195" w:rsidP="00947BC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(iii)</w:t>
            </w:r>
            <w:r>
              <w:rPr>
                <w:rFonts w:asciiTheme="minorHAnsi" w:hAnsiTheme="minorHAnsi"/>
                <w:sz w:val="24"/>
              </w:rPr>
              <w:tab/>
              <w:t>700&lt; Net Salary &lt;</w:t>
            </w:r>
            <w:r w:rsidRPr="009817F2">
              <w:rPr>
                <w:rFonts w:asciiTheme="minorHAnsi" w:hAnsiTheme="minorHAnsi"/>
                <w:sz w:val="24"/>
              </w:rPr>
              <w:t>=</w:t>
            </w:r>
            <w:r>
              <w:rPr>
                <w:rFonts w:asciiTheme="minorHAnsi" w:hAnsiTheme="minorHAnsi"/>
                <w:sz w:val="24"/>
              </w:rPr>
              <w:t xml:space="preserve">800 </w:t>
            </w:r>
            <w:r w:rsidRPr="009817F2">
              <w:rPr>
                <w:rFonts w:asciiTheme="minorHAnsi" w:hAnsiTheme="minorHAnsi"/>
                <w:sz w:val="24"/>
              </w:rPr>
              <w:t xml:space="preserve">then give </w:t>
            </w:r>
            <w:r>
              <w:rPr>
                <w:rFonts w:asciiTheme="minorHAnsi" w:hAnsiTheme="minorHAnsi"/>
                <w:b/>
                <w:sz w:val="24"/>
              </w:rPr>
              <w:t>Rank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A3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75DDEEEA" w14:textId="77777777" w:rsidR="00195195" w:rsidRDefault="00195195" w:rsidP="00947BC6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(iv)</w:t>
            </w:r>
            <w:r>
              <w:rPr>
                <w:rFonts w:asciiTheme="minorHAnsi" w:hAnsiTheme="minorHAnsi"/>
                <w:sz w:val="24"/>
              </w:rPr>
              <w:t xml:space="preserve">      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Net Salary </w:t>
            </w:r>
            <w:r w:rsidRPr="009817F2">
              <w:rPr>
                <w:rFonts w:asciiTheme="minorHAnsi" w:hAnsiTheme="minorHAnsi"/>
                <w:sz w:val="24"/>
              </w:rPr>
              <w:t>&lt;</w:t>
            </w:r>
            <w:r>
              <w:rPr>
                <w:rFonts w:asciiTheme="minorHAnsi" w:hAnsiTheme="minorHAnsi"/>
                <w:sz w:val="24"/>
              </w:rPr>
              <w:t>=700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Rank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A4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5E23706E" w14:textId="77777777" w:rsidR="00195195" w:rsidRPr="009817F2" w:rsidRDefault="00195195" w:rsidP="00E265BF">
            <w:pPr>
              <w:spacing w:after="240"/>
              <w:rPr>
                <w:rFonts w:asciiTheme="minorHAnsi" w:hAnsiTheme="minorHAnsi"/>
                <w:sz w:val="24"/>
              </w:rPr>
            </w:pPr>
            <w:r w:rsidRPr="00904138">
              <w:rPr>
                <w:rFonts w:asciiTheme="minorHAnsi" w:hAnsiTheme="minorHAnsi"/>
                <w:sz w:val="24"/>
              </w:rPr>
              <w:t>Replicate</w:t>
            </w:r>
            <w:r w:rsidRPr="009817F2">
              <w:rPr>
                <w:rFonts w:asciiTheme="minorHAnsi" w:hAnsiTheme="minorHAnsi"/>
                <w:sz w:val="24"/>
              </w:rPr>
              <w:t xml:space="preserve"> the formula in </w:t>
            </w:r>
            <w:r>
              <w:rPr>
                <w:rFonts w:asciiTheme="minorHAnsi" w:hAnsiTheme="minorHAnsi"/>
                <w:b/>
                <w:sz w:val="24"/>
              </w:rPr>
              <w:t>Cell Range L7:L13</w:t>
            </w:r>
            <w:r w:rsidRPr="009817F2">
              <w:rPr>
                <w:rFonts w:asciiTheme="minorHAnsi" w:hAnsiTheme="minorHAnsi"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109D1BAF" w14:textId="77777777" w:rsidR="00195195" w:rsidRPr="009817F2" w:rsidRDefault="00195195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E265BF" w:rsidRPr="009817F2" w14:paraId="702724DB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0B32A7D1" w14:textId="77777777" w:rsidR="00E265BF" w:rsidRPr="009817F2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</w:t>
            </w:r>
          </w:p>
        </w:tc>
        <w:tc>
          <w:tcPr>
            <w:tcW w:w="8257" w:type="dxa"/>
          </w:tcPr>
          <w:p w14:paraId="315CC1DC" w14:textId="77777777" w:rsidR="00E265BF" w:rsidRPr="009817F2" w:rsidRDefault="00E265BF" w:rsidP="00E265BF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>
              <w:rPr>
                <w:rFonts w:asciiTheme="minorHAnsi" w:hAnsiTheme="minorHAnsi"/>
                <w:b/>
                <w:sz w:val="24"/>
              </w:rPr>
              <w:t>cell range M6:M13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9817F2">
              <w:rPr>
                <w:rFonts w:asciiTheme="minorHAnsi" w:hAnsiTheme="minorHAnsi"/>
                <w:sz w:val="24"/>
              </w:rPr>
              <w:t>find</w:t>
            </w:r>
            <w:r>
              <w:rPr>
                <w:rFonts w:asciiTheme="minorHAnsi" w:hAnsiTheme="minorHAnsi"/>
                <w:sz w:val="24"/>
              </w:rPr>
              <w:t xml:space="preserve"> the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Employment </w:t>
            </w:r>
            <w:r w:rsidRPr="005F7CBB">
              <w:rPr>
                <w:rFonts w:asciiTheme="minorHAnsi" w:hAnsiTheme="minorHAnsi"/>
                <w:b/>
                <w:sz w:val="24"/>
              </w:rPr>
              <w:t>Status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  <w:p w14:paraId="4E85F2F5" w14:textId="79B4C098" w:rsidR="00E265BF" w:rsidRPr="007E777A" w:rsidRDefault="00E265BF" w:rsidP="00E265BF">
            <w:pPr>
              <w:spacing w:after="240"/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 xml:space="preserve">Criteria: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Department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507954">
              <w:rPr>
                <w:rFonts w:asciiTheme="minorHAnsi" w:hAnsiTheme="minorHAnsi"/>
                <w:b/>
                <w:sz w:val="24"/>
              </w:rPr>
              <w:t>Accounts OR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Service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>
              <w:rPr>
                <w:rFonts w:asciiTheme="minorHAnsi" w:hAnsiTheme="minorHAnsi"/>
                <w:b/>
                <w:sz w:val="24"/>
              </w:rPr>
              <w:t xml:space="preserve"> less than 10 </w:t>
            </w:r>
            <w:r>
              <w:rPr>
                <w:rFonts w:asciiTheme="minorHAnsi" w:hAnsiTheme="minorHAnsi"/>
                <w:bCs/>
                <w:sz w:val="24"/>
              </w:rPr>
              <w:t>then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Confirmed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”, </w:t>
            </w:r>
            <w:r w:rsidRPr="00CD11A5">
              <w:rPr>
                <w:rFonts w:asciiTheme="minorHAnsi" w:hAnsiTheme="minorHAnsi"/>
                <w:bCs/>
                <w:sz w:val="24"/>
              </w:rPr>
              <w:t>otherwise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Pending</w:t>
            </w:r>
            <w:r w:rsidRPr="009817F2">
              <w:rPr>
                <w:rFonts w:asciiTheme="minorHAnsi" w:hAnsiTheme="minorHAnsi"/>
                <w:b/>
                <w:sz w:val="24"/>
              </w:rPr>
              <w:t>”</w:t>
            </w:r>
            <w:r>
              <w:rPr>
                <w:rFonts w:asciiTheme="minorHAnsi" w:hAnsiTheme="minorHAnsi"/>
                <w:b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3C67946" w14:textId="77777777" w:rsidR="00E265BF" w:rsidRPr="009817F2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E265BF" w:rsidRPr="009817F2" w14:paraId="04BED1F1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28BDC8C4" w14:textId="77777777" w:rsidR="00E265BF" w:rsidRPr="009817F2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27</w:t>
            </w:r>
          </w:p>
        </w:tc>
        <w:tc>
          <w:tcPr>
            <w:tcW w:w="8257" w:type="dxa"/>
          </w:tcPr>
          <w:p w14:paraId="13CBCD90" w14:textId="77777777" w:rsidR="00E265BF" w:rsidRPr="00A843CC" w:rsidRDefault="00E265BF" w:rsidP="00E265BF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A843CC">
              <w:rPr>
                <w:rFonts w:asciiTheme="minorHAnsi" w:hAnsiTheme="minorHAnsi"/>
                <w:sz w:val="24"/>
              </w:rPr>
              <w:t xml:space="preserve">In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J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22</w:t>
            </w:r>
            <w:r w:rsidRPr="00A843CC">
              <w:rPr>
                <w:rFonts w:asciiTheme="minorHAnsi" w:hAnsiTheme="minorHAnsi"/>
                <w:sz w:val="24"/>
              </w:rPr>
              <w:t xml:space="preserve">, find the number of </w:t>
            </w:r>
            <w:r>
              <w:rPr>
                <w:rFonts w:asciiTheme="minorHAnsi" w:hAnsiTheme="minorHAnsi"/>
                <w:b/>
                <w:bCs/>
                <w:sz w:val="24"/>
              </w:rPr>
              <w:t>IT</w:t>
            </w:r>
            <w:r>
              <w:rPr>
                <w:rFonts w:asciiTheme="minorHAnsi" w:hAnsiTheme="minorHAnsi"/>
                <w:sz w:val="24"/>
              </w:rPr>
              <w:t xml:space="preserve"> staff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w</w:t>
            </w:r>
            <w:r w:rsidRPr="00A843CC">
              <w:rPr>
                <w:rFonts w:asciiTheme="minorHAnsi" w:hAnsiTheme="minorHAnsi"/>
                <w:sz w:val="24"/>
              </w:rPr>
              <w:t>ho</w:t>
            </w:r>
            <w:r>
              <w:rPr>
                <w:rFonts w:asciiTheme="minorHAnsi" w:hAnsiTheme="minorHAnsi"/>
                <w:sz w:val="24"/>
              </w:rPr>
              <w:t>se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 w:rsidRPr="000D73E1">
              <w:rPr>
                <w:rFonts w:asciiTheme="minorHAnsi" w:hAnsiTheme="minorHAnsi"/>
                <w:b/>
                <w:sz w:val="24"/>
              </w:rPr>
              <w:t>Rank</w:t>
            </w:r>
            <w:r>
              <w:rPr>
                <w:rFonts w:asciiTheme="minorHAnsi" w:hAnsiTheme="minorHAnsi"/>
                <w:sz w:val="24"/>
              </w:rPr>
              <w:t xml:space="preserve"> is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A1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C99D64C" w14:textId="77777777" w:rsidR="00E265BF" w:rsidRPr="009817F2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E265BF" w:rsidRPr="009817F2" w14:paraId="6F38CA29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2788C419" w14:textId="77777777" w:rsidR="00E265BF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28</w:t>
            </w:r>
          </w:p>
        </w:tc>
        <w:tc>
          <w:tcPr>
            <w:tcW w:w="8257" w:type="dxa"/>
          </w:tcPr>
          <w:p w14:paraId="44D7B9BD" w14:textId="2E89DDC7" w:rsidR="00E265BF" w:rsidRPr="00A843CC" w:rsidRDefault="00E265BF" w:rsidP="00C6243A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J24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Sum</w:t>
            </w:r>
            <w:r>
              <w:rPr>
                <w:rFonts w:asciiTheme="minorHAnsi" w:hAnsiTheme="minorHAnsi"/>
                <w:sz w:val="24"/>
              </w:rPr>
              <w:t xml:space="preserve"> of 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House Rents </w:t>
            </w:r>
            <w:r w:rsidRPr="00B07235">
              <w:rPr>
                <w:rFonts w:asciiTheme="minorHAnsi" w:hAnsiTheme="minorHAnsi"/>
                <w:bCs/>
                <w:sz w:val="24"/>
              </w:rPr>
              <w:t>of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="00C6243A" w:rsidRPr="00C6243A">
              <w:rPr>
                <w:rFonts w:asciiTheme="minorHAnsi" w:hAnsiTheme="minorHAnsi"/>
                <w:bCs/>
                <w:sz w:val="24"/>
              </w:rPr>
              <w:t>all</w:t>
            </w:r>
            <w:r w:rsidR="00C6243A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Manager</w:t>
            </w:r>
            <w:r w:rsidR="00C6243A">
              <w:rPr>
                <w:rFonts w:asciiTheme="minorHAnsi" w:hAnsiTheme="minorHAnsi"/>
                <w:b/>
                <w:bCs/>
                <w:sz w:val="24"/>
              </w:rPr>
              <w:t xml:space="preserve">s </w:t>
            </w:r>
            <w:r w:rsidR="00C6243A" w:rsidRPr="00C6243A">
              <w:rPr>
                <w:rFonts w:asciiTheme="minorHAnsi" w:hAnsiTheme="minorHAnsi"/>
                <w:bCs/>
                <w:sz w:val="24"/>
              </w:rPr>
              <w:t>from</w:t>
            </w:r>
            <w:r w:rsidR="00C6243A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="00E35386">
              <w:rPr>
                <w:rFonts w:asciiTheme="minorHAnsi" w:hAnsiTheme="minorHAnsi"/>
                <w:b/>
                <w:bCs/>
                <w:sz w:val="24"/>
              </w:rPr>
              <w:t xml:space="preserve">the </w:t>
            </w:r>
            <w:r w:rsidR="00C6243A">
              <w:rPr>
                <w:rFonts w:asciiTheme="minorHAnsi" w:hAnsiTheme="minorHAnsi"/>
                <w:b/>
                <w:bCs/>
                <w:sz w:val="24"/>
              </w:rPr>
              <w:t xml:space="preserve">Sales </w:t>
            </w:r>
            <w:r w:rsidR="00C6243A" w:rsidRPr="00C6243A">
              <w:rPr>
                <w:rFonts w:asciiTheme="minorHAnsi" w:hAnsiTheme="minorHAnsi"/>
                <w:bCs/>
                <w:sz w:val="24"/>
              </w:rPr>
              <w:t>Department.</w:t>
            </w:r>
            <w:r w:rsidR="00C6243A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22FD6C84" w14:textId="77777777" w:rsidR="00E265BF" w:rsidRPr="009817F2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E265BF" w14:paraId="2D4483A0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70B0684C" w14:textId="77777777" w:rsidR="00E265BF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29</w:t>
            </w:r>
          </w:p>
        </w:tc>
        <w:tc>
          <w:tcPr>
            <w:tcW w:w="8257" w:type="dxa"/>
          </w:tcPr>
          <w:p w14:paraId="3A9E30E8" w14:textId="77777777" w:rsidR="00E265BF" w:rsidRDefault="00E265BF" w:rsidP="00E265BF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J26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Sum</w:t>
            </w:r>
            <w:r>
              <w:rPr>
                <w:rFonts w:asciiTheme="minorHAnsi" w:hAnsiTheme="minorHAnsi"/>
                <w:sz w:val="24"/>
              </w:rPr>
              <w:t xml:space="preserve"> of all </w:t>
            </w:r>
            <w:r>
              <w:rPr>
                <w:rFonts w:asciiTheme="minorHAnsi" w:hAnsiTheme="minorHAnsi"/>
                <w:b/>
                <w:bCs/>
                <w:sz w:val="24"/>
              </w:rPr>
              <w:t>Basic Salary</w:t>
            </w:r>
            <w:r>
              <w:rPr>
                <w:rFonts w:asciiTheme="minorHAnsi" w:hAnsiTheme="minorHAnsi"/>
                <w:sz w:val="24"/>
              </w:rPr>
              <w:t xml:space="preserve"> rounded to its nearest integer.</w:t>
            </w:r>
          </w:p>
        </w:tc>
        <w:tc>
          <w:tcPr>
            <w:tcW w:w="1080" w:type="dxa"/>
            <w:vAlign w:val="center"/>
          </w:tcPr>
          <w:p w14:paraId="61C71383" w14:textId="77777777" w:rsidR="00E265BF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E265BF" w14:paraId="6F888969" w14:textId="77777777" w:rsidTr="00947BC6">
        <w:trPr>
          <w:trHeight w:val="414"/>
        </w:trPr>
        <w:tc>
          <w:tcPr>
            <w:tcW w:w="828" w:type="dxa"/>
            <w:vAlign w:val="center"/>
          </w:tcPr>
          <w:p w14:paraId="387A4E58" w14:textId="77777777" w:rsidR="00E265BF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</w:p>
        </w:tc>
        <w:tc>
          <w:tcPr>
            <w:tcW w:w="8257" w:type="dxa"/>
          </w:tcPr>
          <w:p w14:paraId="471C48CE" w14:textId="115F8818" w:rsidR="00E265BF" w:rsidRDefault="00E265BF" w:rsidP="00E265BF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range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="00A54030">
              <w:rPr>
                <w:rFonts w:asciiTheme="minorHAnsi" w:hAnsiTheme="minorHAnsi"/>
                <w:b/>
                <w:bCs/>
                <w:sz w:val="24"/>
              </w:rPr>
              <w:t>G6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:</w:t>
            </w:r>
            <w:r w:rsidR="00A54030">
              <w:rPr>
                <w:rFonts w:asciiTheme="minorHAnsi" w:hAnsiTheme="minorHAnsi"/>
                <w:b/>
                <w:bCs/>
                <w:sz w:val="24"/>
              </w:rPr>
              <w:t>G13</w:t>
            </w:r>
            <w:r w:rsidRPr="009817F2">
              <w:rPr>
                <w:rFonts w:asciiTheme="minorHAnsi" w:hAnsiTheme="minorHAnsi"/>
                <w:sz w:val="24"/>
              </w:rPr>
              <w:t>, high</w:t>
            </w:r>
            <w:bookmarkStart w:id="0" w:name="_GoBack"/>
            <w:bookmarkEnd w:id="0"/>
            <w:r w:rsidRPr="009817F2">
              <w:rPr>
                <w:rFonts w:asciiTheme="minorHAnsi" w:hAnsiTheme="minorHAnsi"/>
                <w:sz w:val="24"/>
              </w:rPr>
              <w:t>light t</w:t>
            </w:r>
            <w:r>
              <w:rPr>
                <w:rFonts w:asciiTheme="minorHAnsi" w:hAnsiTheme="minorHAnsi"/>
                <w:sz w:val="24"/>
              </w:rPr>
              <w:t xml:space="preserve">he cells that contain </w:t>
            </w:r>
            <w:r>
              <w:rPr>
                <w:rFonts w:asciiTheme="minorHAnsi" w:hAnsiTheme="minorHAnsi"/>
                <w:b/>
                <w:bCs/>
                <w:sz w:val="24"/>
              </w:rPr>
              <w:t>House Rent</w:t>
            </w:r>
            <w:r>
              <w:rPr>
                <w:rFonts w:asciiTheme="minorHAnsi" w:hAnsiTheme="minorHAnsi"/>
                <w:sz w:val="24"/>
              </w:rPr>
              <w:t xml:space="preserve"> greater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than </w:t>
            </w:r>
            <w:r>
              <w:rPr>
                <w:rFonts w:asciiTheme="minorHAnsi" w:hAnsiTheme="minorHAnsi"/>
                <w:b/>
                <w:bCs/>
                <w:sz w:val="24"/>
              </w:rPr>
              <w:t>275</w:t>
            </w:r>
            <w:r w:rsidRPr="009817F2">
              <w:rPr>
                <w:rFonts w:asciiTheme="minorHAnsi" w:hAnsiTheme="minorHAnsi"/>
                <w:sz w:val="24"/>
              </w:rPr>
              <w:t xml:space="preserve"> with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light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red</w:t>
            </w:r>
            <w:r>
              <w:rPr>
                <w:rFonts w:asciiTheme="minorHAnsi" w:hAnsiTheme="minorHAnsi"/>
                <w:sz w:val="24"/>
              </w:rPr>
              <w:t xml:space="preserve"> fill. 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</w:p>
          <w:p w14:paraId="2321E194" w14:textId="77777777" w:rsidR="00E265BF" w:rsidRDefault="00E265BF" w:rsidP="00947BC6">
            <w:pPr>
              <w:rPr>
                <w:rFonts w:asciiTheme="minorHAnsi" w:hAnsiTheme="minorHAnsi"/>
                <w:sz w:val="24"/>
              </w:rPr>
            </w:pPr>
          </w:p>
          <w:p w14:paraId="65D79CF7" w14:textId="77777777" w:rsidR="00E265BF" w:rsidRDefault="00E265BF" w:rsidP="00947BC6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Staff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BADA465" w14:textId="77777777" w:rsidR="00E265BF" w:rsidRDefault="00E265BF" w:rsidP="00947BC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</w:tbl>
    <w:p w14:paraId="245B770D" w14:textId="789BECFF" w:rsidR="00AD6236" w:rsidRPr="003D0AC7" w:rsidRDefault="00AF7551" w:rsidP="00E265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602A6" wp14:editId="64D923FD">
                <wp:simplePos x="0" y="0"/>
                <wp:positionH relativeFrom="page">
                  <wp:posOffset>333375</wp:posOffset>
                </wp:positionH>
                <wp:positionV relativeFrom="paragraph">
                  <wp:posOffset>701675</wp:posOffset>
                </wp:positionV>
                <wp:extent cx="7124700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E464" w14:textId="5526DD1D" w:rsidR="00AF7551" w:rsidRDefault="00AF7551" w:rsidP="00AF7551">
                            <w:r>
                              <w:t xml:space="preserve">Semester </w:t>
                            </w:r>
                            <w:r w:rsidR="009134B1">
                              <w:t>1</w:t>
                            </w:r>
                            <w:r>
                              <w:t>, AY 201</w:t>
                            </w:r>
                            <w:r w:rsidR="009134B1">
                              <w:t>9</w:t>
                            </w:r>
                            <w:r>
                              <w:t>-</w:t>
                            </w:r>
                            <w:r w:rsidR="009134B1">
                              <w:t>20</w:t>
                            </w:r>
                            <w:r>
                              <w:t xml:space="preserve">                                             ITAD1100 – Advance</w:t>
                            </w:r>
                            <w:r w:rsidR="008E7ECD">
                              <w:t>d</w:t>
                            </w:r>
                            <w:r>
                              <w:t xml:space="preserve"> IT Skills                            </w:t>
                            </w:r>
                            <w:r w:rsidR="008E7ECD">
                              <w:t xml:space="preserve">                             </w:t>
                            </w:r>
                            <w:r>
                              <w:t xml:space="preserve">Page </w:t>
                            </w:r>
                            <w:r w:rsidR="009134B1">
                              <w:t>4</w:t>
                            </w:r>
                            <w:r>
                              <w:t xml:space="preserve"> of </w:t>
                            </w:r>
                            <w:r w:rsidR="009134B1">
                              <w:t>4</w:t>
                            </w:r>
                          </w:p>
                          <w:p w14:paraId="4F3AAEF6" w14:textId="77777777" w:rsidR="00AF7551" w:rsidRPr="00AF7551" w:rsidRDefault="00AF7551" w:rsidP="00AF755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B602A6" id="_x0000_s1030" type="#_x0000_t202" style="position:absolute;margin-left:26.25pt;margin-top:55.25pt;width:56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" stroked="f">
                <v:textbox>
                  <w:txbxContent>
                    <w:p w14:paraId="5284E464" w14:textId="5526DD1D" w:rsidR="00AF7551" w:rsidRDefault="00AF7551" w:rsidP="00AF7551">
                      <w:r>
                        <w:t xml:space="preserve">Semester </w:t>
                      </w:r>
                      <w:r w:rsidR="009134B1">
                        <w:t>1</w:t>
                      </w:r>
                      <w:r>
                        <w:t>, AY 201</w:t>
                      </w:r>
                      <w:r w:rsidR="009134B1">
                        <w:t>9</w:t>
                      </w:r>
                      <w:r>
                        <w:t>-</w:t>
                      </w:r>
                      <w:r w:rsidR="009134B1">
                        <w:t>20</w:t>
                      </w:r>
                      <w:r>
                        <w:t xml:space="preserve">                                             ITAD1100 – Advance</w:t>
                      </w:r>
                      <w:r w:rsidR="008E7ECD">
                        <w:t>d</w:t>
                      </w:r>
                      <w:r>
                        <w:t xml:space="preserve"> IT Skills                            </w:t>
                      </w:r>
                      <w:r w:rsidR="008E7ECD">
                        <w:t xml:space="preserve">                             </w:t>
                      </w:r>
                      <w:r>
                        <w:t xml:space="preserve">Page </w:t>
                      </w:r>
                      <w:r w:rsidR="009134B1">
                        <w:t>4</w:t>
                      </w:r>
                      <w:r>
                        <w:t xml:space="preserve"> of </w:t>
                      </w:r>
                      <w:r w:rsidR="009134B1">
                        <w:t>4</w:t>
                      </w:r>
                    </w:p>
                    <w:p w14:paraId="4F3AAEF6" w14:textId="77777777" w:rsidR="00AF7551" w:rsidRPr="00AF7551" w:rsidRDefault="00AF7551" w:rsidP="00AF755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AD6236" w:rsidRPr="003D0AC7" w:rsidSect="00AF7551">
      <w:footerReference w:type="even" r:id="rId10"/>
      <w:footerReference w:type="default" r:id="rId11"/>
      <w:pgSz w:w="12240" w:h="15840"/>
      <w:pgMar w:top="568" w:right="720" w:bottom="720" w:left="720" w:header="725" w:footer="16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29D44" w14:textId="77777777" w:rsidR="00FD1CF1" w:rsidRDefault="00FD1CF1" w:rsidP="001E59E4">
      <w:pPr>
        <w:spacing w:line="240" w:lineRule="auto"/>
      </w:pPr>
      <w:r>
        <w:separator/>
      </w:r>
    </w:p>
  </w:endnote>
  <w:endnote w:type="continuationSeparator" w:id="0">
    <w:p w14:paraId="50C3E759" w14:textId="77777777" w:rsidR="00FD1CF1" w:rsidRDefault="00FD1CF1" w:rsidP="001E5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9D1FB" w14:textId="77777777" w:rsidR="00021EC7" w:rsidRDefault="00021EC7" w:rsidP="00A15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5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A9545D" w14:textId="77777777" w:rsidR="00021EC7" w:rsidRDefault="00021EC7" w:rsidP="001E59E4">
    <w:pPr>
      <w:pStyle w:val="Footer"/>
      <w:ind w:right="360"/>
    </w:pPr>
  </w:p>
  <w:p w14:paraId="2F1646E2" w14:textId="77777777" w:rsidR="00021EC7" w:rsidRDefault="00021EC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56558" w14:textId="77777777" w:rsidR="00021EC7" w:rsidRPr="003D0AC7" w:rsidRDefault="00021EC7" w:rsidP="001820B8">
    <w:pPr>
      <w:pStyle w:val="Footer"/>
      <w:shd w:val="clear" w:color="auto" w:fill="D9D9D9" w:themeFill="background1" w:themeFillShade="D9"/>
      <w:ind w:right="-257"/>
      <w:rPr>
        <w:sz w:val="16"/>
        <w:szCs w:val="16"/>
      </w:rPr>
    </w:pPr>
  </w:p>
  <w:p w14:paraId="004D8D7B" w14:textId="77777777" w:rsidR="00021EC7" w:rsidRDefault="00021EC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06839" w14:textId="77777777" w:rsidR="00FD1CF1" w:rsidRDefault="00FD1CF1" w:rsidP="001E59E4">
      <w:pPr>
        <w:spacing w:line="240" w:lineRule="auto"/>
      </w:pPr>
      <w:r>
        <w:separator/>
      </w:r>
    </w:p>
  </w:footnote>
  <w:footnote w:type="continuationSeparator" w:id="0">
    <w:p w14:paraId="692073A2" w14:textId="77777777" w:rsidR="00FD1CF1" w:rsidRDefault="00FD1CF1" w:rsidP="001E59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1AB"/>
    <w:multiLevelType w:val="hybridMultilevel"/>
    <w:tmpl w:val="48288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7CAA"/>
    <w:multiLevelType w:val="hybridMultilevel"/>
    <w:tmpl w:val="CF28AA48"/>
    <w:lvl w:ilvl="0" w:tplc="7598C8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2032"/>
    <w:multiLevelType w:val="hybridMultilevel"/>
    <w:tmpl w:val="6D1E9D8C"/>
    <w:lvl w:ilvl="0" w:tplc="24041FBA">
      <w:start w:val="1"/>
      <w:numFmt w:val="lowerLetter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3" w15:restartNumberingAfterBreak="0">
    <w:nsid w:val="09E42C68"/>
    <w:multiLevelType w:val="hybridMultilevel"/>
    <w:tmpl w:val="FC304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23E6C"/>
    <w:multiLevelType w:val="hybridMultilevel"/>
    <w:tmpl w:val="A8D0E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1B81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87649"/>
    <w:multiLevelType w:val="hybridMultilevel"/>
    <w:tmpl w:val="78D2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0238"/>
    <w:multiLevelType w:val="hybridMultilevel"/>
    <w:tmpl w:val="09069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71"/>
    <w:multiLevelType w:val="hybridMultilevel"/>
    <w:tmpl w:val="0C4E7374"/>
    <w:lvl w:ilvl="0" w:tplc="9048A5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265B6"/>
    <w:multiLevelType w:val="hybridMultilevel"/>
    <w:tmpl w:val="09A68B24"/>
    <w:lvl w:ilvl="0" w:tplc="64E64C8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750AD"/>
    <w:multiLevelType w:val="hybridMultilevel"/>
    <w:tmpl w:val="4E385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B64A1"/>
    <w:multiLevelType w:val="hybridMultilevel"/>
    <w:tmpl w:val="B454ABBE"/>
    <w:lvl w:ilvl="0" w:tplc="228A79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60D49"/>
    <w:multiLevelType w:val="hybridMultilevel"/>
    <w:tmpl w:val="60C83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877DC"/>
    <w:multiLevelType w:val="hybridMultilevel"/>
    <w:tmpl w:val="0EC03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5A2D"/>
    <w:multiLevelType w:val="hybridMultilevel"/>
    <w:tmpl w:val="A6382FB0"/>
    <w:lvl w:ilvl="0" w:tplc="2FEE4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630057"/>
    <w:multiLevelType w:val="hybridMultilevel"/>
    <w:tmpl w:val="47087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5952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642FA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16211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3C10"/>
    <w:multiLevelType w:val="hybridMultilevel"/>
    <w:tmpl w:val="8480A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337B4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A42FA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A15E3"/>
    <w:multiLevelType w:val="hybridMultilevel"/>
    <w:tmpl w:val="DC288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329FB"/>
    <w:multiLevelType w:val="hybridMultilevel"/>
    <w:tmpl w:val="B50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F0EB7"/>
    <w:multiLevelType w:val="hybridMultilevel"/>
    <w:tmpl w:val="09A68B24"/>
    <w:lvl w:ilvl="0" w:tplc="64E64C8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F4528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96EF2"/>
    <w:multiLevelType w:val="hybridMultilevel"/>
    <w:tmpl w:val="AA96D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B0EDB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17F72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D678B"/>
    <w:multiLevelType w:val="hybridMultilevel"/>
    <w:tmpl w:val="637A9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E5D9E"/>
    <w:multiLevelType w:val="hybridMultilevel"/>
    <w:tmpl w:val="0F5C7D44"/>
    <w:lvl w:ilvl="0" w:tplc="17B2592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 w15:restartNumberingAfterBreak="0">
    <w:nsid w:val="79824B37"/>
    <w:multiLevelType w:val="hybridMultilevel"/>
    <w:tmpl w:val="B50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17"/>
  </w:num>
  <w:num w:numId="5">
    <w:abstractNumId w:val="14"/>
  </w:num>
  <w:num w:numId="6">
    <w:abstractNumId w:val="11"/>
  </w:num>
  <w:num w:numId="7">
    <w:abstractNumId w:val="25"/>
  </w:num>
  <w:num w:numId="8">
    <w:abstractNumId w:val="31"/>
  </w:num>
  <w:num w:numId="9">
    <w:abstractNumId w:val="23"/>
  </w:num>
  <w:num w:numId="10">
    <w:abstractNumId w:val="19"/>
  </w:num>
  <w:num w:numId="11">
    <w:abstractNumId w:val="29"/>
  </w:num>
  <w:num w:numId="12">
    <w:abstractNumId w:val="2"/>
  </w:num>
  <w:num w:numId="13">
    <w:abstractNumId w:val="18"/>
  </w:num>
  <w:num w:numId="14">
    <w:abstractNumId w:val="26"/>
  </w:num>
  <w:num w:numId="15">
    <w:abstractNumId w:val="7"/>
  </w:num>
  <w:num w:numId="16">
    <w:abstractNumId w:val="0"/>
  </w:num>
  <w:num w:numId="17">
    <w:abstractNumId w:val="4"/>
  </w:num>
  <w:num w:numId="18">
    <w:abstractNumId w:val="10"/>
  </w:num>
  <w:num w:numId="19">
    <w:abstractNumId w:val="22"/>
  </w:num>
  <w:num w:numId="20">
    <w:abstractNumId w:val="3"/>
  </w:num>
  <w:num w:numId="21">
    <w:abstractNumId w:val="30"/>
  </w:num>
  <w:num w:numId="22">
    <w:abstractNumId w:val="12"/>
  </w:num>
  <w:num w:numId="23">
    <w:abstractNumId w:val="13"/>
  </w:num>
  <w:num w:numId="24">
    <w:abstractNumId w:val="16"/>
  </w:num>
  <w:num w:numId="25">
    <w:abstractNumId w:val="6"/>
  </w:num>
  <w:num w:numId="26">
    <w:abstractNumId w:val="15"/>
  </w:num>
  <w:num w:numId="27">
    <w:abstractNumId w:val="5"/>
  </w:num>
  <w:num w:numId="28">
    <w:abstractNumId w:val="20"/>
  </w:num>
  <w:num w:numId="29">
    <w:abstractNumId w:val="21"/>
  </w:num>
  <w:num w:numId="30">
    <w:abstractNumId w:val="24"/>
  </w:num>
  <w:num w:numId="31">
    <w:abstractNumId w:val="8"/>
  </w:num>
  <w:num w:numId="3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s7QwNLUwsjA1NjNU0lEKTi0uzszPAymwqAUAonWCBSwAAAA="/>
  </w:docVars>
  <w:rsids>
    <w:rsidRoot w:val="00C812B7"/>
    <w:rsid w:val="00000432"/>
    <w:rsid w:val="00000F5B"/>
    <w:rsid w:val="00007A16"/>
    <w:rsid w:val="000115AC"/>
    <w:rsid w:val="0001197C"/>
    <w:rsid w:val="000123E7"/>
    <w:rsid w:val="00012640"/>
    <w:rsid w:val="00012DE9"/>
    <w:rsid w:val="0001454F"/>
    <w:rsid w:val="00014692"/>
    <w:rsid w:val="0001536F"/>
    <w:rsid w:val="00015A20"/>
    <w:rsid w:val="00015CEE"/>
    <w:rsid w:val="000169E1"/>
    <w:rsid w:val="00021EC7"/>
    <w:rsid w:val="00022387"/>
    <w:rsid w:val="00024523"/>
    <w:rsid w:val="00026286"/>
    <w:rsid w:val="000267DF"/>
    <w:rsid w:val="000268CE"/>
    <w:rsid w:val="000269F9"/>
    <w:rsid w:val="00027167"/>
    <w:rsid w:val="00027B94"/>
    <w:rsid w:val="00027F34"/>
    <w:rsid w:val="00031756"/>
    <w:rsid w:val="00031C05"/>
    <w:rsid w:val="000335B2"/>
    <w:rsid w:val="000354A0"/>
    <w:rsid w:val="00036290"/>
    <w:rsid w:val="000367B5"/>
    <w:rsid w:val="00036886"/>
    <w:rsid w:val="00044C22"/>
    <w:rsid w:val="00046063"/>
    <w:rsid w:val="00047A30"/>
    <w:rsid w:val="0005029F"/>
    <w:rsid w:val="00051CC0"/>
    <w:rsid w:val="00052524"/>
    <w:rsid w:val="00054AAB"/>
    <w:rsid w:val="00054BF4"/>
    <w:rsid w:val="0005521C"/>
    <w:rsid w:val="00056BC0"/>
    <w:rsid w:val="00065335"/>
    <w:rsid w:val="00066F74"/>
    <w:rsid w:val="000707B4"/>
    <w:rsid w:val="00073730"/>
    <w:rsid w:val="00074DD8"/>
    <w:rsid w:val="000760B6"/>
    <w:rsid w:val="00076694"/>
    <w:rsid w:val="00077C37"/>
    <w:rsid w:val="0008000C"/>
    <w:rsid w:val="000816AE"/>
    <w:rsid w:val="000834A4"/>
    <w:rsid w:val="00086487"/>
    <w:rsid w:val="00086B5D"/>
    <w:rsid w:val="000878A6"/>
    <w:rsid w:val="00090154"/>
    <w:rsid w:val="00090BFF"/>
    <w:rsid w:val="00091137"/>
    <w:rsid w:val="000924D6"/>
    <w:rsid w:val="000940BF"/>
    <w:rsid w:val="00095005"/>
    <w:rsid w:val="00095A49"/>
    <w:rsid w:val="00096C6A"/>
    <w:rsid w:val="000A0CD2"/>
    <w:rsid w:val="000A1C9C"/>
    <w:rsid w:val="000A31C1"/>
    <w:rsid w:val="000A63FA"/>
    <w:rsid w:val="000A6EF3"/>
    <w:rsid w:val="000A7148"/>
    <w:rsid w:val="000B55BE"/>
    <w:rsid w:val="000C106A"/>
    <w:rsid w:val="000C12FA"/>
    <w:rsid w:val="000C2133"/>
    <w:rsid w:val="000C3C4D"/>
    <w:rsid w:val="000C4735"/>
    <w:rsid w:val="000C4CDD"/>
    <w:rsid w:val="000C4FEE"/>
    <w:rsid w:val="000C716F"/>
    <w:rsid w:val="000D0899"/>
    <w:rsid w:val="000D19A8"/>
    <w:rsid w:val="000D2517"/>
    <w:rsid w:val="000D4124"/>
    <w:rsid w:val="000D5DBF"/>
    <w:rsid w:val="000D73E1"/>
    <w:rsid w:val="000E136A"/>
    <w:rsid w:val="000E1A35"/>
    <w:rsid w:val="000E3DD9"/>
    <w:rsid w:val="000E6D24"/>
    <w:rsid w:val="000E73F8"/>
    <w:rsid w:val="000F06F7"/>
    <w:rsid w:val="000F102B"/>
    <w:rsid w:val="000F399A"/>
    <w:rsid w:val="000F511A"/>
    <w:rsid w:val="000F5329"/>
    <w:rsid w:val="001008EB"/>
    <w:rsid w:val="001028FA"/>
    <w:rsid w:val="00102BB6"/>
    <w:rsid w:val="00103B48"/>
    <w:rsid w:val="00103E3D"/>
    <w:rsid w:val="00106083"/>
    <w:rsid w:val="001062D0"/>
    <w:rsid w:val="00110126"/>
    <w:rsid w:val="00111F53"/>
    <w:rsid w:val="00112738"/>
    <w:rsid w:val="0011396B"/>
    <w:rsid w:val="00113ED9"/>
    <w:rsid w:val="00114E9A"/>
    <w:rsid w:val="001150A4"/>
    <w:rsid w:val="00115A01"/>
    <w:rsid w:val="0011737A"/>
    <w:rsid w:val="001203C6"/>
    <w:rsid w:val="001233ED"/>
    <w:rsid w:val="00125966"/>
    <w:rsid w:val="00125C3E"/>
    <w:rsid w:val="001261FF"/>
    <w:rsid w:val="00130926"/>
    <w:rsid w:val="00130BF8"/>
    <w:rsid w:val="0013317B"/>
    <w:rsid w:val="00133B5A"/>
    <w:rsid w:val="001370AD"/>
    <w:rsid w:val="00140AD6"/>
    <w:rsid w:val="00140FF9"/>
    <w:rsid w:val="001417AD"/>
    <w:rsid w:val="001418D4"/>
    <w:rsid w:val="001429BD"/>
    <w:rsid w:val="00142A02"/>
    <w:rsid w:val="00143A05"/>
    <w:rsid w:val="001447DF"/>
    <w:rsid w:val="0014774D"/>
    <w:rsid w:val="0015085D"/>
    <w:rsid w:val="00152709"/>
    <w:rsid w:val="001535D4"/>
    <w:rsid w:val="00153BC4"/>
    <w:rsid w:val="001543E6"/>
    <w:rsid w:val="00154A62"/>
    <w:rsid w:val="0015554B"/>
    <w:rsid w:val="001560C2"/>
    <w:rsid w:val="00161619"/>
    <w:rsid w:val="00161CFB"/>
    <w:rsid w:val="00162091"/>
    <w:rsid w:val="0016339E"/>
    <w:rsid w:val="00163705"/>
    <w:rsid w:val="001644F6"/>
    <w:rsid w:val="00165074"/>
    <w:rsid w:val="001659AF"/>
    <w:rsid w:val="00165C71"/>
    <w:rsid w:val="00166146"/>
    <w:rsid w:val="00171CDC"/>
    <w:rsid w:val="00174542"/>
    <w:rsid w:val="00175195"/>
    <w:rsid w:val="001767E5"/>
    <w:rsid w:val="00177409"/>
    <w:rsid w:val="001807D5"/>
    <w:rsid w:val="001820B8"/>
    <w:rsid w:val="001830C7"/>
    <w:rsid w:val="001832B9"/>
    <w:rsid w:val="00184C45"/>
    <w:rsid w:val="00184F68"/>
    <w:rsid w:val="00185BD8"/>
    <w:rsid w:val="001873DC"/>
    <w:rsid w:val="0018774E"/>
    <w:rsid w:val="001945CC"/>
    <w:rsid w:val="00195195"/>
    <w:rsid w:val="00195764"/>
    <w:rsid w:val="001965E9"/>
    <w:rsid w:val="001A00DE"/>
    <w:rsid w:val="001A014B"/>
    <w:rsid w:val="001A09B7"/>
    <w:rsid w:val="001A26DE"/>
    <w:rsid w:val="001A2D1F"/>
    <w:rsid w:val="001A2E9C"/>
    <w:rsid w:val="001A3161"/>
    <w:rsid w:val="001A368F"/>
    <w:rsid w:val="001A3D15"/>
    <w:rsid w:val="001A40F4"/>
    <w:rsid w:val="001A4C7A"/>
    <w:rsid w:val="001B14DF"/>
    <w:rsid w:val="001B1F63"/>
    <w:rsid w:val="001B3212"/>
    <w:rsid w:val="001B36F8"/>
    <w:rsid w:val="001B3840"/>
    <w:rsid w:val="001B42E3"/>
    <w:rsid w:val="001B6416"/>
    <w:rsid w:val="001C2BCF"/>
    <w:rsid w:val="001C3FA1"/>
    <w:rsid w:val="001C4C6F"/>
    <w:rsid w:val="001C6B2C"/>
    <w:rsid w:val="001C6D60"/>
    <w:rsid w:val="001D0256"/>
    <w:rsid w:val="001D1150"/>
    <w:rsid w:val="001D6771"/>
    <w:rsid w:val="001D6E84"/>
    <w:rsid w:val="001D7A45"/>
    <w:rsid w:val="001E0918"/>
    <w:rsid w:val="001E11B1"/>
    <w:rsid w:val="001E1B20"/>
    <w:rsid w:val="001E1EA0"/>
    <w:rsid w:val="001E3CB7"/>
    <w:rsid w:val="001E55F5"/>
    <w:rsid w:val="001E59E4"/>
    <w:rsid w:val="001F0944"/>
    <w:rsid w:val="001F3377"/>
    <w:rsid w:val="001F723A"/>
    <w:rsid w:val="001F75F4"/>
    <w:rsid w:val="001F76E8"/>
    <w:rsid w:val="001F7CDD"/>
    <w:rsid w:val="0020082A"/>
    <w:rsid w:val="002042B5"/>
    <w:rsid w:val="0021602A"/>
    <w:rsid w:val="00217571"/>
    <w:rsid w:val="002176BC"/>
    <w:rsid w:val="00217774"/>
    <w:rsid w:val="00217F87"/>
    <w:rsid w:val="00220930"/>
    <w:rsid w:val="0022108A"/>
    <w:rsid w:val="0022148E"/>
    <w:rsid w:val="0022192A"/>
    <w:rsid w:val="00223538"/>
    <w:rsid w:val="00224A5F"/>
    <w:rsid w:val="0022666A"/>
    <w:rsid w:val="00227EB3"/>
    <w:rsid w:val="00234E8E"/>
    <w:rsid w:val="002359CD"/>
    <w:rsid w:val="00237A3D"/>
    <w:rsid w:val="00237A63"/>
    <w:rsid w:val="00240349"/>
    <w:rsid w:val="002406F5"/>
    <w:rsid w:val="00241BB5"/>
    <w:rsid w:val="002433B3"/>
    <w:rsid w:val="002447A6"/>
    <w:rsid w:val="00244F14"/>
    <w:rsid w:val="0024753B"/>
    <w:rsid w:val="00250B22"/>
    <w:rsid w:val="00251406"/>
    <w:rsid w:val="00260B2E"/>
    <w:rsid w:val="0026459E"/>
    <w:rsid w:val="00264CC8"/>
    <w:rsid w:val="00265871"/>
    <w:rsid w:val="00266313"/>
    <w:rsid w:val="00266FEA"/>
    <w:rsid w:val="00276469"/>
    <w:rsid w:val="00280282"/>
    <w:rsid w:val="00281C85"/>
    <w:rsid w:val="00284833"/>
    <w:rsid w:val="00285150"/>
    <w:rsid w:val="00286B69"/>
    <w:rsid w:val="00290EEB"/>
    <w:rsid w:val="002912A8"/>
    <w:rsid w:val="00292161"/>
    <w:rsid w:val="00294811"/>
    <w:rsid w:val="00295474"/>
    <w:rsid w:val="002A04CB"/>
    <w:rsid w:val="002A05D4"/>
    <w:rsid w:val="002A266F"/>
    <w:rsid w:val="002A2950"/>
    <w:rsid w:val="002A7068"/>
    <w:rsid w:val="002B0CA9"/>
    <w:rsid w:val="002B114B"/>
    <w:rsid w:val="002B1BF5"/>
    <w:rsid w:val="002B2C47"/>
    <w:rsid w:val="002B2D1C"/>
    <w:rsid w:val="002B45C5"/>
    <w:rsid w:val="002B593E"/>
    <w:rsid w:val="002B7BAF"/>
    <w:rsid w:val="002C077E"/>
    <w:rsid w:val="002C2BAB"/>
    <w:rsid w:val="002C2C30"/>
    <w:rsid w:val="002C359C"/>
    <w:rsid w:val="002C4A40"/>
    <w:rsid w:val="002C5C56"/>
    <w:rsid w:val="002C6984"/>
    <w:rsid w:val="002C6EA7"/>
    <w:rsid w:val="002C79C9"/>
    <w:rsid w:val="002D01BB"/>
    <w:rsid w:val="002D16F8"/>
    <w:rsid w:val="002D3142"/>
    <w:rsid w:val="002D6E2C"/>
    <w:rsid w:val="002E1192"/>
    <w:rsid w:val="002E5D09"/>
    <w:rsid w:val="002E714B"/>
    <w:rsid w:val="002F6D5D"/>
    <w:rsid w:val="00300C1E"/>
    <w:rsid w:val="00302BBD"/>
    <w:rsid w:val="0030307F"/>
    <w:rsid w:val="003036D1"/>
    <w:rsid w:val="003043E6"/>
    <w:rsid w:val="00305464"/>
    <w:rsid w:val="00305CA8"/>
    <w:rsid w:val="003111DD"/>
    <w:rsid w:val="00311431"/>
    <w:rsid w:val="00312FDE"/>
    <w:rsid w:val="003160CF"/>
    <w:rsid w:val="003202B3"/>
    <w:rsid w:val="003207F5"/>
    <w:rsid w:val="00320C93"/>
    <w:rsid w:val="00321C7F"/>
    <w:rsid w:val="00322975"/>
    <w:rsid w:val="003236E9"/>
    <w:rsid w:val="003267D9"/>
    <w:rsid w:val="00331CCB"/>
    <w:rsid w:val="003329BE"/>
    <w:rsid w:val="00334911"/>
    <w:rsid w:val="0034286A"/>
    <w:rsid w:val="00344767"/>
    <w:rsid w:val="00353179"/>
    <w:rsid w:val="003532A0"/>
    <w:rsid w:val="00354B03"/>
    <w:rsid w:val="00355F28"/>
    <w:rsid w:val="00356F35"/>
    <w:rsid w:val="00357E15"/>
    <w:rsid w:val="00361324"/>
    <w:rsid w:val="003621B5"/>
    <w:rsid w:val="00363DB3"/>
    <w:rsid w:val="00365A45"/>
    <w:rsid w:val="00367E61"/>
    <w:rsid w:val="00373C0B"/>
    <w:rsid w:val="0037417D"/>
    <w:rsid w:val="003745CF"/>
    <w:rsid w:val="00375624"/>
    <w:rsid w:val="0037790B"/>
    <w:rsid w:val="003801D3"/>
    <w:rsid w:val="00380597"/>
    <w:rsid w:val="003827C1"/>
    <w:rsid w:val="00383396"/>
    <w:rsid w:val="00385F7F"/>
    <w:rsid w:val="00387E6F"/>
    <w:rsid w:val="00387EBE"/>
    <w:rsid w:val="003932C4"/>
    <w:rsid w:val="003945AC"/>
    <w:rsid w:val="00394A30"/>
    <w:rsid w:val="003978B4"/>
    <w:rsid w:val="003A28BB"/>
    <w:rsid w:val="003A38F1"/>
    <w:rsid w:val="003A3AB3"/>
    <w:rsid w:val="003A5740"/>
    <w:rsid w:val="003A6C66"/>
    <w:rsid w:val="003B0CFD"/>
    <w:rsid w:val="003B351C"/>
    <w:rsid w:val="003B4670"/>
    <w:rsid w:val="003C063B"/>
    <w:rsid w:val="003C157A"/>
    <w:rsid w:val="003C1F24"/>
    <w:rsid w:val="003C4652"/>
    <w:rsid w:val="003C4B85"/>
    <w:rsid w:val="003C632D"/>
    <w:rsid w:val="003C6FC8"/>
    <w:rsid w:val="003D0AC7"/>
    <w:rsid w:val="003D1768"/>
    <w:rsid w:val="003D25CA"/>
    <w:rsid w:val="003D3351"/>
    <w:rsid w:val="003D35F8"/>
    <w:rsid w:val="003D44FE"/>
    <w:rsid w:val="003D5788"/>
    <w:rsid w:val="003D6A25"/>
    <w:rsid w:val="003D74AF"/>
    <w:rsid w:val="003E1934"/>
    <w:rsid w:val="003E2125"/>
    <w:rsid w:val="003E3104"/>
    <w:rsid w:val="003E34B7"/>
    <w:rsid w:val="003E39A9"/>
    <w:rsid w:val="003E3FC2"/>
    <w:rsid w:val="003E4401"/>
    <w:rsid w:val="003E4B0B"/>
    <w:rsid w:val="003E58CB"/>
    <w:rsid w:val="003E643B"/>
    <w:rsid w:val="003F0935"/>
    <w:rsid w:val="003F26A9"/>
    <w:rsid w:val="003F3A43"/>
    <w:rsid w:val="003F3F67"/>
    <w:rsid w:val="003F412F"/>
    <w:rsid w:val="003F6C88"/>
    <w:rsid w:val="00401266"/>
    <w:rsid w:val="00402FED"/>
    <w:rsid w:val="00407425"/>
    <w:rsid w:val="00410B5B"/>
    <w:rsid w:val="00412339"/>
    <w:rsid w:val="004123E3"/>
    <w:rsid w:val="00412761"/>
    <w:rsid w:val="00416E63"/>
    <w:rsid w:val="004205A7"/>
    <w:rsid w:val="00420BAD"/>
    <w:rsid w:val="0042140C"/>
    <w:rsid w:val="00423C5C"/>
    <w:rsid w:val="004244EE"/>
    <w:rsid w:val="004272CC"/>
    <w:rsid w:val="00430EAC"/>
    <w:rsid w:val="00435735"/>
    <w:rsid w:val="00437A52"/>
    <w:rsid w:val="00440411"/>
    <w:rsid w:val="00440A6F"/>
    <w:rsid w:val="004413B7"/>
    <w:rsid w:val="00441C16"/>
    <w:rsid w:val="00444DB8"/>
    <w:rsid w:val="00451872"/>
    <w:rsid w:val="004531D0"/>
    <w:rsid w:val="004553F8"/>
    <w:rsid w:val="00455D6F"/>
    <w:rsid w:val="004569A8"/>
    <w:rsid w:val="00461980"/>
    <w:rsid w:val="00465713"/>
    <w:rsid w:val="0047117D"/>
    <w:rsid w:val="00471601"/>
    <w:rsid w:val="00472A59"/>
    <w:rsid w:val="00476A51"/>
    <w:rsid w:val="00482387"/>
    <w:rsid w:val="004838C5"/>
    <w:rsid w:val="00484086"/>
    <w:rsid w:val="00484509"/>
    <w:rsid w:val="0048786F"/>
    <w:rsid w:val="00491AB0"/>
    <w:rsid w:val="00492415"/>
    <w:rsid w:val="004937AC"/>
    <w:rsid w:val="004940C2"/>
    <w:rsid w:val="004958DC"/>
    <w:rsid w:val="0049625D"/>
    <w:rsid w:val="004A1225"/>
    <w:rsid w:val="004A2441"/>
    <w:rsid w:val="004A34D4"/>
    <w:rsid w:val="004A3AD4"/>
    <w:rsid w:val="004A4AEF"/>
    <w:rsid w:val="004A5936"/>
    <w:rsid w:val="004A5DE9"/>
    <w:rsid w:val="004A7385"/>
    <w:rsid w:val="004B08D6"/>
    <w:rsid w:val="004B24C4"/>
    <w:rsid w:val="004B3F84"/>
    <w:rsid w:val="004B48B6"/>
    <w:rsid w:val="004B5B6E"/>
    <w:rsid w:val="004B5BB2"/>
    <w:rsid w:val="004B60A1"/>
    <w:rsid w:val="004B6E4D"/>
    <w:rsid w:val="004C0A8D"/>
    <w:rsid w:val="004C1D1B"/>
    <w:rsid w:val="004C204C"/>
    <w:rsid w:val="004C305D"/>
    <w:rsid w:val="004C63FF"/>
    <w:rsid w:val="004C6AE3"/>
    <w:rsid w:val="004D0258"/>
    <w:rsid w:val="004D0767"/>
    <w:rsid w:val="004D0D29"/>
    <w:rsid w:val="004D1019"/>
    <w:rsid w:val="004D24C9"/>
    <w:rsid w:val="004D3E23"/>
    <w:rsid w:val="004D49AD"/>
    <w:rsid w:val="004D4F40"/>
    <w:rsid w:val="004D5033"/>
    <w:rsid w:val="004D5898"/>
    <w:rsid w:val="004D5F43"/>
    <w:rsid w:val="004D6395"/>
    <w:rsid w:val="004D7565"/>
    <w:rsid w:val="004E09CB"/>
    <w:rsid w:val="004E0CE5"/>
    <w:rsid w:val="004E2F46"/>
    <w:rsid w:val="004E3153"/>
    <w:rsid w:val="004E3BE8"/>
    <w:rsid w:val="004E4E08"/>
    <w:rsid w:val="004F1F6D"/>
    <w:rsid w:val="004F222A"/>
    <w:rsid w:val="004F25CC"/>
    <w:rsid w:val="004F451C"/>
    <w:rsid w:val="00500518"/>
    <w:rsid w:val="00500976"/>
    <w:rsid w:val="00501698"/>
    <w:rsid w:val="00503B26"/>
    <w:rsid w:val="00504A9F"/>
    <w:rsid w:val="00505BAA"/>
    <w:rsid w:val="00507954"/>
    <w:rsid w:val="00511956"/>
    <w:rsid w:val="005133FC"/>
    <w:rsid w:val="00513C16"/>
    <w:rsid w:val="00513E7E"/>
    <w:rsid w:val="0051429B"/>
    <w:rsid w:val="00514A91"/>
    <w:rsid w:val="0051703A"/>
    <w:rsid w:val="00525249"/>
    <w:rsid w:val="00525D69"/>
    <w:rsid w:val="00526096"/>
    <w:rsid w:val="005327E1"/>
    <w:rsid w:val="00535D09"/>
    <w:rsid w:val="00541062"/>
    <w:rsid w:val="005434E4"/>
    <w:rsid w:val="005437FE"/>
    <w:rsid w:val="00543A17"/>
    <w:rsid w:val="00543D20"/>
    <w:rsid w:val="00544A87"/>
    <w:rsid w:val="0054644C"/>
    <w:rsid w:val="005505F8"/>
    <w:rsid w:val="005625D5"/>
    <w:rsid w:val="00567B16"/>
    <w:rsid w:val="00572DED"/>
    <w:rsid w:val="00576AD6"/>
    <w:rsid w:val="00577211"/>
    <w:rsid w:val="00577289"/>
    <w:rsid w:val="005803C1"/>
    <w:rsid w:val="005804B0"/>
    <w:rsid w:val="005837CF"/>
    <w:rsid w:val="005846BE"/>
    <w:rsid w:val="00585262"/>
    <w:rsid w:val="00587BA8"/>
    <w:rsid w:val="00590616"/>
    <w:rsid w:val="00592201"/>
    <w:rsid w:val="00593316"/>
    <w:rsid w:val="005946C8"/>
    <w:rsid w:val="00594774"/>
    <w:rsid w:val="00595423"/>
    <w:rsid w:val="005955DC"/>
    <w:rsid w:val="005959DA"/>
    <w:rsid w:val="005965AD"/>
    <w:rsid w:val="0059717F"/>
    <w:rsid w:val="005979B7"/>
    <w:rsid w:val="005A19F2"/>
    <w:rsid w:val="005A3668"/>
    <w:rsid w:val="005A3DE2"/>
    <w:rsid w:val="005A5489"/>
    <w:rsid w:val="005B1570"/>
    <w:rsid w:val="005B37B1"/>
    <w:rsid w:val="005B3A01"/>
    <w:rsid w:val="005B3EFB"/>
    <w:rsid w:val="005B62BE"/>
    <w:rsid w:val="005B7CE5"/>
    <w:rsid w:val="005B7EE2"/>
    <w:rsid w:val="005C41BC"/>
    <w:rsid w:val="005C4618"/>
    <w:rsid w:val="005C5A17"/>
    <w:rsid w:val="005C6121"/>
    <w:rsid w:val="005C65D1"/>
    <w:rsid w:val="005C6BE0"/>
    <w:rsid w:val="005C6CBC"/>
    <w:rsid w:val="005D1A2D"/>
    <w:rsid w:val="005D1A82"/>
    <w:rsid w:val="005D47D5"/>
    <w:rsid w:val="005D5CC3"/>
    <w:rsid w:val="005D5EDA"/>
    <w:rsid w:val="005E01D4"/>
    <w:rsid w:val="005E0232"/>
    <w:rsid w:val="005E13A5"/>
    <w:rsid w:val="005E1F6D"/>
    <w:rsid w:val="005E3842"/>
    <w:rsid w:val="005E3BA1"/>
    <w:rsid w:val="005E480C"/>
    <w:rsid w:val="005E4A61"/>
    <w:rsid w:val="005E699A"/>
    <w:rsid w:val="005E760E"/>
    <w:rsid w:val="005F1FC7"/>
    <w:rsid w:val="005F3027"/>
    <w:rsid w:val="005F5B54"/>
    <w:rsid w:val="005F7CBB"/>
    <w:rsid w:val="006010F8"/>
    <w:rsid w:val="00601E82"/>
    <w:rsid w:val="00603E41"/>
    <w:rsid w:val="00603FA2"/>
    <w:rsid w:val="00605778"/>
    <w:rsid w:val="00606E5C"/>
    <w:rsid w:val="0060744B"/>
    <w:rsid w:val="00610B69"/>
    <w:rsid w:val="00612BB2"/>
    <w:rsid w:val="00616BD1"/>
    <w:rsid w:val="006175BA"/>
    <w:rsid w:val="006175E0"/>
    <w:rsid w:val="00620329"/>
    <w:rsid w:val="006206E5"/>
    <w:rsid w:val="00620A1F"/>
    <w:rsid w:val="00620C27"/>
    <w:rsid w:val="00620D40"/>
    <w:rsid w:val="0062376B"/>
    <w:rsid w:val="00625F2A"/>
    <w:rsid w:val="00627F99"/>
    <w:rsid w:val="006301F7"/>
    <w:rsid w:val="00630EF2"/>
    <w:rsid w:val="006322BE"/>
    <w:rsid w:val="00632C50"/>
    <w:rsid w:val="00632ED4"/>
    <w:rsid w:val="00632F38"/>
    <w:rsid w:val="00633037"/>
    <w:rsid w:val="00641ECA"/>
    <w:rsid w:val="0064413A"/>
    <w:rsid w:val="00645297"/>
    <w:rsid w:val="0064713D"/>
    <w:rsid w:val="006471FB"/>
    <w:rsid w:val="00647EBB"/>
    <w:rsid w:val="00654DA3"/>
    <w:rsid w:val="00657911"/>
    <w:rsid w:val="00657CB2"/>
    <w:rsid w:val="006651DA"/>
    <w:rsid w:val="00665537"/>
    <w:rsid w:val="00665F2F"/>
    <w:rsid w:val="0067126E"/>
    <w:rsid w:val="00672083"/>
    <w:rsid w:val="00672F6A"/>
    <w:rsid w:val="00674E83"/>
    <w:rsid w:val="006760BA"/>
    <w:rsid w:val="0068344B"/>
    <w:rsid w:val="0068662F"/>
    <w:rsid w:val="00686AEF"/>
    <w:rsid w:val="006939E3"/>
    <w:rsid w:val="00695F60"/>
    <w:rsid w:val="0069616E"/>
    <w:rsid w:val="00697ED9"/>
    <w:rsid w:val="00697F8C"/>
    <w:rsid w:val="006A1A4F"/>
    <w:rsid w:val="006A526F"/>
    <w:rsid w:val="006A6362"/>
    <w:rsid w:val="006A673B"/>
    <w:rsid w:val="006A682A"/>
    <w:rsid w:val="006B0FDC"/>
    <w:rsid w:val="006B2469"/>
    <w:rsid w:val="006B372F"/>
    <w:rsid w:val="006B45FB"/>
    <w:rsid w:val="006B47AE"/>
    <w:rsid w:val="006B4869"/>
    <w:rsid w:val="006B6241"/>
    <w:rsid w:val="006B7C5F"/>
    <w:rsid w:val="006C02ED"/>
    <w:rsid w:val="006C0E14"/>
    <w:rsid w:val="006C111E"/>
    <w:rsid w:val="006C1BCE"/>
    <w:rsid w:val="006C2B86"/>
    <w:rsid w:val="006C3F3F"/>
    <w:rsid w:val="006C6CAB"/>
    <w:rsid w:val="006C6E7D"/>
    <w:rsid w:val="006C6EE5"/>
    <w:rsid w:val="006C6F90"/>
    <w:rsid w:val="006C72BA"/>
    <w:rsid w:val="006C7407"/>
    <w:rsid w:val="006C7D24"/>
    <w:rsid w:val="006D13A3"/>
    <w:rsid w:val="006D51AE"/>
    <w:rsid w:val="006D6577"/>
    <w:rsid w:val="006D7EF5"/>
    <w:rsid w:val="006E13C6"/>
    <w:rsid w:val="006E2E7E"/>
    <w:rsid w:val="006E664E"/>
    <w:rsid w:val="006E7C69"/>
    <w:rsid w:val="006F0F62"/>
    <w:rsid w:val="006F2C08"/>
    <w:rsid w:val="006F2DA5"/>
    <w:rsid w:val="006F38D1"/>
    <w:rsid w:val="006F41DD"/>
    <w:rsid w:val="006F62FD"/>
    <w:rsid w:val="006F6866"/>
    <w:rsid w:val="006F6EDE"/>
    <w:rsid w:val="006F7532"/>
    <w:rsid w:val="00701ECE"/>
    <w:rsid w:val="007042BA"/>
    <w:rsid w:val="00705727"/>
    <w:rsid w:val="007077A6"/>
    <w:rsid w:val="00710B1B"/>
    <w:rsid w:val="0071310B"/>
    <w:rsid w:val="00713377"/>
    <w:rsid w:val="00714B8F"/>
    <w:rsid w:val="00717725"/>
    <w:rsid w:val="0071782F"/>
    <w:rsid w:val="00720A0A"/>
    <w:rsid w:val="007231AB"/>
    <w:rsid w:val="007238D4"/>
    <w:rsid w:val="00723C9E"/>
    <w:rsid w:val="0072596D"/>
    <w:rsid w:val="007269B2"/>
    <w:rsid w:val="007275F8"/>
    <w:rsid w:val="00727896"/>
    <w:rsid w:val="00730E81"/>
    <w:rsid w:val="0073323A"/>
    <w:rsid w:val="007342DA"/>
    <w:rsid w:val="007350B7"/>
    <w:rsid w:val="0073519B"/>
    <w:rsid w:val="007367E4"/>
    <w:rsid w:val="00742809"/>
    <w:rsid w:val="00742BAF"/>
    <w:rsid w:val="00743246"/>
    <w:rsid w:val="00743721"/>
    <w:rsid w:val="00744D36"/>
    <w:rsid w:val="00746397"/>
    <w:rsid w:val="007470A9"/>
    <w:rsid w:val="0075080B"/>
    <w:rsid w:val="007532B9"/>
    <w:rsid w:val="00755F16"/>
    <w:rsid w:val="0075671C"/>
    <w:rsid w:val="0075705C"/>
    <w:rsid w:val="00761379"/>
    <w:rsid w:val="007616CE"/>
    <w:rsid w:val="00761933"/>
    <w:rsid w:val="00761AC9"/>
    <w:rsid w:val="007635FC"/>
    <w:rsid w:val="00764EA1"/>
    <w:rsid w:val="00766153"/>
    <w:rsid w:val="00767D7A"/>
    <w:rsid w:val="0077033F"/>
    <w:rsid w:val="00772830"/>
    <w:rsid w:val="00772CF1"/>
    <w:rsid w:val="007737EC"/>
    <w:rsid w:val="0077419B"/>
    <w:rsid w:val="00780432"/>
    <w:rsid w:val="00782FDD"/>
    <w:rsid w:val="00783526"/>
    <w:rsid w:val="007835C5"/>
    <w:rsid w:val="00783E28"/>
    <w:rsid w:val="00784063"/>
    <w:rsid w:val="007841C7"/>
    <w:rsid w:val="007869C5"/>
    <w:rsid w:val="00790920"/>
    <w:rsid w:val="00793638"/>
    <w:rsid w:val="00793DC3"/>
    <w:rsid w:val="00794B41"/>
    <w:rsid w:val="00794E52"/>
    <w:rsid w:val="00794ED4"/>
    <w:rsid w:val="007A0CCF"/>
    <w:rsid w:val="007A0EA7"/>
    <w:rsid w:val="007A1919"/>
    <w:rsid w:val="007A3A82"/>
    <w:rsid w:val="007A4DB5"/>
    <w:rsid w:val="007A65F0"/>
    <w:rsid w:val="007B0503"/>
    <w:rsid w:val="007B0AD3"/>
    <w:rsid w:val="007B282E"/>
    <w:rsid w:val="007B51A4"/>
    <w:rsid w:val="007B5881"/>
    <w:rsid w:val="007B6439"/>
    <w:rsid w:val="007B780E"/>
    <w:rsid w:val="007C4C85"/>
    <w:rsid w:val="007C5E90"/>
    <w:rsid w:val="007C6782"/>
    <w:rsid w:val="007C7E1D"/>
    <w:rsid w:val="007D0331"/>
    <w:rsid w:val="007D0562"/>
    <w:rsid w:val="007D09FD"/>
    <w:rsid w:val="007D2383"/>
    <w:rsid w:val="007D3A5D"/>
    <w:rsid w:val="007D3B0D"/>
    <w:rsid w:val="007D4B13"/>
    <w:rsid w:val="007D731A"/>
    <w:rsid w:val="007E1067"/>
    <w:rsid w:val="007E1C7C"/>
    <w:rsid w:val="007E3734"/>
    <w:rsid w:val="007E3F54"/>
    <w:rsid w:val="007E437C"/>
    <w:rsid w:val="007E5BDB"/>
    <w:rsid w:val="007E631A"/>
    <w:rsid w:val="007E7352"/>
    <w:rsid w:val="007E777A"/>
    <w:rsid w:val="007F0530"/>
    <w:rsid w:val="007F229E"/>
    <w:rsid w:val="007F403C"/>
    <w:rsid w:val="007F53B8"/>
    <w:rsid w:val="007F5479"/>
    <w:rsid w:val="007F5AF2"/>
    <w:rsid w:val="007F7894"/>
    <w:rsid w:val="00800C8D"/>
    <w:rsid w:val="00802704"/>
    <w:rsid w:val="0080355C"/>
    <w:rsid w:val="008036CA"/>
    <w:rsid w:val="00806924"/>
    <w:rsid w:val="00815E5F"/>
    <w:rsid w:val="008170C7"/>
    <w:rsid w:val="00824B52"/>
    <w:rsid w:val="00825A49"/>
    <w:rsid w:val="00826406"/>
    <w:rsid w:val="00827450"/>
    <w:rsid w:val="008301AE"/>
    <w:rsid w:val="00831F4C"/>
    <w:rsid w:val="008335B8"/>
    <w:rsid w:val="008340B0"/>
    <w:rsid w:val="0083425C"/>
    <w:rsid w:val="00834781"/>
    <w:rsid w:val="0083717B"/>
    <w:rsid w:val="00837B10"/>
    <w:rsid w:val="00840E97"/>
    <w:rsid w:val="00840F73"/>
    <w:rsid w:val="00841B6F"/>
    <w:rsid w:val="0084200F"/>
    <w:rsid w:val="00842C0B"/>
    <w:rsid w:val="00843423"/>
    <w:rsid w:val="008447EB"/>
    <w:rsid w:val="00844C75"/>
    <w:rsid w:val="0084537E"/>
    <w:rsid w:val="008477E3"/>
    <w:rsid w:val="00850FD8"/>
    <w:rsid w:val="00851A5D"/>
    <w:rsid w:val="00852A50"/>
    <w:rsid w:val="00852C5D"/>
    <w:rsid w:val="00853B1A"/>
    <w:rsid w:val="00856E28"/>
    <w:rsid w:val="00857744"/>
    <w:rsid w:val="00857F86"/>
    <w:rsid w:val="00857F90"/>
    <w:rsid w:val="00860AED"/>
    <w:rsid w:val="00863552"/>
    <w:rsid w:val="00863D47"/>
    <w:rsid w:val="00865195"/>
    <w:rsid w:val="00866652"/>
    <w:rsid w:val="008672B8"/>
    <w:rsid w:val="00870817"/>
    <w:rsid w:val="008726D7"/>
    <w:rsid w:val="00874784"/>
    <w:rsid w:val="00874EFB"/>
    <w:rsid w:val="00875DED"/>
    <w:rsid w:val="00880CEB"/>
    <w:rsid w:val="00881A4D"/>
    <w:rsid w:val="00884657"/>
    <w:rsid w:val="00884AA2"/>
    <w:rsid w:val="00884B38"/>
    <w:rsid w:val="0088668F"/>
    <w:rsid w:val="008901D9"/>
    <w:rsid w:val="0089362F"/>
    <w:rsid w:val="00893DBA"/>
    <w:rsid w:val="00894262"/>
    <w:rsid w:val="00894729"/>
    <w:rsid w:val="0089635F"/>
    <w:rsid w:val="008A0CA7"/>
    <w:rsid w:val="008A3EB3"/>
    <w:rsid w:val="008A4F72"/>
    <w:rsid w:val="008A5616"/>
    <w:rsid w:val="008A6BCE"/>
    <w:rsid w:val="008B00C9"/>
    <w:rsid w:val="008B0AA3"/>
    <w:rsid w:val="008B1EBC"/>
    <w:rsid w:val="008B3069"/>
    <w:rsid w:val="008B32F3"/>
    <w:rsid w:val="008B4B7F"/>
    <w:rsid w:val="008C1992"/>
    <w:rsid w:val="008C2D1D"/>
    <w:rsid w:val="008C38B4"/>
    <w:rsid w:val="008C41AC"/>
    <w:rsid w:val="008C5269"/>
    <w:rsid w:val="008C55DA"/>
    <w:rsid w:val="008C644C"/>
    <w:rsid w:val="008D12A0"/>
    <w:rsid w:val="008D1766"/>
    <w:rsid w:val="008D3EF3"/>
    <w:rsid w:val="008D618F"/>
    <w:rsid w:val="008E2D91"/>
    <w:rsid w:val="008E3119"/>
    <w:rsid w:val="008E3559"/>
    <w:rsid w:val="008E5A33"/>
    <w:rsid w:val="008E62A4"/>
    <w:rsid w:val="008E6E55"/>
    <w:rsid w:val="008E7C4A"/>
    <w:rsid w:val="008E7ECD"/>
    <w:rsid w:val="008F1921"/>
    <w:rsid w:val="008F2A1A"/>
    <w:rsid w:val="008F373D"/>
    <w:rsid w:val="008F6342"/>
    <w:rsid w:val="00904138"/>
    <w:rsid w:val="00905228"/>
    <w:rsid w:val="009055FC"/>
    <w:rsid w:val="0091110D"/>
    <w:rsid w:val="00911348"/>
    <w:rsid w:val="009122C2"/>
    <w:rsid w:val="009134B1"/>
    <w:rsid w:val="00913F1A"/>
    <w:rsid w:val="00916406"/>
    <w:rsid w:val="00917647"/>
    <w:rsid w:val="00917BF2"/>
    <w:rsid w:val="00921C83"/>
    <w:rsid w:val="00922390"/>
    <w:rsid w:val="00922BCD"/>
    <w:rsid w:val="009255CC"/>
    <w:rsid w:val="009268AF"/>
    <w:rsid w:val="00926D45"/>
    <w:rsid w:val="00927F97"/>
    <w:rsid w:val="00930DAF"/>
    <w:rsid w:val="009313AE"/>
    <w:rsid w:val="00931513"/>
    <w:rsid w:val="0093296B"/>
    <w:rsid w:val="00933A06"/>
    <w:rsid w:val="00935096"/>
    <w:rsid w:val="0093718D"/>
    <w:rsid w:val="00942E70"/>
    <w:rsid w:val="00942FF7"/>
    <w:rsid w:val="00944AD7"/>
    <w:rsid w:val="00944AFF"/>
    <w:rsid w:val="00946564"/>
    <w:rsid w:val="00946CFD"/>
    <w:rsid w:val="00950FAC"/>
    <w:rsid w:val="00951818"/>
    <w:rsid w:val="00953BF3"/>
    <w:rsid w:val="009615D3"/>
    <w:rsid w:val="0096220A"/>
    <w:rsid w:val="00967A43"/>
    <w:rsid w:val="009700EC"/>
    <w:rsid w:val="00972A93"/>
    <w:rsid w:val="009739B3"/>
    <w:rsid w:val="00974A42"/>
    <w:rsid w:val="00974D63"/>
    <w:rsid w:val="009802BD"/>
    <w:rsid w:val="009820A0"/>
    <w:rsid w:val="00984F52"/>
    <w:rsid w:val="00984FF3"/>
    <w:rsid w:val="0098777E"/>
    <w:rsid w:val="00987D1B"/>
    <w:rsid w:val="0099226D"/>
    <w:rsid w:val="009945AC"/>
    <w:rsid w:val="00996210"/>
    <w:rsid w:val="009A1A37"/>
    <w:rsid w:val="009A222E"/>
    <w:rsid w:val="009A5BFB"/>
    <w:rsid w:val="009A5F41"/>
    <w:rsid w:val="009A6C7E"/>
    <w:rsid w:val="009B01A5"/>
    <w:rsid w:val="009B029E"/>
    <w:rsid w:val="009B0747"/>
    <w:rsid w:val="009B0D2A"/>
    <w:rsid w:val="009B1388"/>
    <w:rsid w:val="009B38D4"/>
    <w:rsid w:val="009B3C60"/>
    <w:rsid w:val="009B4048"/>
    <w:rsid w:val="009B4C3D"/>
    <w:rsid w:val="009B68B7"/>
    <w:rsid w:val="009B6D59"/>
    <w:rsid w:val="009B7FC6"/>
    <w:rsid w:val="009C00E9"/>
    <w:rsid w:val="009C072B"/>
    <w:rsid w:val="009C34DE"/>
    <w:rsid w:val="009C36BE"/>
    <w:rsid w:val="009C3860"/>
    <w:rsid w:val="009C3E0F"/>
    <w:rsid w:val="009C49E3"/>
    <w:rsid w:val="009C4EF3"/>
    <w:rsid w:val="009C7DEF"/>
    <w:rsid w:val="009D6912"/>
    <w:rsid w:val="009D6AE6"/>
    <w:rsid w:val="009D6BAD"/>
    <w:rsid w:val="009D742F"/>
    <w:rsid w:val="009D7C17"/>
    <w:rsid w:val="009E1880"/>
    <w:rsid w:val="009E4621"/>
    <w:rsid w:val="009E4EB6"/>
    <w:rsid w:val="009E6477"/>
    <w:rsid w:val="009E7880"/>
    <w:rsid w:val="009F13F8"/>
    <w:rsid w:val="009F1476"/>
    <w:rsid w:val="009F42EC"/>
    <w:rsid w:val="009F49C0"/>
    <w:rsid w:val="009F61B5"/>
    <w:rsid w:val="00A00DDE"/>
    <w:rsid w:val="00A03D7A"/>
    <w:rsid w:val="00A0467E"/>
    <w:rsid w:val="00A129C8"/>
    <w:rsid w:val="00A1354E"/>
    <w:rsid w:val="00A14DAB"/>
    <w:rsid w:val="00A1530F"/>
    <w:rsid w:val="00A22356"/>
    <w:rsid w:val="00A227CF"/>
    <w:rsid w:val="00A22AA7"/>
    <w:rsid w:val="00A23725"/>
    <w:rsid w:val="00A24904"/>
    <w:rsid w:val="00A262C5"/>
    <w:rsid w:val="00A30585"/>
    <w:rsid w:val="00A3439C"/>
    <w:rsid w:val="00A36857"/>
    <w:rsid w:val="00A375F1"/>
    <w:rsid w:val="00A4072F"/>
    <w:rsid w:val="00A422F2"/>
    <w:rsid w:val="00A42676"/>
    <w:rsid w:val="00A4311E"/>
    <w:rsid w:val="00A4456E"/>
    <w:rsid w:val="00A462F3"/>
    <w:rsid w:val="00A47360"/>
    <w:rsid w:val="00A52615"/>
    <w:rsid w:val="00A54030"/>
    <w:rsid w:val="00A5419A"/>
    <w:rsid w:val="00A541F1"/>
    <w:rsid w:val="00A5480B"/>
    <w:rsid w:val="00A554A0"/>
    <w:rsid w:val="00A56551"/>
    <w:rsid w:val="00A605F3"/>
    <w:rsid w:val="00A64324"/>
    <w:rsid w:val="00A658F5"/>
    <w:rsid w:val="00A67298"/>
    <w:rsid w:val="00A705EA"/>
    <w:rsid w:val="00A7081C"/>
    <w:rsid w:val="00A7174F"/>
    <w:rsid w:val="00A72245"/>
    <w:rsid w:val="00A73293"/>
    <w:rsid w:val="00A74328"/>
    <w:rsid w:val="00A746D4"/>
    <w:rsid w:val="00A75CA9"/>
    <w:rsid w:val="00A76F80"/>
    <w:rsid w:val="00A812AF"/>
    <w:rsid w:val="00A81703"/>
    <w:rsid w:val="00A826D2"/>
    <w:rsid w:val="00A843CC"/>
    <w:rsid w:val="00A84BA3"/>
    <w:rsid w:val="00A8693F"/>
    <w:rsid w:val="00A87BDA"/>
    <w:rsid w:val="00A87F87"/>
    <w:rsid w:val="00A907F0"/>
    <w:rsid w:val="00A9134B"/>
    <w:rsid w:val="00A9395B"/>
    <w:rsid w:val="00A93FA4"/>
    <w:rsid w:val="00A95FF4"/>
    <w:rsid w:val="00A97A69"/>
    <w:rsid w:val="00AA07DD"/>
    <w:rsid w:val="00AA1CCF"/>
    <w:rsid w:val="00AA2444"/>
    <w:rsid w:val="00AA24A9"/>
    <w:rsid w:val="00AA2965"/>
    <w:rsid w:val="00AA32DB"/>
    <w:rsid w:val="00AA392B"/>
    <w:rsid w:val="00AA4438"/>
    <w:rsid w:val="00AA4CE6"/>
    <w:rsid w:val="00AA4F5E"/>
    <w:rsid w:val="00AA624F"/>
    <w:rsid w:val="00AA6CDC"/>
    <w:rsid w:val="00AA793B"/>
    <w:rsid w:val="00AB1D24"/>
    <w:rsid w:val="00AB2592"/>
    <w:rsid w:val="00AB25BD"/>
    <w:rsid w:val="00AB2CF6"/>
    <w:rsid w:val="00AB4A44"/>
    <w:rsid w:val="00AB4A68"/>
    <w:rsid w:val="00AB5DDD"/>
    <w:rsid w:val="00AC1080"/>
    <w:rsid w:val="00AC15A3"/>
    <w:rsid w:val="00AC1B49"/>
    <w:rsid w:val="00AC25F4"/>
    <w:rsid w:val="00AC62B5"/>
    <w:rsid w:val="00AC7193"/>
    <w:rsid w:val="00AD10E2"/>
    <w:rsid w:val="00AD373C"/>
    <w:rsid w:val="00AD396F"/>
    <w:rsid w:val="00AD5960"/>
    <w:rsid w:val="00AD6236"/>
    <w:rsid w:val="00AD6B48"/>
    <w:rsid w:val="00AD73BB"/>
    <w:rsid w:val="00AE46CF"/>
    <w:rsid w:val="00AE7595"/>
    <w:rsid w:val="00AF207B"/>
    <w:rsid w:val="00AF2309"/>
    <w:rsid w:val="00AF496F"/>
    <w:rsid w:val="00AF59F8"/>
    <w:rsid w:val="00AF5E76"/>
    <w:rsid w:val="00AF7551"/>
    <w:rsid w:val="00B0386B"/>
    <w:rsid w:val="00B03E40"/>
    <w:rsid w:val="00B07235"/>
    <w:rsid w:val="00B10811"/>
    <w:rsid w:val="00B10E9A"/>
    <w:rsid w:val="00B10FF0"/>
    <w:rsid w:val="00B112F6"/>
    <w:rsid w:val="00B11332"/>
    <w:rsid w:val="00B124FA"/>
    <w:rsid w:val="00B129DA"/>
    <w:rsid w:val="00B14835"/>
    <w:rsid w:val="00B1504C"/>
    <w:rsid w:val="00B203ED"/>
    <w:rsid w:val="00B229E9"/>
    <w:rsid w:val="00B255BB"/>
    <w:rsid w:val="00B27394"/>
    <w:rsid w:val="00B301D3"/>
    <w:rsid w:val="00B31CAE"/>
    <w:rsid w:val="00B3496F"/>
    <w:rsid w:val="00B37C8F"/>
    <w:rsid w:val="00B40835"/>
    <w:rsid w:val="00B4156D"/>
    <w:rsid w:val="00B42359"/>
    <w:rsid w:val="00B42D20"/>
    <w:rsid w:val="00B444DD"/>
    <w:rsid w:val="00B452D0"/>
    <w:rsid w:val="00B46A7D"/>
    <w:rsid w:val="00B46AF3"/>
    <w:rsid w:val="00B47678"/>
    <w:rsid w:val="00B52491"/>
    <w:rsid w:val="00B53C59"/>
    <w:rsid w:val="00B540E6"/>
    <w:rsid w:val="00B544AA"/>
    <w:rsid w:val="00B549E4"/>
    <w:rsid w:val="00B54E6A"/>
    <w:rsid w:val="00B55CFA"/>
    <w:rsid w:val="00B55FA3"/>
    <w:rsid w:val="00B56D98"/>
    <w:rsid w:val="00B578B3"/>
    <w:rsid w:val="00B61E2C"/>
    <w:rsid w:val="00B6308A"/>
    <w:rsid w:val="00B67FA0"/>
    <w:rsid w:val="00B67FDF"/>
    <w:rsid w:val="00B7055B"/>
    <w:rsid w:val="00B708DA"/>
    <w:rsid w:val="00B70DE5"/>
    <w:rsid w:val="00B7170B"/>
    <w:rsid w:val="00B71E89"/>
    <w:rsid w:val="00B71F1D"/>
    <w:rsid w:val="00B723FF"/>
    <w:rsid w:val="00B72BD2"/>
    <w:rsid w:val="00B74C9F"/>
    <w:rsid w:val="00B80F9F"/>
    <w:rsid w:val="00B83C6F"/>
    <w:rsid w:val="00B84788"/>
    <w:rsid w:val="00B85704"/>
    <w:rsid w:val="00B9373B"/>
    <w:rsid w:val="00B96CA4"/>
    <w:rsid w:val="00B96E50"/>
    <w:rsid w:val="00B97402"/>
    <w:rsid w:val="00BA08B8"/>
    <w:rsid w:val="00BA2AB8"/>
    <w:rsid w:val="00BA4C54"/>
    <w:rsid w:val="00BA53A1"/>
    <w:rsid w:val="00BA7FAD"/>
    <w:rsid w:val="00BB20EA"/>
    <w:rsid w:val="00BB2573"/>
    <w:rsid w:val="00BB5179"/>
    <w:rsid w:val="00BB771D"/>
    <w:rsid w:val="00BB79B4"/>
    <w:rsid w:val="00BC0E19"/>
    <w:rsid w:val="00BC2ED8"/>
    <w:rsid w:val="00BD4AA2"/>
    <w:rsid w:val="00BD5C73"/>
    <w:rsid w:val="00BD7184"/>
    <w:rsid w:val="00BD787A"/>
    <w:rsid w:val="00BD7C3B"/>
    <w:rsid w:val="00BE0D89"/>
    <w:rsid w:val="00BE0E52"/>
    <w:rsid w:val="00BE22CB"/>
    <w:rsid w:val="00BE6041"/>
    <w:rsid w:val="00BE7850"/>
    <w:rsid w:val="00BE78D4"/>
    <w:rsid w:val="00BF2A0D"/>
    <w:rsid w:val="00BF2B7E"/>
    <w:rsid w:val="00BF2B92"/>
    <w:rsid w:val="00BF412D"/>
    <w:rsid w:val="00C0045D"/>
    <w:rsid w:val="00C01701"/>
    <w:rsid w:val="00C03FD0"/>
    <w:rsid w:val="00C04EAC"/>
    <w:rsid w:val="00C06EB4"/>
    <w:rsid w:val="00C11AC3"/>
    <w:rsid w:val="00C11DFD"/>
    <w:rsid w:val="00C11ED6"/>
    <w:rsid w:val="00C179BC"/>
    <w:rsid w:val="00C20936"/>
    <w:rsid w:val="00C2338B"/>
    <w:rsid w:val="00C258D4"/>
    <w:rsid w:val="00C26FC7"/>
    <w:rsid w:val="00C3521F"/>
    <w:rsid w:val="00C362E9"/>
    <w:rsid w:val="00C37B84"/>
    <w:rsid w:val="00C40F03"/>
    <w:rsid w:val="00C410D3"/>
    <w:rsid w:val="00C41B36"/>
    <w:rsid w:val="00C41BB4"/>
    <w:rsid w:val="00C41D79"/>
    <w:rsid w:val="00C4505D"/>
    <w:rsid w:val="00C50493"/>
    <w:rsid w:val="00C50CA9"/>
    <w:rsid w:val="00C517DD"/>
    <w:rsid w:val="00C53A09"/>
    <w:rsid w:val="00C54CDD"/>
    <w:rsid w:val="00C558C0"/>
    <w:rsid w:val="00C6243A"/>
    <w:rsid w:val="00C62A27"/>
    <w:rsid w:val="00C66DC6"/>
    <w:rsid w:val="00C67430"/>
    <w:rsid w:val="00C7091D"/>
    <w:rsid w:val="00C72418"/>
    <w:rsid w:val="00C73301"/>
    <w:rsid w:val="00C7418C"/>
    <w:rsid w:val="00C759A1"/>
    <w:rsid w:val="00C77F19"/>
    <w:rsid w:val="00C80592"/>
    <w:rsid w:val="00C812B7"/>
    <w:rsid w:val="00C83AAD"/>
    <w:rsid w:val="00C840FA"/>
    <w:rsid w:val="00C84380"/>
    <w:rsid w:val="00C84753"/>
    <w:rsid w:val="00C8517D"/>
    <w:rsid w:val="00C87442"/>
    <w:rsid w:val="00C917E3"/>
    <w:rsid w:val="00C91C08"/>
    <w:rsid w:val="00C95C94"/>
    <w:rsid w:val="00C97646"/>
    <w:rsid w:val="00CA1347"/>
    <w:rsid w:val="00CA1FA1"/>
    <w:rsid w:val="00CA3597"/>
    <w:rsid w:val="00CA58C2"/>
    <w:rsid w:val="00CA71B2"/>
    <w:rsid w:val="00CA7663"/>
    <w:rsid w:val="00CB04B4"/>
    <w:rsid w:val="00CB0894"/>
    <w:rsid w:val="00CB1300"/>
    <w:rsid w:val="00CB2CC6"/>
    <w:rsid w:val="00CB5C31"/>
    <w:rsid w:val="00CB6287"/>
    <w:rsid w:val="00CB6464"/>
    <w:rsid w:val="00CB6B67"/>
    <w:rsid w:val="00CB7AB5"/>
    <w:rsid w:val="00CB7D37"/>
    <w:rsid w:val="00CC47A5"/>
    <w:rsid w:val="00CC490B"/>
    <w:rsid w:val="00CC4E33"/>
    <w:rsid w:val="00CC50FE"/>
    <w:rsid w:val="00CC62E3"/>
    <w:rsid w:val="00CC6B93"/>
    <w:rsid w:val="00CC7BD3"/>
    <w:rsid w:val="00CD02AA"/>
    <w:rsid w:val="00CD11A5"/>
    <w:rsid w:val="00CD2748"/>
    <w:rsid w:val="00CD4CB6"/>
    <w:rsid w:val="00CE0A9D"/>
    <w:rsid w:val="00CE2C19"/>
    <w:rsid w:val="00CE389B"/>
    <w:rsid w:val="00CE574F"/>
    <w:rsid w:val="00CE7C48"/>
    <w:rsid w:val="00CE7D3B"/>
    <w:rsid w:val="00CF00E5"/>
    <w:rsid w:val="00CF0293"/>
    <w:rsid w:val="00CF05BC"/>
    <w:rsid w:val="00CF0B73"/>
    <w:rsid w:val="00CF1504"/>
    <w:rsid w:val="00CF1779"/>
    <w:rsid w:val="00CF30E6"/>
    <w:rsid w:val="00CF57AC"/>
    <w:rsid w:val="00CF5AA9"/>
    <w:rsid w:val="00D05070"/>
    <w:rsid w:val="00D072FA"/>
    <w:rsid w:val="00D07A15"/>
    <w:rsid w:val="00D1048F"/>
    <w:rsid w:val="00D10528"/>
    <w:rsid w:val="00D11589"/>
    <w:rsid w:val="00D1442B"/>
    <w:rsid w:val="00D14656"/>
    <w:rsid w:val="00D160BA"/>
    <w:rsid w:val="00D16D39"/>
    <w:rsid w:val="00D17055"/>
    <w:rsid w:val="00D2106B"/>
    <w:rsid w:val="00D223E5"/>
    <w:rsid w:val="00D22955"/>
    <w:rsid w:val="00D230DE"/>
    <w:rsid w:val="00D32413"/>
    <w:rsid w:val="00D3348B"/>
    <w:rsid w:val="00D3445E"/>
    <w:rsid w:val="00D34A6D"/>
    <w:rsid w:val="00D3789E"/>
    <w:rsid w:val="00D401A8"/>
    <w:rsid w:val="00D41410"/>
    <w:rsid w:val="00D417C2"/>
    <w:rsid w:val="00D428E1"/>
    <w:rsid w:val="00D44979"/>
    <w:rsid w:val="00D45420"/>
    <w:rsid w:val="00D454D4"/>
    <w:rsid w:val="00D45FF3"/>
    <w:rsid w:val="00D46CAC"/>
    <w:rsid w:val="00D5048B"/>
    <w:rsid w:val="00D507D5"/>
    <w:rsid w:val="00D51BC1"/>
    <w:rsid w:val="00D52249"/>
    <w:rsid w:val="00D56D33"/>
    <w:rsid w:val="00D5778A"/>
    <w:rsid w:val="00D57B7C"/>
    <w:rsid w:val="00D57CB9"/>
    <w:rsid w:val="00D645D5"/>
    <w:rsid w:val="00D66402"/>
    <w:rsid w:val="00D70F9D"/>
    <w:rsid w:val="00D73D49"/>
    <w:rsid w:val="00D74B2B"/>
    <w:rsid w:val="00D76A55"/>
    <w:rsid w:val="00D81716"/>
    <w:rsid w:val="00D853BC"/>
    <w:rsid w:val="00D85C4B"/>
    <w:rsid w:val="00D864C0"/>
    <w:rsid w:val="00D867DC"/>
    <w:rsid w:val="00D907EF"/>
    <w:rsid w:val="00D90858"/>
    <w:rsid w:val="00D92954"/>
    <w:rsid w:val="00D958F0"/>
    <w:rsid w:val="00D96697"/>
    <w:rsid w:val="00DA0A8E"/>
    <w:rsid w:val="00DA3DD9"/>
    <w:rsid w:val="00DA5899"/>
    <w:rsid w:val="00DB08E1"/>
    <w:rsid w:val="00DB0F4F"/>
    <w:rsid w:val="00DB2355"/>
    <w:rsid w:val="00DB2988"/>
    <w:rsid w:val="00DB63F7"/>
    <w:rsid w:val="00DC0C3C"/>
    <w:rsid w:val="00DC1669"/>
    <w:rsid w:val="00DC26BD"/>
    <w:rsid w:val="00DC3C0F"/>
    <w:rsid w:val="00DC4BE5"/>
    <w:rsid w:val="00DC7190"/>
    <w:rsid w:val="00DC72BF"/>
    <w:rsid w:val="00DD1521"/>
    <w:rsid w:val="00DD26D4"/>
    <w:rsid w:val="00DD646B"/>
    <w:rsid w:val="00DE35FF"/>
    <w:rsid w:val="00DE3783"/>
    <w:rsid w:val="00DE42C1"/>
    <w:rsid w:val="00DE46DF"/>
    <w:rsid w:val="00DE47CC"/>
    <w:rsid w:val="00DF0246"/>
    <w:rsid w:val="00DF029F"/>
    <w:rsid w:val="00DF0AAA"/>
    <w:rsid w:val="00DF0D8C"/>
    <w:rsid w:val="00DF1863"/>
    <w:rsid w:val="00DF2033"/>
    <w:rsid w:val="00DF3694"/>
    <w:rsid w:val="00DF37DF"/>
    <w:rsid w:val="00DF6499"/>
    <w:rsid w:val="00DF68C8"/>
    <w:rsid w:val="00DF7817"/>
    <w:rsid w:val="00E00FBB"/>
    <w:rsid w:val="00E01745"/>
    <w:rsid w:val="00E033E3"/>
    <w:rsid w:val="00E044A7"/>
    <w:rsid w:val="00E046C8"/>
    <w:rsid w:val="00E049EA"/>
    <w:rsid w:val="00E0615F"/>
    <w:rsid w:val="00E061B2"/>
    <w:rsid w:val="00E07E3D"/>
    <w:rsid w:val="00E10E90"/>
    <w:rsid w:val="00E11519"/>
    <w:rsid w:val="00E12C14"/>
    <w:rsid w:val="00E14449"/>
    <w:rsid w:val="00E16CA8"/>
    <w:rsid w:val="00E2083F"/>
    <w:rsid w:val="00E21B37"/>
    <w:rsid w:val="00E21BA3"/>
    <w:rsid w:val="00E23B95"/>
    <w:rsid w:val="00E2456A"/>
    <w:rsid w:val="00E265BF"/>
    <w:rsid w:val="00E312E4"/>
    <w:rsid w:val="00E318D8"/>
    <w:rsid w:val="00E348EB"/>
    <w:rsid w:val="00E35386"/>
    <w:rsid w:val="00E356E7"/>
    <w:rsid w:val="00E37177"/>
    <w:rsid w:val="00E37393"/>
    <w:rsid w:val="00E40683"/>
    <w:rsid w:val="00E4746D"/>
    <w:rsid w:val="00E51A23"/>
    <w:rsid w:val="00E5367B"/>
    <w:rsid w:val="00E53B89"/>
    <w:rsid w:val="00E54E24"/>
    <w:rsid w:val="00E55592"/>
    <w:rsid w:val="00E555FA"/>
    <w:rsid w:val="00E57133"/>
    <w:rsid w:val="00E5714F"/>
    <w:rsid w:val="00E614B3"/>
    <w:rsid w:val="00E61D3F"/>
    <w:rsid w:val="00E628D4"/>
    <w:rsid w:val="00E6306A"/>
    <w:rsid w:val="00E65B18"/>
    <w:rsid w:val="00E6675D"/>
    <w:rsid w:val="00E66DA6"/>
    <w:rsid w:val="00E677D6"/>
    <w:rsid w:val="00E709E2"/>
    <w:rsid w:val="00E73BCD"/>
    <w:rsid w:val="00E7471F"/>
    <w:rsid w:val="00E75185"/>
    <w:rsid w:val="00E75F5C"/>
    <w:rsid w:val="00E763F1"/>
    <w:rsid w:val="00E804B4"/>
    <w:rsid w:val="00E817E9"/>
    <w:rsid w:val="00E82D22"/>
    <w:rsid w:val="00E83254"/>
    <w:rsid w:val="00E832D3"/>
    <w:rsid w:val="00E8349D"/>
    <w:rsid w:val="00E84E15"/>
    <w:rsid w:val="00E857B0"/>
    <w:rsid w:val="00E859FC"/>
    <w:rsid w:val="00E85E73"/>
    <w:rsid w:val="00E8788C"/>
    <w:rsid w:val="00E8791C"/>
    <w:rsid w:val="00E90BAB"/>
    <w:rsid w:val="00E92B64"/>
    <w:rsid w:val="00E94317"/>
    <w:rsid w:val="00E948BE"/>
    <w:rsid w:val="00E95F4C"/>
    <w:rsid w:val="00E96717"/>
    <w:rsid w:val="00E9707D"/>
    <w:rsid w:val="00E97722"/>
    <w:rsid w:val="00EA1903"/>
    <w:rsid w:val="00EA22DC"/>
    <w:rsid w:val="00EA2BBF"/>
    <w:rsid w:val="00EB0952"/>
    <w:rsid w:val="00EB0C4B"/>
    <w:rsid w:val="00EB299C"/>
    <w:rsid w:val="00EB38F9"/>
    <w:rsid w:val="00EB47D4"/>
    <w:rsid w:val="00EB4F46"/>
    <w:rsid w:val="00EB505B"/>
    <w:rsid w:val="00EB55B6"/>
    <w:rsid w:val="00EB6A86"/>
    <w:rsid w:val="00EB766F"/>
    <w:rsid w:val="00EC176B"/>
    <w:rsid w:val="00EC24CE"/>
    <w:rsid w:val="00EC2708"/>
    <w:rsid w:val="00EC2EDB"/>
    <w:rsid w:val="00EC5601"/>
    <w:rsid w:val="00EC5BA6"/>
    <w:rsid w:val="00EC5DF4"/>
    <w:rsid w:val="00ED0D2C"/>
    <w:rsid w:val="00ED1C44"/>
    <w:rsid w:val="00ED321C"/>
    <w:rsid w:val="00ED3C1D"/>
    <w:rsid w:val="00ED3E06"/>
    <w:rsid w:val="00EE0577"/>
    <w:rsid w:val="00EE18BD"/>
    <w:rsid w:val="00EE2254"/>
    <w:rsid w:val="00EE2C27"/>
    <w:rsid w:val="00EE3A0D"/>
    <w:rsid w:val="00EE3E34"/>
    <w:rsid w:val="00EE6431"/>
    <w:rsid w:val="00EE7A3A"/>
    <w:rsid w:val="00EF0B52"/>
    <w:rsid w:val="00EF0F0F"/>
    <w:rsid w:val="00EF2985"/>
    <w:rsid w:val="00EF300E"/>
    <w:rsid w:val="00EF4C91"/>
    <w:rsid w:val="00EF68B7"/>
    <w:rsid w:val="00EF7999"/>
    <w:rsid w:val="00F000B1"/>
    <w:rsid w:val="00F007CB"/>
    <w:rsid w:val="00F027B5"/>
    <w:rsid w:val="00F0314E"/>
    <w:rsid w:val="00F03C3D"/>
    <w:rsid w:val="00F03FC0"/>
    <w:rsid w:val="00F04ACB"/>
    <w:rsid w:val="00F06F78"/>
    <w:rsid w:val="00F132BA"/>
    <w:rsid w:val="00F2343D"/>
    <w:rsid w:val="00F24416"/>
    <w:rsid w:val="00F2477F"/>
    <w:rsid w:val="00F25ED3"/>
    <w:rsid w:val="00F27BFF"/>
    <w:rsid w:val="00F31315"/>
    <w:rsid w:val="00F31AEB"/>
    <w:rsid w:val="00F33D17"/>
    <w:rsid w:val="00F344E3"/>
    <w:rsid w:val="00F355FD"/>
    <w:rsid w:val="00F36010"/>
    <w:rsid w:val="00F41E4F"/>
    <w:rsid w:val="00F41FCF"/>
    <w:rsid w:val="00F4237C"/>
    <w:rsid w:val="00F42A99"/>
    <w:rsid w:val="00F447C6"/>
    <w:rsid w:val="00F45663"/>
    <w:rsid w:val="00F467DA"/>
    <w:rsid w:val="00F47DF3"/>
    <w:rsid w:val="00F51278"/>
    <w:rsid w:val="00F51450"/>
    <w:rsid w:val="00F51C77"/>
    <w:rsid w:val="00F51CA2"/>
    <w:rsid w:val="00F54C64"/>
    <w:rsid w:val="00F55FF1"/>
    <w:rsid w:val="00F57C7B"/>
    <w:rsid w:val="00F60028"/>
    <w:rsid w:val="00F6183F"/>
    <w:rsid w:val="00F61A84"/>
    <w:rsid w:val="00F61B58"/>
    <w:rsid w:val="00F62005"/>
    <w:rsid w:val="00F62C2D"/>
    <w:rsid w:val="00F646D4"/>
    <w:rsid w:val="00F66403"/>
    <w:rsid w:val="00F67674"/>
    <w:rsid w:val="00F7082F"/>
    <w:rsid w:val="00F71D68"/>
    <w:rsid w:val="00F72E3F"/>
    <w:rsid w:val="00F72E4E"/>
    <w:rsid w:val="00F753B8"/>
    <w:rsid w:val="00F759FF"/>
    <w:rsid w:val="00F766D4"/>
    <w:rsid w:val="00F77B2B"/>
    <w:rsid w:val="00F804A0"/>
    <w:rsid w:val="00F8166B"/>
    <w:rsid w:val="00F81A12"/>
    <w:rsid w:val="00F84E22"/>
    <w:rsid w:val="00F875F9"/>
    <w:rsid w:val="00F907C8"/>
    <w:rsid w:val="00F9083C"/>
    <w:rsid w:val="00F90B99"/>
    <w:rsid w:val="00F93450"/>
    <w:rsid w:val="00F94267"/>
    <w:rsid w:val="00F94950"/>
    <w:rsid w:val="00F94B50"/>
    <w:rsid w:val="00F972C6"/>
    <w:rsid w:val="00F97532"/>
    <w:rsid w:val="00FA0E3B"/>
    <w:rsid w:val="00FA2F20"/>
    <w:rsid w:val="00FA64C8"/>
    <w:rsid w:val="00FA65ED"/>
    <w:rsid w:val="00FA6D6B"/>
    <w:rsid w:val="00FB0453"/>
    <w:rsid w:val="00FB1D15"/>
    <w:rsid w:val="00FB1D9A"/>
    <w:rsid w:val="00FB7495"/>
    <w:rsid w:val="00FC1093"/>
    <w:rsid w:val="00FC1369"/>
    <w:rsid w:val="00FC2BF4"/>
    <w:rsid w:val="00FC3538"/>
    <w:rsid w:val="00FC427A"/>
    <w:rsid w:val="00FC4415"/>
    <w:rsid w:val="00FC622B"/>
    <w:rsid w:val="00FC62AF"/>
    <w:rsid w:val="00FD10A1"/>
    <w:rsid w:val="00FD1CF1"/>
    <w:rsid w:val="00FD1D5A"/>
    <w:rsid w:val="00FD3B31"/>
    <w:rsid w:val="00FD4B3F"/>
    <w:rsid w:val="00FD6F91"/>
    <w:rsid w:val="00FE17AC"/>
    <w:rsid w:val="00FE1947"/>
    <w:rsid w:val="00FE1E9D"/>
    <w:rsid w:val="00FE4D90"/>
    <w:rsid w:val="00FE59E7"/>
    <w:rsid w:val="00FE7FA4"/>
    <w:rsid w:val="00FF2014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C6606B"/>
  <w15:docId w15:val="{A1E7FE14-3F42-4B0D-8F24-5622669D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9E4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E4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E59E4"/>
  </w:style>
  <w:style w:type="paragraph" w:styleId="Header">
    <w:name w:val="header"/>
    <w:basedOn w:val="Normal"/>
    <w:link w:val="Head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E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B48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725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E6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2A4"/>
    <w:rPr>
      <w:color w:val="0000FF"/>
      <w:u w:val="single"/>
    </w:rPr>
  </w:style>
  <w:style w:type="paragraph" w:customStyle="1" w:styleId="w3-large">
    <w:name w:val="w3-large"/>
    <w:basedOn w:val="Normal"/>
    <w:rsid w:val="00E23B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B9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3B95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3745C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eneral%20formats\collegewide%20common%20examination%20templates%20latest\Major%20Exam%20Title%20Page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487C-74FA-4BA1-9F99-E55AD135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 Exam Title Page LAB</Template>
  <TotalTime>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Raj Irudayasamy</dc:creator>
  <cp:keywords/>
  <dc:description/>
  <cp:lastModifiedBy>Sajan Mathew</cp:lastModifiedBy>
  <cp:revision>4</cp:revision>
  <cp:lastPrinted>2019-12-08T19:22:00Z</cp:lastPrinted>
  <dcterms:created xsi:type="dcterms:W3CDTF">2019-12-08T20:01:00Z</dcterms:created>
  <dcterms:modified xsi:type="dcterms:W3CDTF">2020-02-04T10:59:00Z</dcterms:modified>
</cp:coreProperties>
</file>